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1CFA" w14:textId="77777777" w:rsidR="00533962" w:rsidRDefault="00533962" w:rsidP="00533962">
      <w:pPr>
        <w:pStyle w:val="a7"/>
      </w:pPr>
      <w:bookmarkStart w:id="0" w:name="_Hlk80910306"/>
      <w:bookmarkEnd w:id="0"/>
    </w:p>
    <w:p w14:paraId="6DDD65E1" w14:textId="77777777" w:rsidR="00F96052" w:rsidRDefault="004F70A8" w:rsidP="00316DE4">
      <w:pPr>
        <w:pStyle w:val="1"/>
        <w:numPr>
          <w:ilvl w:val="0"/>
          <w:numId w:val="0"/>
        </w:numPr>
        <w:spacing w:before="120" w:after="120"/>
        <w:jc w:val="center"/>
      </w:pPr>
      <w:r>
        <w:rPr>
          <w:rFonts w:hint="eastAsia"/>
        </w:rPr>
        <w:t>F</w:t>
      </w:r>
      <w:r>
        <w:t>16</w:t>
      </w:r>
      <w:r>
        <w:rPr>
          <w:rFonts w:hint="eastAsia"/>
        </w:rPr>
        <w:t>仿真</w:t>
      </w:r>
      <w:r>
        <w:t>模型</w:t>
      </w:r>
    </w:p>
    <w:p w14:paraId="619A5861" w14:textId="77777777" w:rsidR="001E0E93" w:rsidRDefault="006B4075" w:rsidP="005E24EE">
      <w:pPr>
        <w:pStyle w:val="1"/>
        <w:spacing w:before="120" w:after="120"/>
      </w:pPr>
      <w:r>
        <w:rPr>
          <w:rFonts w:hint="eastAsia"/>
        </w:rPr>
        <w:t>背景</w:t>
      </w:r>
    </w:p>
    <w:p w14:paraId="793D73F3" w14:textId="54486725" w:rsidR="005F4869" w:rsidRDefault="005F4869" w:rsidP="005F4869">
      <w:pPr>
        <w:ind w:firstLine="480"/>
      </w:pPr>
      <w:r>
        <w:rPr>
          <w:rFonts w:hint="eastAsia"/>
        </w:rPr>
        <w:t>在</w:t>
      </w:r>
      <w:r w:rsidR="00C92C39">
        <w:rPr>
          <w:rFonts w:hint="eastAsia"/>
        </w:rPr>
        <w:t>X</w:t>
      </w:r>
      <w:r w:rsidR="00C92C39">
        <w:t>X</w:t>
      </w:r>
      <w:r>
        <w:t>项目中，</w:t>
      </w:r>
      <w:r w:rsidR="00A31FA2">
        <w:rPr>
          <w:rFonts w:hint="eastAsia"/>
        </w:rPr>
        <w:t>有一部分</w:t>
      </w:r>
      <w:r w:rsidR="00A31FA2">
        <w:t>是典型歼击机的</w:t>
      </w:r>
      <w:r w:rsidR="000B48C1">
        <w:rPr>
          <w:rFonts w:hint="eastAsia"/>
        </w:rPr>
        <w:t>建模</w:t>
      </w:r>
      <w:r w:rsidR="000B48C1">
        <w:t>软件。此处选取</w:t>
      </w:r>
      <w:r w:rsidR="000B48C1">
        <w:rPr>
          <w:rFonts w:hint="eastAsia"/>
        </w:rPr>
        <w:t>F</w:t>
      </w:r>
      <w:r w:rsidR="000B48C1">
        <w:t>-16</w:t>
      </w:r>
      <w:r w:rsidR="000B48C1">
        <w:rPr>
          <w:rFonts w:hint="eastAsia"/>
        </w:rPr>
        <w:t>作为</w:t>
      </w:r>
      <w:r w:rsidR="00B9723C">
        <w:rPr>
          <w:rFonts w:hint="eastAsia"/>
        </w:rPr>
        <w:t>典型</w:t>
      </w:r>
      <w:r w:rsidR="00B9723C">
        <w:t>歼击机模型，顺便对</w:t>
      </w:r>
      <w:r w:rsidR="00B9723C">
        <w:rPr>
          <w:rFonts w:hint="eastAsia"/>
        </w:rPr>
        <w:t>F</w:t>
      </w:r>
      <w:r w:rsidR="00B9723C">
        <w:t>-16</w:t>
      </w:r>
      <w:r w:rsidR="00B9723C">
        <w:rPr>
          <w:rFonts w:hint="eastAsia"/>
        </w:rPr>
        <w:t>模型做一个</w:t>
      </w:r>
      <w:r w:rsidR="00B9723C">
        <w:t>深入理解，圆了</w:t>
      </w:r>
      <w:r w:rsidR="00B9723C">
        <w:rPr>
          <w:rFonts w:hint="eastAsia"/>
        </w:rPr>
        <w:t>研一</w:t>
      </w:r>
      <w:r w:rsidR="00B9723C">
        <w:t>结束后</w:t>
      </w:r>
      <w:r w:rsidR="001C134E">
        <w:rPr>
          <w:rFonts w:hint="eastAsia"/>
        </w:rPr>
        <w:t>的萌芽</w:t>
      </w:r>
      <w:r w:rsidR="001C134E">
        <w:t>想法。</w:t>
      </w:r>
    </w:p>
    <w:p w14:paraId="45963500" w14:textId="77777777" w:rsidR="00E00349" w:rsidRDefault="002F44F9" w:rsidP="00E00349">
      <w:pPr>
        <w:pStyle w:val="1"/>
        <w:spacing w:before="120" w:after="120"/>
      </w:pPr>
      <w:r>
        <w:rPr>
          <w:rFonts w:hint="eastAsia"/>
        </w:rPr>
        <w:t>相关素材</w:t>
      </w:r>
    </w:p>
    <w:p w14:paraId="2E7C276E" w14:textId="77777777" w:rsidR="002F44F9" w:rsidRDefault="00020768" w:rsidP="002F44F9">
      <w:pPr>
        <w:ind w:firstLine="480"/>
      </w:pPr>
      <w:r>
        <w:rPr>
          <w:rFonts w:hint="eastAsia"/>
        </w:rPr>
        <w:t>F</w:t>
      </w:r>
      <w:r>
        <w:t>-16</w:t>
      </w:r>
      <w:r>
        <w:rPr>
          <w:rFonts w:hint="eastAsia"/>
        </w:rPr>
        <w:t>模型</w:t>
      </w:r>
      <w:r>
        <w:t>的开源软件在国外网站上有：</w:t>
      </w:r>
    </w:p>
    <w:p w14:paraId="6C01660C" w14:textId="77777777" w:rsidR="00020768" w:rsidRDefault="00000000" w:rsidP="002F44F9">
      <w:pPr>
        <w:ind w:firstLine="480"/>
      </w:pPr>
      <w:hyperlink r:id="rId8" w:history="1">
        <w:r w:rsidR="00020768" w:rsidRPr="00235873">
          <w:rPr>
            <w:rStyle w:val="af0"/>
          </w:rPr>
          <w:t>https://dept.aem.umn.edu/people/faculty/balas/darpa_sec/SEC.Software.html</w:t>
        </w:r>
      </w:hyperlink>
    </w:p>
    <w:p w14:paraId="0CB4D851" w14:textId="77777777" w:rsidR="00020768" w:rsidRDefault="00685E50" w:rsidP="002F44F9">
      <w:pPr>
        <w:ind w:firstLine="480"/>
      </w:pPr>
      <w:r>
        <w:rPr>
          <w:rFonts w:hint="eastAsia"/>
        </w:rPr>
        <w:t>在这个</w:t>
      </w:r>
      <w:r>
        <w:t>网站中，</w:t>
      </w:r>
      <w:r>
        <w:rPr>
          <w:rFonts w:hint="eastAsia"/>
        </w:rPr>
        <w:t>附录</w:t>
      </w:r>
      <w:r>
        <w:t>了一个</w:t>
      </w:r>
      <w:r w:rsidR="00F046DC">
        <w:rPr>
          <w:rFonts w:hint="eastAsia"/>
        </w:rPr>
        <w:t>手册（</w:t>
      </w:r>
      <w:r w:rsidR="00F046DC">
        <w:rPr>
          <w:rFonts w:hint="eastAsia"/>
        </w:rPr>
        <w:t>M</w:t>
      </w:r>
      <w:r w:rsidR="00F046DC">
        <w:t>anual</w:t>
      </w:r>
      <w:r w:rsidR="00F046DC">
        <w:t>）</w:t>
      </w:r>
      <w:r w:rsidR="005362D0">
        <w:rPr>
          <w:rFonts w:hint="eastAsia"/>
        </w:rPr>
        <w:t>，</w:t>
      </w:r>
      <w:r w:rsidR="005362D0">
        <w:t>和一个代码压缩包</w:t>
      </w:r>
      <w:r w:rsidR="00694E33">
        <w:rPr>
          <w:rFonts w:hint="eastAsia"/>
        </w:rPr>
        <w:t>。</w:t>
      </w:r>
    </w:p>
    <w:p w14:paraId="10DB5BF1" w14:textId="77777777" w:rsidR="00DE24E6" w:rsidRDefault="00BE73F1" w:rsidP="002F44F9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CSDN</w:t>
      </w:r>
      <w:r>
        <w:rPr>
          <w:rFonts w:hint="eastAsia"/>
        </w:rPr>
        <w:t>上</w:t>
      </w:r>
      <w:r>
        <w:t>有博主</w:t>
      </w:r>
      <w:r>
        <w:rPr>
          <w:rFonts w:hint="eastAsia"/>
        </w:rPr>
        <w:t>写了</w:t>
      </w:r>
      <w:r>
        <w:t>一些技术文档，</w:t>
      </w:r>
      <w:r>
        <w:rPr>
          <w:rFonts w:hint="eastAsia"/>
        </w:rPr>
        <w:t>如</w:t>
      </w:r>
      <w:r>
        <w:t>：</w:t>
      </w:r>
    </w:p>
    <w:p w14:paraId="4A62EF16" w14:textId="77777777" w:rsidR="00BE73F1" w:rsidRDefault="00000000" w:rsidP="002F44F9">
      <w:pPr>
        <w:ind w:firstLine="480"/>
      </w:pPr>
      <w:hyperlink r:id="rId9" w:history="1">
        <w:r w:rsidR="00BE73F1" w:rsidRPr="00235873">
          <w:rPr>
            <w:rStyle w:val="af0"/>
          </w:rPr>
          <w:t>https://blog.csdn.net/nudt_zrs/article/details/81199010</w:t>
        </w:r>
      </w:hyperlink>
    </w:p>
    <w:p w14:paraId="507B0438" w14:textId="77777777" w:rsidR="00BE73F1" w:rsidRDefault="00000000" w:rsidP="002F44F9">
      <w:pPr>
        <w:ind w:firstLine="480"/>
      </w:pPr>
      <w:hyperlink r:id="rId10" w:history="1">
        <w:r w:rsidR="00BE73F1" w:rsidRPr="00235873">
          <w:rPr>
            <w:rStyle w:val="af0"/>
          </w:rPr>
          <w:t>https://blog.csdn.net/nudt_zrs/article/details/106653191</w:t>
        </w:r>
      </w:hyperlink>
    </w:p>
    <w:p w14:paraId="1A5DC165" w14:textId="77777777" w:rsidR="00694E33" w:rsidRDefault="00694E33" w:rsidP="00694E33">
      <w:pPr>
        <w:pStyle w:val="1"/>
        <w:spacing w:before="120" w:after="120"/>
      </w:pPr>
      <w:r>
        <w:rPr>
          <w:rFonts w:hint="eastAsia"/>
        </w:rPr>
        <w:t>手册</w:t>
      </w:r>
      <w:r>
        <w:t>学习</w:t>
      </w:r>
    </w:p>
    <w:p w14:paraId="19D10C7F" w14:textId="77777777" w:rsidR="00502141" w:rsidRPr="00502141" w:rsidRDefault="00502141" w:rsidP="00502141">
      <w:pPr>
        <w:pStyle w:val="2"/>
        <w:spacing w:before="120" w:after="120"/>
      </w:pPr>
      <w:r>
        <w:rPr>
          <w:rFonts w:hint="eastAsia"/>
        </w:rPr>
        <w:t>概述</w:t>
      </w:r>
      <w:r w:rsidR="008E6295">
        <w:rPr>
          <w:rFonts w:hint="eastAsia"/>
        </w:rPr>
        <w:t>部分</w:t>
      </w:r>
    </w:p>
    <w:p w14:paraId="03D91E96" w14:textId="77777777" w:rsidR="00020768" w:rsidRDefault="00A65E37" w:rsidP="00A65E37">
      <w:pPr>
        <w:ind w:firstLine="480"/>
      </w:pPr>
      <w:r>
        <w:rPr>
          <w:rFonts w:hint="eastAsia"/>
        </w:rPr>
        <w:t>F-16</w:t>
      </w:r>
      <w:r>
        <w:rPr>
          <w:rFonts w:hint="eastAsia"/>
        </w:rPr>
        <w:t>运动</w:t>
      </w:r>
      <w:r>
        <w:t>模型的输入包括：</w:t>
      </w:r>
    </w:p>
    <w:p w14:paraId="3B7707AE" w14:textId="77777777" w:rsidR="00116D66" w:rsidRDefault="00A65E37" w:rsidP="00A65E3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控制输入。</w:t>
      </w:r>
      <w:r>
        <w:rPr>
          <w:rFonts w:hint="eastAsia"/>
        </w:rPr>
        <w:t>油门</w:t>
      </w:r>
      <w:r>
        <w:t>、升降舵、方向舵、副翼</w:t>
      </w:r>
      <w:r>
        <w:rPr>
          <w:rFonts w:hint="eastAsia"/>
        </w:rPr>
        <w:t>操纵量</w:t>
      </w:r>
      <w:r w:rsidR="00916221">
        <w:rPr>
          <w:rFonts w:hint="eastAsia"/>
        </w:rPr>
        <w:t>。</w:t>
      </w:r>
    </w:p>
    <w:p w14:paraId="606E77F9" w14:textId="77777777" w:rsidR="00A65E37" w:rsidRDefault="00A65E37" w:rsidP="00A65E3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16D66">
        <w:t>状态</w:t>
      </w:r>
      <w:r w:rsidR="005805E5">
        <w:rPr>
          <w:rFonts w:hint="eastAsia"/>
        </w:rPr>
        <w:t>输入</w:t>
      </w:r>
      <w:r w:rsidR="00116D66">
        <w:t>。</w:t>
      </w:r>
      <w:r w:rsidR="00116D66">
        <w:rPr>
          <w:rFonts w:hint="eastAsia"/>
        </w:rPr>
        <w:t>一共</w:t>
      </w:r>
      <w:r w:rsidR="00116D66" w:rsidRPr="00692917">
        <w:rPr>
          <w:rFonts w:hint="eastAsia"/>
          <w:highlight w:val="yellow"/>
        </w:rPr>
        <w:t>13</w:t>
      </w:r>
      <w:r w:rsidR="00692917" w:rsidRPr="00692917">
        <w:rPr>
          <w:rFonts w:hint="eastAsia"/>
          <w:highlight w:val="yellow"/>
        </w:rPr>
        <w:t>（</w:t>
      </w:r>
      <w:r w:rsidR="00692917" w:rsidRPr="00692917">
        <w:rPr>
          <w:highlight w:val="yellow"/>
        </w:rPr>
        <w:t>应该是</w:t>
      </w:r>
      <w:r w:rsidR="00692917" w:rsidRPr="00692917">
        <w:rPr>
          <w:rFonts w:hint="eastAsia"/>
          <w:highlight w:val="yellow"/>
        </w:rPr>
        <w:t>12</w:t>
      </w:r>
      <w:r w:rsidR="00692917" w:rsidRPr="00692917">
        <w:rPr>
          <w:highlight w:val="yellow"/>
        </w:rPr>
        <w:t>）</w:t>
      </w:r>
      <w:r w:rsidR="00692917">
        <w:rPr>
          <w:rFonts w:hint="eastAsia"/>
        </w:rPr>
        <w:t>个</w:t>
      </w:r>
      <w:r w:rsidR="000175EC">
        <w:rPr>
          <w:rFonts w:hint="eastAsia"/>
        </w:rPr>
        <w:t>状态量，</w:t>
      </w:r>
      <w:r w:rsidR="00692917">
        <w:rPr>
          <w:rFonts w:hint="eastAsia"/>
        </w:rPr>
        <w:t>与输出的</w:t>
      </w:r>
      <w:r w:rsidR="00692917">
        <w:t>状态微分值一致。</w:t>
      </w:r>
    </w:p>
    <w:p w14:paraId="08FD7C87" w14:textId="77777777" w:rsidR="00116D66" w:rsidRDefault="00116D66" w:rsidP="00A65E3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）前缘缝翼</w:t>
      </w:r>
      <w:r>
        <w:t>操纵量。</w:t>
      </w:r>
    </w:p>
    <w:p w14:paraId="7F9EFE30" w14:textId="77777777" w:rsidR="00116D66" w:rsidRDefault="00116D66" w:rsidP="00A65E3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模型参数选择</w:t>
      </w:r>
      <w:r w:rsidR="001D2E5A">
        <w:rPr>
          <w:rFonts w:hint="eastAsia"/>
        </w:rPr>
        <w:t>。</w:t>
      </w:r>
      <w:r w:rsidR="001D2E5A">
        <w:rPr>
          <w:rFonts w:hint="eastAsia"/>
        </w:rPr>
        <w:t>0</w:t>
      </w:r>
      <w:r w:rsidR="001D2E5A">
        <w:rPr>
          <w:rFonts w:hint="eastAsia"/>
        </w:rPr>
        <w:t>为</w:t>
      </w:r>
      <w:r w:rsidR="001D2E5A">
        <w:t>低保真模型、</w:t>
      </w:r>
      <w:r w:rsidR="001D2E5A">
        <w:rPr>
          <w:rFonts w:hint="eastAsia"/>
        </w:rPr>
        <w:t>1</w:t>
      </w:r>
      <w:r w:rsidR="001D2E5A">
        <w:rPr>
          <w:rFonts w:hint="eastAsia"/>
        </w:rPr>
        <w:t>为高</w:t>
      </w:r>
      <w:r w:rsidR="001D2E5A">
        <w:t>保真模型。</w:t>
      </w:r>
    </w:p>
    <w:p w14:paraId="118A6BA8" w14:textId="77777777" w:rsidR="00E642E7" w:rsidRDefault="00E642E7" w:rsidP="00A65E37">
      <w:pPr>
        <w:ind w:firstLine="480"/>
      </w:pPr>
      <w:r>
        <w:rPr>
          <w:rFonts w:hint="eastAsia"/>
        </w:rPr>
        <w:t>F</w:t>
      </w:r>
      <w:r>
        <w:t>-16</w:t>
      </w:r>
      <w:r>
        <w:rPr>
          <w:rFonts w:hint="eastAsia"/>
        </w:rPr>
        <w:t>运动</w:t>
      </w:r>
      <w:r>
        <w:t>模型输出包括：</w:t>
      </w:r>
    </w:p>
    <w:p w14:paraId="0650B505" w14:textId="77777777" w:rsidR="00E642E7" w:rsidRDefault="00A41CFA" w:rsidP="00A65E3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12</w:t>
      </w:r>
      <w:r>
        <w:rPr>
          <w:rFonts w:hint="eastAsia"/>
        </w:rPr>
        <w:t>个</w:t>
      </w:r>
      <w:r w:rsidR="00CC204E">
        <w:rPr>
          <w:rFonts w:hint="eastAsia"/>
        </w:rPr>
        <w:t>运动状态微分值</w:t>
      </w:r>
      <w:r>
        <w:t>。</w:t>
      </w:r>
      <w:r w:rsidR="000175EC">
        <w:rPr>
          <w:rFonts w:hint="eastAsia"/>
        </w:rPr>
        <w:t>包括</w:t>
      </w:r>
      <w:r w:rsidR="000175EC">
        <w:t>东北地</w:t>
      </w:r>
      <w:r w:rsidR="000175EC">
        <w:rPr>
          <w:rFonts w:hint="eastAsia"/>
        </w:rPr>
        <w:t>坐标</w:t>
      </w:r>
      <w:r w:rsidR="000175EC">
        <w:t>（</w:t>
      </w:r>
      <w:r w:rsidR="000175EC">
        <w:t>3</w:t>
      </w:r>
      <w:r w:rsidR="000175EC">
        <w:rPr>
          <w:rFonts w:hint="eastAsia"/>
        </w:rPr>
        <w:t>个</w:t>
      </w:r>
      <w:r w:rsidR="000175EC">
        <w:t>）、欧拉角（</w:t>
      </w:r>
      <w:r w:rsidR="000175EC">
        <w:rPr>
          <w:rFonts w:hint="eastAsia"/>
        </w:rPr>
        <w:t>3</w:t>
      </w:r>
      <w:r w:rsidR="000175EC">
        <w:rPr>
          <w:rFonts w:hint="eastAsia"/>
        </w:rPr>
        <w:t>个</w:t>
      </w:r>
      <w:r w:rsidR="000175EC">
        <w:t>）、</w:t>
      </w:r>
      <w:r w:rsidR="000175EC">
        <w:rPr>
          <w:rFonts w:hint="eastAsia"/>
        </w:rPr>
        <w:t>空速</w:t>
      </w:r>
      <w:r w:rsidR="000175EC">
        <w:t>和</w:t>
      </w:r>
      <w:r w:rsidR="000175EC">
        <w:rPr>
          <w:rFonts w:hint="eastAsia"/>
        </w:rPr>
        <w:t>气流角</w:t>
      </w:r>
      <w:r w:rsidR="000175EC">
        <w:t>（</w:t>
      </w:r>
      <w:r w:rsidR="000175EC">
        <w:rPr>
          <w:rFonts w:hint="eastAsia"/>
        </w:rPr>
        <w:t>3</w:t>
      </w:r>
      <w:r w:rsidR="000175EC">
        <w:rPr>
          <w:rFonts w:hint="eastAsia"/>
        </w:rPr>
        <w:t>个</w:t>
      </w:r>
      <w:r w:rsidR="000175EC">
        <w:t>）、</w:t>
      </w:r>
      <w:r w:rsidR="000175EC">
        <w:rPr>
          <w:rFonts w:hint="eastAsia"/>
        </w:rPr>
        <w:t>角速度</w:t>
      </w:r>
      <w:r w:rsidR="000175EC">
        <w:t>（</w:t>
      </w:r>
      <w:r w:rsidR="000175EC">
        <w:rPr>
          <w:rFonts w:hint="eastAsia"/>
        </w:rPr>
        <w:t>3</w:t>
      </w:r>
      <w:r w:rsidR="000175EC">
        <w:rPr>
          <w:rFonts w:hint="eastAsia"/>
        </w:rPr>
        <w:t>个</w:t>
      </w:r>
      <w:r w:rsidR="000175EC">
        <w:t>）</w:t>
      </w:r>
      <w:r w:rsidR="000175EC">
        <w:rPr>
          <w:rFonts w:hint="eastAsia"/>
        </w:rPr>
        <w:t>。</w:t>
      </w:r>
    </w:p>
    <w:p w14:paraId="613D4201" w14:textId="77777777" w:rsidR="00A41CFA" w:rsidRPr="00116D66" w:rsidRDefault="00A41CFA" w:rsidP="00A65E3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C204E">
        <w:rPr>
          <w:rFonts w:hint="eastAsia"/>
        </w:rPr>
        <w:t>6</w:t>
      </w:r>
      <w:r w:rsidR="00CC204E">
        <w:rPr>
          <w:rFonts w:hint="eastAsia"/>
        </w:rPr>
        <w:t>个其他</w:t>
      </w:r>
      <w:r w:rsidR="00CC204E">
        <w:t>飞行状态</w:t>
      </w:r>
      <w:r w:rsidR="000175EC">
        <w:rPr>
          <w:rFonts w:hint="eastAsia"/>
        </w:rPr>
        <w:t>。</w:t>
      </w:r>
      <w:r w:rsidR="000175EC">
        <w:t>包括三轴过载</w:t>
      </w:r>
      <w:r w:rsidR="00C7545C">
        <w:rPr>
          <w:rFonts w:hint="eastAsia"/>
        </w:rPr>
        <w:t>（</w:t>
      </w:r>
      <w:r w:rsidR="00C7545C">
        <w:rPr>
          <w:rFonts w:hint="eastAsia"/>
        </w:rPr>
        <w:t>3</w:t>
      </w:r>
      <w:r w:rsidR="00C7545C">
        <w:rPr>
          <w:rFonts w:hint="eastAsia"/>
        </w:rPr>
        <w:t>个）</w:t>
      </w:r>
      <w:r w:rsidR="00C7545C">
        <w:t>、马赫数</w:t>
      </w:r>
      <w:r w:rsidR="00C7545C">
        <w:rPr>
          <w:rFonts w:hint="eastAsia"/>
        </w:rPr>
        <w:t>（</w:t>
      </w:r>
      <w:r w:rsidR="00C7545C">
        <w:rPr>
          <w:rFonts w:hint="eastAsia"/>
        </w:rPr>
        <w:t>1</w:t>
      </w:r>
      <w:r w:rsidR="00C7545C">
        <w:rPr>
          <w:rFonts w:hint="eastAsia"/>
        </w:rPr>
        <w:t>个</w:t>
      </w:r>
      <w:r w:rsidR="00C7545C">
        <w:t>）、动压（</w:t>
      </w:r>
      <w:r w:rsidR="00C7545C">
        <w:rPr>
          <w:rFonts w:hint="eastAsia"/>
        </w:rPr>
        <w:t>1</w:t>
      </w:r>
      <w:r w:rsidR="00C7545C">
        <w:rPr>
          <w:rFonts w:hint="eastAsia"/>
        </w:rPr>
        <w:t>个</w:t>
      </w:r>
      <w:r w:rsidR="00C7545C">
        <w:t>）、静压（</w:t>
      </w:r>
      <w:r w:rsidR="00C7545C">
        <w:rPr>
          <w:rFonts w:hint="eastAsia"/>
        </w:rPr>
        <w:t>1</w:t>
      </w:r>
      <w:r w:rsidR="00C7545C">
        <w:rPr>
          <w:rFonts w:hint="eastAsia"/>
        </w:rPr>
        <w:t>个</w:t>
      </w:r>
      <w:r w:rsidR="00C7545C">
        <w:t>）</w:t>
      </w:r>
    </w:p>
    <w:p w14:paraId="0619FB41" w14:textId="77777777" w:rsidR="00C73F3B" w:rsidRDefault="00A65E37" w:rsidP="00506458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4161A68D" wp14:editId="5A3F349B">
            <wp:extent cx="4385373" cy="232178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6365" cy="232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F3B">
        <w:br w:type="page"/>
      </w:r>
    </w:p>
    <w:p w14:paraId="2DC8ACC1" w14:textId="77777777" w:rsidR="00A233C9" w:rsidRDefault="00634A0D" w:rsidP="00B60204">
      <w:pPr>
        <w:ind w:firstLine="480"/>
      </w:pPr>
      <w:r>
        <w:rPr>
          <w:rFonts w:hint="eastAsia"/>
        </w:rPr>
        <w:lastRenderedPageBreak/>
        <w:t>仿真中</w:t>
      </w:r>
      <w:r>
        <w:t>用到的</w:t>
      </w:r>
      <w:r w:rsidR="008F2EA2">
        <w:rPr>
          <w:rFonts w:hint="eastAsia"/>
        </w:rPr>
        <w:t>状态量</w:t>
      </w:r>
      <w:r w:rsidR="008F2EA2">
        <w:t>如下表所示</w:t>
      </w:r>
      <w:r w:rsidR="00F17503">
        <w:rPr>
          <w:rFonts w:hint="eastAsia"/>
        </w:rPr>
        <w:t>。</w:t>
      </w:r>
      <w:r w:rsidR="00F17503">
        <w:t>在</w:t>
      </w:r>
      <w:r w:rsidR="00F17503">
        <w:rPr>
          <w:rFonts w:hint="eastAsia"/>
        </w:rPr>
        <w:t>运行</w:t>
      </w:r>
      <w:r w:rsidR="00F17503">
        <w:t>模型</w:t>
      </w:r>
      <w:r w:rsidR="00F17503">
        <w:rPr>
          <w:rFonts w:hint="eastAsia"/>
        </w:rPr>
        <w:t>时</w:t>
      </w:r>
      <w:r w:rsidR="00F17503">
        <w:t>，用户可以</w:t>
      </w:r>
      <w:r w:rsidR="00303C8C">
        <w:rPr>
          <w:rFonts w:hint="eastAsia"/>
        </w:rPr>
        <w:t>任意</w:t>
      </w:r>
      <w:r w:rsidR="00303C8C">
        <w:t>给定初始状态，</w:t>
      </w:r>
      <w:r w:rsidR="00A1566B">
        <w:rPr>
          <w:rFonts w:hint="eastAsia"/>
        </w:rPr>
        <w:t>也可以通过</w:t>
      </w:r>
      <w:r w:rsidR="00A1566B">
        <w:t>配平实现</w:t>
      </w:r>
      <w:r w:rsidR="00A1566B">
        <w:rPr>
          <w:rFonts w:hint="eastAsia"/>
        </w:rPr>
        <w:t>给定</w:t>
      </w:r>
      <w:r w:rsidR="00A1566B">
        <w:t>高度和速度下的</w:t>
      </w:r>
      <w:r w:rsidR="00A1566B">
        <w:rPr>
          <w:rFonts w:hint="eastAsia"/>
        </w:rPr>
        <w:t>初始</w:t>
      </w:r>
      <w:r w:rsidR="00A1566B">
        <w:t>平飞</w:t>
      </w:r>
      <w:r w:rsidR="00A1566B">
        <w:rPr>
          <w:rFonts w:hint="eastAsia"/>
        </w:rPr>
        <w:t>。</w:t>
      </w:r>
      <w:r w:rsidR="00E2040D">
        <w:rPr>
          <w:rFonts w:hint="eastAsia"/>
        </w:rPr>
        <w:t>F</w:t>
      </w:r>
      <w:r w:rsidR="00E2040D">
        <w:t>-16</w:t>
      </w:r>
      <w:r w:rsidR="00E2040D">
        <w:rPr>
          <w:rFonts w:hint="eastAsia"/>
        </w:rPr>
        <w:t>模型</w:t>
      </w:r>
      <w:r w:rsidR="00E2040D">
        <w:t>可</w:t>
      </w:r>
      <w:r w:rsidR="00E2040D">
        <w:rPr>
          <w:rFonts w:hint="eastAsia"/>
        </w:rPr>
        <w:t>配平</w:t>
      </w:r>
      <w:r w:rsidR="00E2040D">
        <w:t>为</w:t>
      </w:r>
      <w:r w:rsidR="00E2040D">
        <w:rPr>
          <w:rFonts w:hint="eastAsia"/>
        </w:rPr>
        <w:t>wings-level</w:t>
      </w:r>
      <w:r w:rsidR="00E2040D">
        <w:rPr>
          <w:rFonts w:hint="eastAsia"/>
        </w:rPr>
        <w:t>，</w:t>
      </w:r>
      <w:r w:rsidR="00E2040D">
        <w:rPr>
          <w:rFonts w:hint="eastAsia"/>
        </w:rPr>
        <w:t>turning</w:t>
      </w:r>
      <w:r w:rsidR="00E2040D">
        <w:rPr>
          <w:rFonts w:hint="eastAsia"/>
        </w:rPr>
        <w:t>，</w:t>
      </w:r>
      <w:r w:rsidR="00E2040D">
        <w:t>pull-up</w:t>
      </w:r>
      <w:r w:rsidR="00E2040D">
        <w:rPr>
          <w:rFonts w:hint="eastAsia"/>
        </w:rPr>
        <w:t>和</w:t>
      </w:r>
      <w:r w:rsidR="00E2040D">
        <w:rPr>
          <w:rFonts w:hint="eastAsia"/>
        </w:rPr>
        <w:t>roll flight</w:t>
      </w:r>
      <w:r w:rsidR="00A777CF">
        <w:rPr>
          <w:rFonts w:hint="eastAsia"/>
        </w:rPr>
        <w:t>状态。</w:t>
      </w:r>
    </w:p>
    <w:p w14:paraId="06982E2D" w14:textId="77777777" w:rsidR="00634A0D" w:rsidRDefault="00634A0D" w:rsidP="00634A0D">
      <w:pPr>
        <w:pStyle w:val="af2"/>
      </w:pPr>
      <w:r>
        <w:rPr>
          <w:noProof/>
        </w:rPr>
        <w:drawing>
          <wp:inline distT="0" distB="0" distL="0" distR="0" wp14:anchorId="45D1FFCA" wp14:editId="244ECE4A">
            <wp:extent cx="3605841" cy="288864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423" cy="288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2175" w14:textId="77777777" w:rsidR="008E7512" w:rsidRDefault="008E7512" w:rsidP="008E7512">
      <w:pPr>
        <w:pStyle w:val="af1"/>
        <w:numPr>
          <w:ilvl w:val="0"/>
          <w:numId w:val="219"/>
        </w:numPr>
        <w:ind w:firstLineChars="0"/>
      </w:pPr>
      <w:r>
        <w:rPr>
          <w:rFonts w:hint="eastAsia"/>
        </w:rPr>
        <w:t>控制部分</w:t>
      </w:r>
    </w:p>
    <w:p w14:paraId="2C804652" w14:textId="77777777" w:rsidR="00B60204" w:rsidRDefault="004D15ED" w:rsidP="008E7512">
      <w:pPr>
        <w:ind w:firstLine="480"/>
      </w:pPr>
      <w:r>
        <w:rPr>
          <w:rFonts w:hint="eastAsia"/>
        </w:rPr>
        <w:t>在控制</w:t>
      </w:r>
      <w:r>
        <w:t>部分，</w:t>
      </w:r>
      <w:r>
        <w:rPr>
          <w:rFonts w:hint="eastAsia"/>
        </w:rPr>
        <w:t>F</w:t>
      </w:r>
      <w:r>
        <w:t>-</w:t>
      </w:r>
      <w:r w:rsidR="00C42B72">
        <w:t>16</w:t>
      </w:r>
      <w:r w:rsidR="00C42B72">
        <w:rPr>
          <w:rFonts w:hint="eastAsia"/>
        </w:rPr>
        <w:t>有</w:t>
      </w:r>
      <w:r w:rsidR="00343A89">
        <w:rPr>
          <w:rFonts w:hint="eastAsia"/>
        </w:rPr>
        <w:t>四个</w:t>
      </w:r>
      <w:r w:rsidR="00343A89">
        <w:t>控制</w:t>
      </w:r>
      <w:r w:rsidR="00343A89">
        <w:rPr>
          <w:rFonts w:hint="eastAsia"/>
        </w:rPr>
        <w:t>机构</w:t>
      </w:r>
      <w:r w:rsidR="00343A89">
        <w:t>，分别是发动机油门、升降舵、方向舵和副翼</w:t>
      </w:r>
      <w:r w:rsidR="00343A89">
        <w:rPr>
          <w:rFonts w:hint="eastAsia"/>
        </w:rPr>
        <w:t>。油门</w:t>
      </w:r>
      <w:r w:rsidR="00FB4DBC">
        <w:rPr>
          <w:rFonts w:hint="eastAsia"/>
        </w:rPr>
        <w:t>的正向</w:t>
      </w:r>
      <w:r w:rsidR="00FB4DBC">
        <w:t>操纵</w:t>
      </w:r>
      <w:r w:rsidR="00FB4DBC">
        <w:rPr>
          <w:rFonts w:hint="eastAsia"/>
        </w:rPr>
        <w:t>产生沿</w:t>
      </w:r>
      <w:r w:rsidR="00FB4DBC">
        <w:t>机体系</w:t>
      </w:r>
      <w:r w:rsidR="00FB4DBC" w:rsidRPr="008E7512">
        <w:rPr>
          <w:i/>
        </w:rPr>
        <w:t>x</w:t>
      </w:r>
      <w:r w:rsidR="00FB4DBC">
        <w:rPr>
          <w:rFonts w:hint="eastAsia"/>
        </w:rPr>
        <w:t>轴</w:t>
      </w:r>
      <w:r w:rsidR="00FB4DBC">
        <w:t>正向的加速度</w:t>
      </w:r>
      <w:r w:rsidR="00223CDC">
        <w:rPr>
          <w:rFonts w:hint="eastAsia"/>
        </w:rPr>
        <w:t>，</w:t>
      </w:r>
      <w:r w:rsidR="003670CF">
        <w:rPr>
          <w:rFonts w:hint="eastAsia"/>
        </w:rPr>
        <w:t>舵面</w:t>
      </w:r>
      <w:r w:rsidR="00343A89">
        <w:rPr>
          <w:rFonts w:hint="eastAsia"/>
        </w:rPr>
        <w:t>的</w:t>
      </w:r>
      <w:r w:rsidR="00343A89">
        <w:t>极性定义为</w:t>
      </w:r>
      <w:r w:rsidR="00343A89">
        <w:rPr>
          <w:rFonts w:hint="eastAsia"/>
        </w:rPr>
        <w:t>“</w:t>
      </w:r>
      <w:r w:rsidR="00343A89">
        <w:t>正向偏转产生反向操作</w:t>
      </w:r>
      <w:r w:rsidR="00343A89">
        <w:rPr>
          <w:rFonts w:hint="eastAsia"/>
        </w:rPr>
        <w:t>”</w:t>
      </w:r>
      <w:r w:rsidR="003670CF">
        <w:rPr>
          <w:rFonts w:hint="eastAsia"/>
        </w:rPr>
        <w:t>，</w:t>
      </w:r>
      <w:r w:rsidR="003670CF">
        <w:t>具体如下图：</w:t>
      </w:r>
      <w:r w:rsidR="003670CF">
        <w:t xml:space="preserve"> </w:t>
      </w:r>
    </w:p>
    <w:p w14:paraId="50166FD6" w14:textId="77777777" w:rsidR="009C2794" w:rsidRDefault="003670CF" w:rsidP="003670CF">
      <w:pPr>
        <w:pStyle w:val="af2"/>
      </w:pPr>
      <w:r>
        <w:rPr>
          <w:noProof/>
        </w:rPr>
        <w:drawing>
          <wp:inline distT="0" distB="0" distL="0" distR="0" wp14:anchorId="7E4CA18E" wp14:editId="5CDEB906">
            <wp:extent cx="3355450" cy="21158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986" cy="211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397D" w14:textId="77777777" w:rsidR="00340348" w:rsidRDefault="00340348" w:rsidP="00340348">
      <w:pPr>
        <w:ind w:firstLine="480"/>
      </w:pPr>
      <w:r>
        <w:rPr>
          <w:rFonts w:hint="eastAsia"/>
        </w:rPr>
        <w:t>操纵机构</w:t>
      </w:r>
      <w:r>
        <w:t>的</w:t>
      </w:r>
      <w:r w:rsidR="006733EE">
        <w:rPr>
          <w:rFonts w:hint="eastAsia"/>
        </w:rPr>
        <w:t>行程</w:t>
      </w:r>
      <w:r w:rsidR="006733EE">
        <w:t>范围如下</w:t>
      </w:r>
      <w:r w:rsidR="005F193B">
        <w:rPr>
          <w:rFonts w:hint="eastAsia"/>
        </w:rPr>
        <w:t>（</w:t>
      </w:r>
      <w:r w:rsidR="005F193B">
        <w:t>除了</w:t>
      </w:r>
      <w:r w:rsidR="005F193B">
        <w:rPr>
          <w:rFonts w:hint="eastAsia"/>
        </w:rPr>
        <w:t>位置</w:t>
      </w:r>
      <w:r w:rsidR="005F193B">
        <w:t>限制，还有偏转速率限制）</w:t>
      </w:r>
      <w:r w:rsidR="006733EE">
        <w:t>：</w:t>
      </w:r>
    </w:p>
    <w:p w14:paraId="67233498" w14:textId="77777777" w:rsidR="00356149" w:rsidRDefault="00340348" w:rsidP="00356149">
      <w:pPr>
        <w:pStyle w:val="af2"/>
      </w:pPr>
      <w:r>
        <w:rPr>
          <w:noProof/>
        </w:rPr>
        <w:drawing>
          <wp:inline distT="0" distB="0" distL="0" distR="0" wp14:anchorId="676CFF82" wp14:editId="5B930062">
            <wp:extent cx="4460682" cy="14518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0682" cy="145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904C" w14:textId="77777777" w:rsidR="00356149" w:rsidRDefault="00356149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69D8EBA" w14:textId="77777777" w:rsidR="00356149" w:rsidRDefault="00356149" w:rsidP="00356149">
      <w:pPr>
        <w:ind w:firstLine="480"/>
      </w:pPr>
      <w:r>
        <w:rPr>
          <w:rFonts w:hint="eastAsia"/>
        </w:rPr>
        <w:lastRenderedPageBreak/>
        <w:t>前缘缝翼</w:t>
      </w:r>
      <w:r>
        <w:t>只在高保真模型中用到（</w:t>
      </w:r>
      <w:r>
        <w:rPr>
          <w:rFonts w:hint="eastAsia"/>
        </w:rPr>
        <w:t>也就是</w:t>
      </w:r>
      <w:r>
        <w:t>低保真模型</w:t>
      </w:r>
      <w:r>
        <w:rPr>
          <w:rFonts w:hint="eastAsia"/>
        </w:rPr>
        <w:t>只用了三个舵面</w:t>
      </w:r>
      <w:r>
        <w:t>和发动机</w:t>
      </w:r>
      <w:r>
        <w:rPr>
          <w:rFonts w:hint="eastAsia"/>
        </w:rPr>
        <w:t>）</w:t>
      </w:r>
      <w:r w:rsidR="009F5C7E">
        <w:rPr>
          <w:rFonts w:hint="eastAsia"/>
        </w:rPr>
        <w:t>，</w:t>
      </w:r>
      <w:r w:rsidR="009F5C7E">
        <w:t>使</w:t>
      </w:r>
      <w:r w:rsidR="009C2DCD">
        <w:rPr>
          <w:rFonts w:hint="eastAsia"/>
        </w:rPr>
        <w:t>用</w:t>
      </w:r>
      <w:r w:rsidR="009F5C7E">
        <w:rPr>
          <w:rFonts w:hint="eastAsia"/>
        </w:rPr>
        <w:t>前缘缝翼</w:t>
      </w:r>
      <w:r w:rsidR="009F5C7E">
        <w:t>的目的是</w:t>
      </w:r>
      <w:r w:rsidR="009F5C7E">
        <w:rPr>
          <w:rFonts w:hint="eastAsia"/>
        </w:rPr>
        <w:t>使</w:t>
      </w:r>
      <w:r w:rsidR="009F5C7E">
        <w:t>飞机</w:t>
      </w:r>
      <w:r w:rsidR="009F5C7E">
        <w:rPr>
          <w:rFonts w:hint="eastAsia"/>
        </w:rPr>
        <w:t>做</w:t>
      </w:r>
      <w:r w:rsidR="009F5C7E">
        <w:t>大</w:t>
      </w:r>
      <w:r w:rsidR="009F5C7E">
        <w:rPr>
          <w:rFonts w:hint="eastAsia"/>
        </w:rPr>
        <w:t>迎角</w:t>
      </w:r>
      <w:r w:rsidR="009F5C7E">
        <w:t>飞行</w:t>
      </w:r>
      <w:r w:rsidR="009C2DCD">
        <w:rPr>
          <w:rFonts w:hint="eastAsia"/>
        </w:rPr>
        <w:t>。然而，</w:t>
      </w:r>
      <w:r w:rsidR="009C2DCD">
        <w:t>这个控制机构</w:t>
      </w:r>
      <w:r w:rsidR="009C2DCD">
        <w:rPr>
          <w:rFonts w:hint="eastAsia"/>
        </w:rPr>
        <w:t>不能</w:t>
      </w:r>
      <w:r w:rsidR="009C2DCD">
        <w:t>直接由</w:t>
      </w:r>
      <w:r w:rsidR="009C2DCD">
        <w:rPr>
          <w:rFonts w:hint="eastAsia"/>
        </w:rPr>
        <w:t>飞行员</w:t>
      </w:r>
      <w:r w:rsidR="009C2DCD">
        <w:t>控制，是</w:t>
      </w:r>
      <w:r w:rsidR="009C2DCD">
        <w:rPr>
          <w:rFonts w:hint="eastAsia"/>
        </w:rPr>
        <w:t>根据迎角</w:t>
      </w:r>
      <w:r w:rsidR="009C2DCD">
        <w:t>、动压、静压</w:t>
      </w:r>
      <w:r w:rsidR="009C2DCD">
        <w:rPr>
          <w:rFonts w:hint="eastAsia"/>
        </w:rPr>
        <w:t>计算的</w:t>
      </w:r>
      <w:r w:rsidR="009C2DCD">
        <w:t>，其传递函数</w:t>
      </w:r>
      <w:r w:rsidR="006579CB">
        <w:rPr>
          <w:rFonts w:hint="eastAsia"/>
        </w:rPr>
        <w:t>如下，</w:t>
      </w:r>
      <w:r w:rsidR="006579CB">
        <w:t>其中迎角前面的传递函数</w:t>
      </w:r>
      <w:r w:rsidR="00561B51">
        <w:rPr>
          <w:rFonts w:hint="eastAsia"/>
        </w:rPr>
        <w:t>起到</w:t>
      </w:r>
      <w:r w:rsidR="006579CB">
        <w:rPr>
          <w:rFonts w:hint="eastAsia"/>
        </w:rPr>
        <w:t>串联</w:t>
      </w:r>
      <w:r w:rsidR="00CB2D47">
        <w:rPr>
          <w:rFonts w:hint="eastAsia"/>
        </w:rPr>
        <w:t>滞后</w:t>
      </w:r>
      <w:r w:rsidR="00CB2D47">
        <w:t>校正</w:t>
      </w:r>
      <w:r w:rsidR="00F7299A">
        <w:rPr>
          <w:rFonts w:hint="eastAsia"/>
        </w:rPr>
        <w:t>的作用：</w:t>
      </w:r>
    </w:p>
    <w:p w14:paraId="65792440" w14:textId="77777777" w:rsidR="009C2DCD" w:rsidRPr="009C2DCD" w:rsidRDefault="00293A28" w:rsidP="00293A28">
      <w:pPr>
        <w:pStyle w:val="af2"/>
      </w:pPr>
      <w:r>
        <w:rPr>
          <w:noProof/>
        </w:rPr>
        <w:drawing>
          <wp:inline distT="0" distB="0" distL="0" distR="0" wp14:anchorId="3182877E" wp14:editId="7794C915">
            <wp:extent cx="3999506" cy="652347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2182" cy="65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8B4E" w14:textId="77777777" w:rsidR="009F5C7E" w:rsidRPr="009F5C7E" w:rsidRDefault="009F5C7E" w:rsidP="00356149">
      <w:pPr>
        <w:ind w:firstLine="480"/>
      </w:pPr>
      <w:r>
        <w:rPr>
          <w:rFonts w:hint="eastAsia"/>
        </w:rPr>
        <w:t>（</w:t>
      </w:r>
      <w:r>
        <w:t>补充知识：</w:t>
      </w:r>
      <w:r w:rsidR="00F95026">
        <w:rPr>
          <w:rFonts w:hint="eastAsia"/>
        </w:rPr>
        <w:t>虽然</w:t>
      </w:r>
      <w:r w:rsidR="00F95026">
        <w:t>未来</w:t>
      </w:r>
      <w:r w:rsidR="00F95026">
        <w:rPr>
          <w:rFonts w:hint="eastAsia"/>
        </w:rPr>
        <w:t>空战</w:t>
      </w:r>
      <w:r w:rsidR="00F95026">
        <w:t>以超视距作战</w:t>
      </w:r>
      <w:r w:rsidR="00F95026">
        <w:rPr>
          <w:rFonts w:hint="eastAsia"/>
        </w:rPr>
        <w:t>为主</w:t>
      </w:r>
      <w:r w:rsidR="00F95026">
        <w:t>，但受导弹命中率</w:t>
      </w:r>
      <w:r w:rsidR="00F95026">
        <w:rPr>
          <w:rFonts w:hint="eastAsia"/>
        </w:rPr>
        <w:t>的</w:t>
      </w:r>
      <w:r w:rsidR="00F95026">
        <w:t>限制，以及复杂</w:t>
      </w:r>
      <w:r w:rsidR="00F95026">
        <w:rPr>
          <w:rFonts w:hint="eastAsia"/>
        </w:rPr>
        <w:t>战场</w:t>
      </w:r>
      <w:r w:rsidR="00F95026">
        <w:t>态势下</w:t>
      </w:r>
      <w:r w:rsidR="00F95026">
        <w:rPr>
          <w:rFonts w:hint="eastAsia"/>
        </w:rPr>
        <w:t>敌我识别</w:t>
      </w:r>
      <w:r w:rsidR="00F95026">
        <w:t>精度</w:t>
      </w:r>
      <w:r w:rsidR="00F95026">
        <w:rPr>
          <w:rFonts w:hint="eastAsia"/>
        </w:rPr>
        <w:t>的</w:t>
      </w:r>
      <w:r w:rsidR="00F95026">
        <w:t>影响，</w:t>
      </w:r>
      <w:r w:rsidR="00F95026">
        <w:rPr>
          <w:rFonts w:hint="eastAsia"/>
        </w:rPr>
        <w:t>近距</w:t>
      </w:r>
      <w:r w:rsidR="00F95026">
        <w:t>格斗在未来</w:t>
      </w:r>
      <w:r w:rsidR="00F95026">
        <w:rPr>
          <w:rFonts w:hint="eastAsia"/>
        </w:rPr>
        <w:t>空战</w:t>
      </w:r>
      <w:r w:rsidR="00F95026">
        <w:t>格斗中不可避免</w:t>
      </w:r>
      <w:r w:rsidR="00F95026">
        <w:rPr>
          <w:rFonts w:hint="eastAsia"/>
        </w:rPr>
        <w:t>。</w:t>
      </w:r>
      <w:r w:rsidR="00F45AAC">
        <w:rPr>
          <w:rFonts w:hint="eastAsia"/>
        </w:rPr>
        <w:t>在</w:t>
      </w:r>
      <w:r w:rsidR="001C5421">
        <w:rPr>
          <w:rFonts w:hint="eastAsia"/>
        </w:rPr>
        <w:t>飞机</w:t>
      </w:r>
      <w:r w:rsidR="00F45AAC">
        <w:rPr>
          <w:rFonts w:hint="eastAsia"/>
        </w:rPr>
        <w:t>近距</w:t>
      </w:r>
      <w:r w:rsidR="00F45AAC">
        <w:t>格斗中，</w:t>
      </w:r>
      <w:r w:rsidR="0096196E">
        <w:rPr>
          <w:rFonts w:hint="eastAsia"/>
        </w:rPr>
        <w:t>更快的</w:t>
      </w:r>
      <w:r w:rsidR="0096196E">
        <w:t>角速度</w:t>
      </w:r>
      <w:r w:rsidR="0096196E">
        <w:rPr>
          <w:rFonts w:hint="eastAsia"/>
        </w:rPr>
        <w:t>可使战斗机</w:t>
      </w:r>
      <w:r w:rsidR="0096196E">
        <w:t>获得</w:t>
      </w:r>
      <w:r w:rsidR="0096196E">
        <w:rPr>
          <w:rFonts w:hint="eastAsia"/>
        </w:rPr>
        <w:t>迎头</w:t>
      </w:r>
      <w:r w:rsidR="0096196E">
        <w:t>攻击或追尾攻击的</w:t>
      </w:r>
      <w:r w:rsidR="0096196E">
        <w:rPr>
          <w:rFonts w:hint="eastAsia"/>
        </w:rPr>
        <w:t>占位优势</w:t>
      </w:r>
      <w:r w:rsidR="0096196E">
        <w:t>，</w:t>
      </w:r>
      <w:r w:rsidR="0096196E">
        <w:rPr>
          <w:rFonts w:hint="eastAsia"/>
        </w:rPr>
        <w:t>但</w:t>
      </w:r>
      <w:r w:rsidR="0096196E">
        <w:t>同时意味着更大的过载和更大的迎角</w:t>
      </w:r>
      <w:r w:rsidR="00E921D2">
        <w:rPr>
          <w:rFonts w:hint="eastAsia"/>
        </w:rPr>
        <w:t>。</w:t>
      </w:r>
      <w:r w:rsidR="00E921D2">
        <w:rPr>
          <w:rFonts w:hint="eastAsia"/>
        </w:rPr>
        <w:t>F</w:t>
      </w:r>
      <w:r w:rsidR="00E921D2">
        <w:t>-16</w:t>
      </w:r>
      <w:r w:rsidR="00E921D2">
        <w:rPr>
          <w:rFonts w:hint="eastAsia"/>
        </w:rPr>
        <w:t>是一款</w:t>
      </w:r>
      <w:r w:rsidR="00E921D2">
        <w:t>战斗机，因此大</w:t>
      </w:r>
      <w:r w:rsidR="00E921D2">
        <w:rPr>
          <w:rFonts w:hint="eastAsia"/>
        </w:rPr>
        <w:t>迎角</w:t>
      </w:r>
      <w:r w:rsidR="00E921D2">
        <w:t>问题</w:t>
      </w:r>
      <w:r w:rsidR="00E921D2">
        <w:rPr>
          <w:rFonts w:hint="eastAsia"/>
        </w:rPr>
        <w:t>是</w:t>
      </w:r>
      <w:r w:rsidR="00E921D2">
        <w:t>不得不考虑</w:t>
      </w:r>
      <w:r w:rsidR="00E921D2">
        <w:rPr>
          <w:rFonts w:hint="eastAsia"/>
        </w:rPr>
        <w:t>的</w:t>
      </w:r>
      <w:r w:rsidR="00E921D2">
        <w:t>，前缘缝翼</w:t>
      </w:r>
      <w:r w:rsidR="00E921D2">
        <w:rPr>
          <w:rFonts w:hint="eastAsia"/>
        </w:rPr>
        <w:t>这个</w:t>
      </w:r>
      <w:r w:rsidR="00E921D2">
        <w:t>控制机构非常符合</w:t>
      </w:r>
      <w:r w:rsidR="00E921D2">
        <w:rPr>
          <w:rFonts w:hint="eastAsia"/>
        </w:rPr>
        <w:t>F</w:t>
      </w:r>
      <w:r w:rsidR="00E921D2">
        <w:t>-16</w:t>
      </w:r>
      <w:r w:rsidR="00666944">
        <w:rPr>
          <w:rFonts w:hint="eastAsia"/>
        </w:rPr>
        <w:t>的</w:t>
      </w:r>
      <w:r w:rsidR="00666944">
        <w:t>定位设定）</w:t>
      </w:r>
    </w:p>
    <w:p w14:paraId="3F9D2A4B" w14:textId="77777777" w:rsidR="00356149" w:rsidRDefault="00A506EF" w:rsidP="00A506EF">
      <w:pPr>
        <w:ind w:firstLine="480"/>
      </w:pPr>
      <w:r>
        <w:rPr>
          <w:rFonts w:hint="eastAsia"/>
        </w:rPr>
        <w:t>为了从</w:t>
      </w:r>
      <w:r>
        <w:t>理论</w:t>
      </w:r>
      <w:r>
        <w:rPr>
          <w:rFonts w:hint="eastAsia"/>
        </w:rPr>
        <w:t>角度</w:t>
      </w:r>
      <w:r>
        <w:t>说明</w:t>
      </w:r>
      <w:r>
        <w:rPr>
          <w:rFonts w:hint="eastAsia"/>
        </w:rPr>
        <w:t>前缘缝翼</w:t>
      </w:r>
      <w:r>
        <w:t>的作用，作者给出了同样条件下的线性化方程：</w:t>
      </w:r>
    </w:p>
    <w:p w14:paraId="0B6C5BF0" w14:textId="77777777" w:rsidR="00A506EF" w:rsidRDefault="00A506EF" w:rsidP="00A506EF">
      <w:pPr>
        <w:pStyle w:val="af2"/>
      </w:pPr>
      <w:r>
        <w:rPr>
          <w:noProof/>
        </w:rPr>
        <w:drawing>
          <wp:inline distT="0" distB="0" distL="0" distR="0" wp14:anchorId="21F32271" wp14:editId="077D0D9D">
            <wp:extent cx="5305245" cy="11049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245" cy="110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ADC0" w14:textId="77777777" w:rsidR="00A506EF" w:rsidRDefault="00A506EF" w:rsidP="00A506EF">
      <w:pPr>
        <w:ind w:firstLine="480"/>
      </w:pPr>
      <w:r>
        <w:rPr>
          <w:rFonts w:hint="eastAsia"/>
        </w:rPr>
        <w:t>使用了</w:t>
      </w:r>
      <w:r>
        <w:t>前缘缝翼，</w:t>
      </w:r>
      <w:r w:rsidR="002E4A47">
        <w:rPr>
          <w:rFonts w:hint="eastAsia"/>
        </w:rPr>
        <w:t>随着</w:t>
      </w:r>
      <w:r w:rsidR="002E4A47">
        <w:t>迎角的增大，</w:t>
      </w:r>
      <w:r w:rsidR="002E4A47">
        <w:rPr>
          <w:rFonts w:hint="eastAsia"/>
        </w:rPr>
        <w:t>飞机</w:t>
      </w:r>
      <w:r w:rsidR="002E4A47">
        <w:t>速度正向增大（防止</w:t>
      </w:r>
      <w:r w:rsidR="002E4A47">
        <w:rPr>
          <w:rFonts w:hint="eastAsia"/>
        </w:rPr>
        <w:t>大迎角</w:t>
      </w:r>
      <w:r w:rsidR="002E4A47">
        <w:t>时的失速</w:t>
      </w:r>
      <w:r w:rsidR="002E4A47">
        <w:rPr>
          <w:rFonts w:hint="eastAsia"/>
        </w:rPr>
        <w:t>）</w:t>
      </w:r>
      <w:r w:rsidR="007002E1">
        <w:rPr>
          <w:rFonts w:hint="eastAsia"/>
        </w:rPr>
        <w:t>。</w:t>
      </w:r>
      <w:r w:rsidR="007002E1">
        <w:t>未使用</w:t>
      </w:r>
      <w:r w:rsidR="007002E1">
        <w:rPr>
          <w:rFonts w:hint="eastAsia"/>
        </w:rPr>
        <w:t>前缘缝翼</w:t>
      </w:r>
      <w:r w:rsidR="007002E1">
        <w:t>，随着迎角的增大，速度减小（常规情况，容易导致失速）。</w:t>
      </w:r>
    </w:p>
    <w:p w14:paraId="0F8974FF" w14:textId="77777777" w:rsidR="00F12BF1" w:rsidRDefault="00ED7A0D" w:rsidP="00ED7A0D">
      <w:pPr>
        <w:pStyle w:val="af1"/>
        <w:numPr>
          <w:ilvl w:val="0"/>
          <w:numId w:val="219"/>
        </w:numPr>
        <w:ind w:firstLineChars="0"/>
      </w:pPr>
      <w:r>
        <w:rPr>
          <w:rFonts w:hint="eastAsia"/>
        </w:rPr>
        <w:t>执行机构</w:t>
      </w:r>
    </w:p>
    <w:p w14:paraId="275A10BD" w14:textId="77777777" w:rsidR="00C10397" w:rsidRDefault="00E02B28" w:rsidP="00C10397">
      <w:pPr>
        <w:ind w:firstLine="480"/>
      </w:pPr>
      <w:r>
        <w:rPr>
          <w:rFonts w:hint="eastAsia"/>
        </w:rPr>
        <w:t>用</w:t>
      </w:r>
      <w:r>
        <w:t>一阶惯性环节描述执行机构的输入输出特性，</w:t>
      </w:r>
      <w:r>
        <w:rPr>
          <w:rFonts w:hint="eastAsia"/>
        </w:rPr>
        <w:t>执行机构的</w:t>
      </w:r>
      <w:r>
        <w:t>输出有位置限制和速率限制</w:t>
      </w:r>
      <w:r w:rsidR="00226D3A">
        <w:rPr>
          <w:rFonts w:hint="eastAsia"/>
        </w:rPr>
        <w:t>，</w:t>
      </w:r>
      <w:r w:rsidR="00226D3A">
        <w:t>进行</w:t>
      </w:r>
      <w:r w:rsidR="00226D3A">
        <w:rPr>
          <w:rFonts w:hint="eastAsia"/>
        </w:rPr>
        <w:t>指令</w:t>
      </w:r>
      <w:r w:rsidR="00226D3A">
        <w:t>限幅。</w:t>
      </w:r>
    </w:p>
    <w:p w14:paraId="4540DBAE" w14:textId="77777777" w:rsidR="00226D3A" w:rsidRDefault="003D1A79" w:rsidP="003D1A79">
      <w:pPr>
        <w:pStyle w:val="af1"/>
        <w:numPr>
          <w:ilvl w:val="0"/>
          <w:numId w:val="219"/>
        </w:numPr>
        <w:ind w:firstLineChars="0"/>
      </w:pPr>
      <w:r>
        <w:rPr>
          <w:rFonts w:hint="eastAsia"/>
        </w:rPr>
        <w:t>高保真</w:t>
      </w:r>
      <w:r>
        <w:t>模型与低保真模型</w:t>
      </w:r>
      <w:r>
        <w:rPr>
          <w:rFonts w:hint="eastAsia"/>
        </w:rPr>
        <w:t>区别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22"/>
        <w:gridCol w:w="3918"/>
        <w:gridCol w:w="3020"/>
      </w:tblGrid>
      <w:tr w:rsidR="00177A58" w14:paraId="48C97794" w14:textId="77777777" w:rsidTr="00A809EF">
        <w:tc>
          <w:tcPr>
            <w:tcW w:w="2122" w:type="dxa"/>
            <w:vAlign w:val="center"/>
          </w:tcPr>
          <w:p w14:paraId="643884D1" w14:textId="77777777" w:rsidR="00177A58" w:rsidRDefault="00177A58" w:rsidP="00A809EF">
            <w:pPr>
              <w:ind w:firstLineChars="0" w:firstLine="0"/>
              <w:jc w:val="center"/>
            </w:pPr>
          </w:p>
        </w:tc>
        <w:tc>
          <w:tcPr>
            <w:tcW w:w="3918" w:type="dxa"/>
            <w:vAlign w:val="center"/>
          </w:tcPr>
          <w:p w14:paraId="674C2143" w14:textId="77777777" w:rsidR="00177A58" w:rsidRDefault="00177A58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低保真</w:t>
            </w:r>
            <w:r>
              <w:t>模型</w:t>
            </w:r>
          </w:p>
        </w:tc>
        <w:tc>
          <w:tcPr>
            <w:tcW w:w="3020" w:type="dxa"/>
            <w:vAlign w:val="center"/>
          </w:tcPr>
          <w:p w14:paraId="6EA4F149" w14:textId="77777777" w:rsidR="00177A58" w:rsidRDefault="00177A58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高保真</w:t>
            </w:r>
            <w:r>
              <w:t>模型</w:t>
            </w:r>
          </w:p>
        </w:tc>
      </w:tr>
      <w:tr w:rsidR="00177A58" w14:paraId="6DD0B5AD" w14:textId="77777777" w:rsidTr="00A809EF">
        <w:trPr>
          <w:trHeight w:val="623"/>
        </w:trPr>
        <w:tc>
          <w:tcPr>
            <w:tcW w:w="2122" w:type="dxa"/>
            <w:vAlign w:val="center"/>
          </w:tcPr>
          <w:p w14:paraId="73FD3E8E" w14:textId="77777777" w:rsidR="00177A58" w:rsidRDefault="00177A58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气动数据来源</w:t>
            </w:r>
          </w:p>
        </w:tc>
        <w:tc>
          <w:tcPr>
            <w:tcW w:w="3918" w:type="dxa"/>
            <w:vAlign w:val="center"/>
          </w:tcPr>
          <w:p w14:paraId="5555CCF7" w14:textId="77777777" w:rsidR="00177A58" w:rsidRDefault="00177A58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Aircraft Control and Simulation</w:t>
            </w:r>
          </w:p>
        </w:tc>
        <w:tc>
          <w:tcPr>
            <w:tcW w:w="3020" w:type="dxa"/>
            <w:vAlign w:val="center"/>
          </w:tcPr>
          <w:p w14:paraId="57A4F17A" w14:textId="77777777" w:rsidR="00177A58" w:rsidRDefault="00177A58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NASA Report</w:t>
            </w:r>
          </w:p>
        </w:tc>
      </w:tr>
      <w:tr w:rsidR="00177A58" w14:paraId="3EBF4909" w14:textId="77777777" w:rsidTr="00A809EF">
        <w:trPr>
          <w:trHeight w:val="547"/>
        </w:trPr>
        <w:tc>
          <w:tcPr>
            <w:tcW w:w="2122" w:type="dxa"/>
            <w:vAlign w:val="center"/>
          </w:tcPr>
          <w:p w14:paraId="7AD69E50" w14:textId="77777777" w:rsidR="00177A58" w:rsidRDefault="00177A58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气动数据</w:t>
            </w:r>
            <w:r>
              <w:t>范围</w:t>
            </w:r>
          </w:p>
        </w:tc>
        <w:tc>
          <w:tcPr>
            <w:tcW w:w="3918" w:type="dxa"/>
            <w:vAlign w:val="center"/>
          </w:tcPr>
          <w:p w14:paraId="168455A1" w14:textId="77777777" w:rsidR="00177A58" w:rsidRDefault="00177A58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不包含缝翼</w:t>
            </w:r>
            <w:r>
              <w:t>气动数据</w:t>
            </w:r>
          </w:p>
        </w:tc>
        <w:tc>
          <w:tcPr>
            <w:tcW w:w="3020" w:type="dxa"/>
            <w:vAlign w:val="center"/>
          </w:tcPr>
          <w:p w14:paraId="6DD5D0FC" w14:textId="77777777" w:rsidR="00177A58" w:rsidRDefault="00177A58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包含</w:t>
            </w:r>
            <w:r>
              <w:t>缝翼气动数据</w:t>
            </w:r>
          </w:p>
        </w:tc>
      </w:tr>
      <w:tr w:rsidR="00177A58" w14:paraId="7961A0C1" w14:textId="77777777" w:rsidTr="00A809EF">
        <w:trPr>
          <w:trHeight w:val="554"/>
        </w:trPr>
        <w:tc>
          <w:tcPr>
            <w:tcW w:w="2122" w:type="dxa"/>
            <w:vAlign w:val="center"/>
          </w:tcPr>
          <w:p w14:paraId="4B61B0EA" w14:textId="77777777" w:rsidR="00177A58" w:rsidRDefault="00177A58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气动</w:t>
            </w:r>
            <w:r>
              <w:t>数据</w:t>
            </w:r>
            <w:r>
              <w:rPr>
                <w:rFonts w:hint="eastAsia"/>
              </w:rPr>
              <w:t>处理</w:t>
            </w:r>
          </w:p>
        </w:tc>
        <w:tc>
          <w:tcPr>
            <w:tcW w:w="3918" w:type="dxa"/>
            <w:vAlign w:val="center"/>
          </w:tcPr>
          <w:p w14:paraId="7DCCE841" w14:textId="77777777" w:rsidR="00177A58" w:rsidRDefault="00177A58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横纵解耦</w:t>
            </w:r>
          </w:p>
        </w:tc>
        <w:tc>
          <w:tcPr>
            <w:tcW w:w="3020" w:type="dxa"/>
            <w:vAlign w:val="center"/>
          </w:tcPr>
          <w:p w14:paraId="38F7115B" w14:textId="77777777" w:rsidR="00177A58" w:rsidRDefault="00177A58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横纵</w:t>
            </w:r>
            <w:r>
              <w:t>耦合</w:t>
            </w:r>
          </w:p>
        </w:tc>
      </w:tr>
      <w:tr w:rsidR="00177A58" w14:paraId="1B84EA9B" w14:textId="77777777" w:rsidTr="00A809EF">
        <w:trPr>
          <w:trHeight w:val="554"/>
        </w:trPr>
        <w:tc>
          <w:tcPr>
            <w:tcW w:w="2122" w:type="dxa"/>
            <w:vAlign w:val="center"/>
          </w:tcPr>
          <w:p w14:paraId="3160FE01" w14:textId="77777777" w:rsidR="00177A58" w:rsidRDefault="00177A58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状态量</w:t>
            </w:r>
            <w:r>
              <w:t>范围</w:t>
            </w:r>
          </w:p>
        </w:tc>
        <w:tc>
          <w:tcPr>
            <w:tcW w:w="3918" w:type="dxa"/>
            <w:vAlign w:val="center"/>
          </w:tcPr>
          <w:p w14:paraId="70FD49CC" w14:textId="77777777" w:rsidR="00177A58" w:rsidRDefault="00177A58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迎角</w:t>
            </w:r>
            <w:r w:rsidRPr="000214DA">
              <w:rPr>
                <w:position w:val="-6"/>
              </w:rPr>
              <w:object w:dxaOrig="1020" w:dyaOrig="279" w14:anchorId="637FFB3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05pt;height:14.5pt" o:ole="">
                  <v:imagedata r:id="rId17" o:title=""/>
                </v:shape>
                <o:OLEObject Type="Embed" ProgID="Equation.DSMT4" ShapeID="_x0000_i1025" DrawAspect="Content" ObjectID="_1726054168" r:id="rId18"/>
              </w:object>
            </w:r>
          </w:p>
        </w:tc>
        <w:tc>
          <w:tcPr>
            <w:tcW w:w="3020" w:type="dxa"/>
            <w:vAlign w:val="center"/>
          </w:tcPr>
          <w:p w14:paraId="4005045B" w14:textId="77777777" w:rsidR="00177A58" w:rsidRDefault="00177A58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迎角</w:t>
            </w:r>
            <w:r w:rsidRPr="000214DA">
              <w:rPr>
                <w:position w:val="-6"/>
              </w:rPr>
              <w:object w:dxaOrig="1020" w:dyaOrig="279" w14:anchorId="3FD5CCF1">
                <v:shape id="_x0000_i1026" type="#_x0000_t75" style="width:51.05pt;height:14.5pt" o:ole="">
                  <v:imagedata r:id="rId19" o:title=""/>
                </v:shape>
                <o:OLEObject Type="Embed" ProgID="Equation.DSMT4" ShapeID="_x0000_i1026" DrawAspect="Content" ObjectID="_1726054169" r:id="rId20"/>
              </w:object>
            </w:r>
          </w:p>
        </w:tc>
      </w:tr>
    </w:tbl>
    <w:p w14:paraId="55290417" w14:textId="77777777" w:rsidR="00502141" w:rsidRDefault="00177A58" w:rsidP="00177A58">
      <w:pPr>
        <w:ind w:firstLine="480"/>
      </w:pPr>
      <w:r>
        <w:rPr>
          <w:rFonts w:hint="eastAsia"/>
        </w:rPr>
        <w:t>但这些</w:t>
      </w:r>
      <w:r>
        <w:t>模型的气动数据都是来源于</w:t>
      </w:r>
      <w:r>
        <w:rPr>
          <w:rFonts w:hint="eastAsia"/>
        </w:rPr>
        <w:t xml:space="preserve">NASA </w:t>
      </w:r>
      <w:r>
        <w:t xml:space="preserve">Langley </w:t>
      </w:r>
      <w:r>
        <w:rPr>
          <w:rFonts w:hint="eastAsia"/>
        </w:rPr>
        <w:t>风洞</w:t>
      </w:r>
      <w:r>
        <w:t>试验。</w:t>
      </w:r>
    </w:p>
    <w:p w14:paraId="218EC0A5" w14:textId="77777777" w:rsidR="00502141" w:rsidRDefault="0050214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C814F0E" w14:textId="77777777" w:rsidR="0047576F" w:rsidRDefault="00B32C88" w:rsidP="0047576F">
      <w:pPr>
        <w:pStyle w:val="2"/>
        <w:spacing w:before="120" w:after="120"/>
      </w:pPr>
      <w:r>
        <w:rPr>
          <w:rFonts w:hint="eastAsia"/>
        </w:rPr>
        <w:lastRenderedPageBreak/>
        <w:t>模型</w:t>
      </w:r>
      <w:r>
        <w:t>文件描述</w:t>
      </w:r>
    </w:p>
    <w:p w14:paraId="07C2D97B" w14:textId="77777777" w:rsidR="00B32C88" w:rsidRPr="00B32C88" w:rsidRDefault="008D4862" w:rsidP="00B32C88">
      <w:pPr>
        <w:ind w:firstLine="480"/>
      </w:pPr>
      <w:r>
        <w:rPr>
          <w:rFonts w:hint="eastAsia"/>
        </w:rPr>
        <w:t>模型中共</w:t>
      </w:r>
      <w:r>
        <w:t>包含以下文件：</w:t>
      </w:r>
    </w:p>
    <w:tbl>
      <w:tblPr>
        <w:tblStyle w:val="af4"/>
        <w:tblW w:w="0" w:type="auto"/>
        <w:tblInd w:w="137" w:type="dxa"/>
        <w:tblLook w:val="04A0" w:firstRow="1" w:lastRow="0" w:firstColumn="1" w:lastColumn="0" w:noHBand="0" w:noVBand="1"/>
      </w:tblPr>
      <w:tblGrid>
        <w:gridCol w:w="851"/>
        <w:gridCol w:w="2835"/>
        <w:gridCol w:w="5237"/>
      </w:tblGrid>
      <w:tr w:rsidR="00743A50" w14:paraId="06AF3E56" w14:textId="77777777" w:rsidTr="00743A50">
        <w:tc>
          <w:tcPr>
            <w:tcW w:w="851" w:type="dxa"/>
            <w:vAlign w:val="center"/>
          </w:tcPr>
          <w:p w14:paraId="591DEDDE" w14:textId="77777777" w:rsidR="0049762D" w:rsidRDefault="0049762D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35" w:type="dxa"/>
            <w:vAlign w:val="center"/>
          </w:tcPr>
          <w:p w14:paraId="6C3B419A" w14:textId="77777777" w:rsidR="0049762D" w:rsidRDefault="0049762D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237" w:type="dxa"/>
            <w:vAlign w:val="center"/>
          </w:tcPr>
          <w:p w14:paraId="385096A0" w14:textId="77777777" w:rsidR="0049762D" w:rsidRDefault="0049762D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用途</w:t>
            </w:r>
            <w:r w:rsidR="00C17951">
              <w:rPr>
                <w:rFonts w:hint="eastAsia"/>
              </w:rPr>
              <w:t>及说明</w:t>
            </w:r>
          </w:p>
        </w:tc>
      </w:tr>
      <w:tr w:rsidR="00A72F6A" w14:paraId="39342FAD" w14:textId="77777777" w:rsidTr="001C6895">
        <w:tc>
          <w:tcPr>
            <w:tcW w:w="851" w:type="dxa"/>
            <w:vAlign w:val="center"/>
          </w:tcPr>
          <w:p w14:paraId="0BF7244A" w14:textId="77777777" w:rsidR="0049762D" w:rsidRDefault="0049762D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vAlign w:val="center"/>
          </w:tcPr>
          <w:p w14:paraId="2337E375" w14:textId="77777777" w:rsidR="0049762D" w:rsidRDefault="0049762D" w:rsidP="0049762D">
            <w:pPr>
              <w:ind w:firstLineChars="0" w:firstLine="0"/>
            </w:pPr>
            <w:r>
              <w:rPr>
                <w:rFonts w:hint="eastAsia"/>
              </w:rPr>
              <w:t>F16</w:t>
            </w:r>
            <w:r>
              <w:t>Block.mdl</w:t>
            </w:r>
          </w:p>
        </w:tc>
        <w:tc>
          <w:tcPr>
            <w:tcW w:w="5237" w:type="dxa"/>
            <w:vAlign w:val="center"/>
          </w:tcPr>
          <w:p w14:paraId="321DB84D" w14:textId="77777777" w:rsidR="0049762D" w:rsidRDefault="00AE2712" w:rsidP="001C6895">
            <w:pPr>
              <w:ind w:firstLineChars="0" w:firstLine="0"/>
            </w:pPr>
            <w:r>
              <w:rPr>
                <w:rFonts w:hint="eastAsia"/>
              </w:rPr>
              <w:t>F16Block.mdl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F16</w:t>
            </w:r>
            <w:r>
              <w:rPr>
                <w:rFonts w:hint="eastAsia"/>
              </w:rPr>
              <w:t>模型</w:t>
            </w:r>
            <w:r>
              <w:t>的</w:t>
            </w:r>
            <w:r>
              <w:rPr>
                <w:rFonts w:hint="eastAsia"/>
              </w:rPr>
              <w:t>S</w:t>
            </w:r>
            <w:r>
              <w:t>imulink</w:t>
            </w:r>
            <w:r>
              <w:rPr>
                <w:rFonts w:hint="eastAsia"/>
              </w:rPr>
              <w:t>仿真</w:t>
            </w:r>
            <w:r>
              <w:t>主程序</w:t>
            </w:r>
            <w:r w:rsidR="009333A3">
              <w:rPr>
                <w:rFonts w:hint="eastAsia"/>
              </w:rPr>
              <w:t>。</w:t>
            </w:r>
            <w:r w:rsidR="009333A3">
              <w:t>该程序</w:t>
            </w:r>
            <w:r w:rsidR="009333A3">
              <w:rPr>
                <w:rFonts w:hint="eastAsia"/>
              </w:rPr>
              <w:t>可</w:t>
            </w:r>
            <w:r w:rsidR="009333A3">
              <w:t>独立运行（需给出</w:t>
            </w:r>
            <w:r w:rsidR="009333A3">
              <w:rPr>
                <w:rFonts w:hint="eastAsia"/>
              </w:rPr>
              <w:t>程序</w:t>
            </w:r>
            <w:r w:rsidR="009333A3">
              <w:t>所需的</w:t>
            </w:r>
            <w:r w:rsidR="009333A3">
              <w:rPr>
                <w:rFonts w:hint="eastAsia"/>
              </w:rPr>
              <w:t>初始</w:t>
            </w:r>
            <w:r w:rsidR="009333A3">
              <w:t>状态），或通过</w:t>
            </w:r>
            <w:r w:rsidR="009333A3">
              <w:rPr>
                <w:rFonts w:hint="eastAsia"/>
              </w:rPr>
              <w:t>runF16sim.m</w:t>
            </w:r>
            <w:r w:rsidR="009333A3">
              <w:rPr>
                <w:rFonts w:hint="eastAsia"/>
              </w:rPr>
              <w:t>函数</w:t>
            </w:r>
            <w:r w:rsidR="009333A3">
              <w:t>运行</w:t>
            </w:r>
          </w:p>
        </w:tc>
      </w:tr>
      <w:tr w:rsidR="00A72F6A" w14:paraId="084189BD" w14:textId="77777777" w:rsidTr="001C6895">
        <w:tc>
          <w:tcPr>
            <w:tcW w:w="851" w:type="dxa"/>
            <w:vAlign w:val="center"/>
          </w:tcPr>
          <w:p w14:paraId="2215C130" w14:textId="77777777" w:rsidR="0049762D" w:rsidRDefault="0049762D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center"/>
          </w:tcPr>
          <w:p w14:paraId="37A110E6" w14:textId="77777777" w:rsidR="0049762D" w:rsidRDefault="0049762D" w:rsidP="0049762D">
            <w:pPr>
              <w:ind w:firstLineChars="0" w:firstLine="0"/>
            </w:pPr>
            <w:r>
              <w:rPr>
                <w:rFonts w:hint="eastAsia"/>
              </w:rPr>
              <w:t>run</w:t>
            </w:r>
            <w:r>
              <w:t>F16sim.m</w:t>
            </w:r>
          </w:p>
        </w:tc>
        <w:tc>
          <w:tcPr>
            <w:tcW w:w="5237" w:type="dxa"/>
            <w:vAlign w:val="center"/>
          </w:tcPr>
          <w:p w14:paraId="391225D1" w14:textId="77777777" w:rsidR="0049762D" w:rsidRDefault="003A51B5" w:rsidP="00D371D5">
            <w:pPr>
              <w:ind w:firstLineChars="0" w:firstLine="0"/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F</w:t>
            </w:r>
            <w:r>
              <w:t>-16</w:t>
            </w:r>
            <w:r>
              <w:rPr>
                <w:rFonts w:hint="eastAsia"/>
              </w:rPr>
              <w:t>非线性仿真</w:t>
            </w:r>
            <w:r>
              <w:t>，</w:t>
            </w:r>
            <w:r>
              <w:rPr>
                <w:rFonts w:hint="eastAsia"/>
              </w:rPr>
              <w:t>其中</w:t>
            </w:r>
            <w:r>
              <w:t>使用到了</w:t>
            </w:r>
            <w:r w:rsidR="00644641">
              <w:rPr>
                <w:rFonts w:hint="eastAsia"/>
              </w:rPr>
              <w:t>F16Block.mdl</w:t>
            </w:r>
            <w:r w:rsidR="00644641">
              <w:rPr>
                <w:rFonts w:hint="eastAsia"/>
              </w:rPr>
              <w:t>模块</w:t>
            </w:r>
            <w:r w:rsidR="00644641">
              <w:t>。</w:t>
            </w:r>
            <w:r w:rsidR="001C6895">
              <w:rPr>
                <w:rFonts w:hint="eastAsia"/>
              </w:rPr>
              <w:t>运行</w:t>
            </w:r>
            <w:r w:rsidR="001C6895">
              <w:t>该程序，</w:t>
            </w:r>
            <w:r w:rsidR="001C6895">
              <w:rPr>
                <w:rFonts w:hint="eastAsia"/>
              </w:rPr>
              <w:t>会让</w:t>
            </w:r>
            <w:r w:rsidR="001C6895">
              <w:t>设计者</w:t>
            </w:r>
            <w:r w:rsidR="008A5E04">
              <w:rPr>
                <w:rFonts w:hint="eastAsia"/>
              </w:rPr>
              <w:t>选择</w:t>
            </w:r>
            <w:r w:rsidR="00D371D5">
              <w:rPr>
                <w:rFonts w:hint="eastAsia"/>
              </w:rPr>
              <w:t>使用低保真</w:t>
            </w:r>
            <w:r w:rsidR="00D371D5">
              <w:t>或是高保真模型，</w:t>
            </w:r>
            <w:r w:rsidR="00D371D5">
              <w:rPr>
                <w:rFonts w:hint="eastAsia"/>
              </w:rPr>
              <w:t>随后确定配平</w:t>
            </w:r>
            <w:r w:rsidR="00D371D5">
              <w:t>高度和配平速度</w:t>
            </w:r>
            <w:r w:rsidR="00336E45">
              <w:rPr>
                <w:rFonts w:hint="eastAsia"/>
              </w:rPr>
              <w:t>。此外，使用者</w:t>
            </w:r>
            <w:r w:rsidR="00336E45">
              <w:t>还可</w:t>
            </w:r>
            <w:r w:rsidR="00336E45">
              <w:rPr>
                <w:rFonts w:hint="eastAsia"/>
              </w:rPr>
              <w:t>在</w:t>
            </w:r>
            <w:r w:rsidR="00336E45">
              <w:t>各</w:t>
            </w:r>
            <w:r w:rsidR="00336E45">
              <w:rPr>
                <w:rFonts w:hint="eastAsia"/>
              </w:rPr>
              <w:t>控制</w:t>
            </w:r>
            <w:r w:rsidR="00336E45">
              <w:t>舵面上加入干扰</w:t>
            </w:r>
            <w:r w:rsidR="00BA68C2">
              <w:rPr>
                <w:rFonts w:hint="eastAsia"/>
              </w:rPr>
              <w:t>信号</w:t>
            </w:r>
            <w:r w:rsidR="001070C0">
              <w:rPr>
                <w:rFonts w:hint="eastAsia"/>
              </w:rPr>
              <w:t>。</w:t>
            </w:r>
          </w:p>
        </w:tc>
      </w:tr>
      <w:tr w:rsidR="00A72F6A" w14:paraId="2CFBA439" w14:textId="77777777" w:rsidTr="001C6895">
        <w:tc>
          <w:tcPr>
            <w:tcW w:w="851" w:type="dxa"/>
            <w:vAlign w:val="center"/>
          </w:tcPr>
          <w:p w14:paraId="554DBDB9" w14:textId="77777777" w:rsidR="0049762D" w:rsidRDefault="0049762D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  <w:vAlign w:val="center"/>
          </w:tcPr>
          <w:p w14:paraId="2274468A" w14:textId="77777777" w:rsidR="0049762D" w:rsidRDefault="0049762D" w:rsidP="0049762D">
            <w:pPr>
              <w:ind w:firstLineChars="0" w:firstLine="0"/>
            </w:pPr>
            <w:r>
              <w:rPr>
                <w:rFonts w:hint="eastAsia"/>
              </w:rPr>
              <w:t>trim_</w:t>
            </w:r>
            <w:r>
              <w:t>F16.m</w:t>
            </w:r>
          </w:p>
        </w:tc>
        <w:tc>
          <w:tcPr>
            <w:tcW w:w="5237" w:type="dxa"/>
            <w:vAlign w:val="center"/>
          </w:tcPr>
          <w:p w14:paraId="61C2D7ED" w14:textId="77777777" w:rsidR="0049762D" w:rsidRDefault="007805A6" w:rsidP="001C6895">
            <w:pPr>
              <w:ind w:firstLineChars="0" w:firstLine="0"/>
            </w:pPr>
            <w:r>
              <w:rPr>
                <w:rFonts w:hint="eastAsia"/>
              </w:rPr>
              <w:t>该</w:t>
            </w:r>
            <w:r>
              <w:t>函数</w:t>
            </w:r>
            <w:r>
              <w:rPr>
                <w:rFonts w:hint="eastAsia"/>
              </w:rPr>
              <w:t>的</w:t>
            </w:r>
            <w:r>
              <w:t>作用是在</w:t>
            </w:r>
            <w:r>
              <w:rPr>
                <w:rFonts w:hint="eastAsia"/>
              </w:rPr>
              <w:t>给定的</w:t>
            </w:r>
            <w:r>
              <w:t>配平高度和速度下，</w:t>
            </w:r>
            <w:r w:rsidR="007A4B71">
              <w:rPr>
                <w:rFonts w:hint="eastAsia"/>
              </w:rPr>
              <w:t>将</w:t>
            </w:r>
            <w:r w:rsidR="007A4B71">
              <w:rPr>
                <w:rFonts w:hint="eastAsia"/>
              </w:rPr>
              <w:t>F-16</w:t>
            </w:r>
            <w:r w:rsidR="007A4B71">
              <w:rPr>
                <w:rFonts w:hint="eastAsia"/>
              </w:rPr>
              <w:t>配平至</w:t>
            </w:r>
            <w:r w:rsidR="007A4B71">
              <w:t>期望的</w:t>
            </w:r>
            <w:r w:rsidR="007A4B71">
              <w:rPr>
                <w:rFonts w:hint="eastAsia"/>
              </w:rPr>
              <w:t>稳定</w:t>
            </w:r>
            <w:r w:rsidR="007A4B71">
              <w:t>状态（</w:t>
            </w:r>
            <w:r w:rsidR="007A4B71">
              <w:rPr>
                <w:rFonts w:hint="eastAsia"/>
              </w:rPr>
              <w:t>stead</w:t>
            </w:r>
            <w:r w:rsidR="007A4B71">
              <w:t>y-state flight</w:t>
            </w:r>
            <w:r w:rsidR="007A4B71">
              <w:rPr>
                <w:rFonts w:hint="eastAsia"/>
              </w:rPr>
              <w:t>）</w:t>
            </w:r>
            <w:r w:rsidR="001F5994">
              <w:rPr>
                <w:rFonts w:hint="eastAsia"/>
              </w:rPr>
              <w:t>。</w:t>
            </w:r>
            <w:r w:rsidR="001F5994">
              <w:t>本</w:t>
            </w:r>
            <w:r w:rsidR="001F5994">
              <w:rPr>
                <w:rFonts w:hint="eastAsia"/>
              </w:rPr>
              <w:t>函数</w:t>
            </w:r>
            <w:r w:rsidR="001F5994">
              <w:t>的具体原理是</w:t>
            </w:r>
            <w:r w:rsidR="00C5340A">
              <w:rPr>
                <w:rFonts w:hint="eastAsia"/>
              </w:rPr>
              <w:t>通过</w:t>
            </w:r>
            <w:r w:rsidR="00C5340A">
              <w:t>调整自由变量</w:t>
            </w:r>
            <w:r w:rsidR="00C5340A">
              <w:rPr>
                <w:rFonts w:hint="eastAsia"/>
              </w:rPr>
              <w:t>，</w:t>
            </w:r>
            <w:r w:rsidR="00C5340A">
              <w:t>最小化</w:t>
            </w:r>
            <w:r w:rsidR="00C5340A">
              <w:rPr>
                <w:rFonts w:hint="eastAsia"/>
              </w:rPr>
              <w:t>由</w:t>
            </w:r>
            <w:r w:rsidR="00C5340A">
              <w:rPr>
                <w:rFonts w:hint="eastAsia"/>
              </w:rPr>
              <w:t>trimfun.m</w:t>
            </w:r>
            <w:r w:rsidR="00C5340A">
              <w:rPr>
                <w:rFonts w:hint="eastAsia"/>
              </w:rPr>
              <w:t>函数生成</w:t>
            </w:r>
            <w:r w:rsidR="00C5340A">
              <w:t>的损失函数</w:t>
            </w:r>
            <w:r w:rsidR="00657B7E">
              <w:rPr>
                <w:rFonts w:hint="eastAsia"/>
              </w:rPr>
              <w:t>，</w:t>
            </w:r>
            <w:r w:rsidR="00657B7E">
              <w:t>这里可调整的自由变量包括发动机推力、</w:t>
            </w:r>
            <w:r w:rsidR="00657B7E">
              <w:rPr>
                <w:rFonts w:hint="eastAsia"/>
              </w:rPr>
              <w:t>升降舵</w:t>
            </w:r>
            <w:r w:rsidR="00657B7E">
              <w:t>/</w:t>
            </w:r>
            <w:r w:rsidR="00657B7E">
              <w:rPr>
                <w:rFonts w:hint="eastAsia"/>
              </w:rPr>
              <w:t>副翼</w:t>
            </w:r>
            <w:r w:rsidR="00657B7E">
              <w:rPr>
                <w:rFonts w:hint="eastAsia"/>
              </w:rPr>
              <w:t>/</w:t>
            </w:r>
            <w:r w:rsidR="00657B7E">
              <w:rPr>
                <w:rFonts w:hint="eastAsia"/>
              </w:rPr>
              <w:t>方向舵</w:t>
            </w:r>
            <w:r w:rsidR="00657B7E">
              <w:t>舵偏和迎角。</w:t>
            </w:r>
            <w:r w:rsidR="00353641">
              <w:rPr>
                <w:rFonts w:hint="eastAsia"/>
              </w:rPr>
              <w:t>初始</w:t>
            </w:r>
            <w:r w:rsidR="00353641">
              <w:t>条件</w:t>
            </w:r>
            <w:r w:rsidR="00353641">
              <w:rPr>
                <w:rFonts w:hint="eastAsia"/>
              </w:rPr>
              <w:t>对</w:t>
            </w:r>
            <w:r w:rsidR="00C12940">
              <w:rPr>
                <w:rFonts w:hint="eastAsia"/>
              </w:rPr>
              <w:t>配平结果有</w:t>
            </w:r>
            <w:r w:rsidR="00C12940">
              <w:t>重要影响，</w:t>
            </w:r>
            <w:r w:rsidR="00172B99">
              <w:rPr>
                <w:rFonts w:hint="eastAsia"/>
              </w:rPr>
              <w:t>经</w:t>
            </w:r>
            <w:r w:rsidR="00077C1E">
              <w:rPr>
                <w:rFonts w:hint="eastAsia"/>
              </w:rPr>
              <w:t>实验统一</w:t>
            </w:r>
            <w:r w:rsidR="00077C1E">
              <w:t>取</w:t>
            </w:r>
            <w:r w:rsidR="00F42701">
              <w:rPr>
                <w:rFonts w:hint="eastAsia"/>
              </w:rPr>
              <w:t>T</w:t>
            </w:r>
            <w:r w:rsidR="00F42701">
              <w:t>=5000 lbs</w:t>
            </w:r>
            <w:r w:rsidR="00F42701">
              <w:rPr>
                <w:rFonts w:hint="eastAsia"/>
              </w:rPr>
              <w:t>，</w:t>
            </w:r>
            <w:r w:rsidR="00F42701">
              <w:rPr>
                <w:rFonts w:hint="eastAsia"/>
              </w:rPr>
              <w:t>de=-0.09</w:t>
            </w:r>
            <w:r w:rsidR="00F42701">
              <w:t xml:space="preserve"> </w:t>
            </w:r>
            <w:r w:rsidR="00F42701">
              <w:rPr>
                <w:rFonts w:hint="eastAsia"/>
              </w:rPr>
              <w:t>deg,</w:t>
            </w:r>
            <w:r w:rsidR="00F42701">
              <w:t xml:space="preserve"> </w:t>
            </w:r>
            <w:r w:rsidR="00F42701">
              <w:rPr>
                <w:rFonts w:hint="eastAsia"/>
              </w:rPr>
              <w:t>alpha=8.49</w:t>
            </w:r>
            <w:r w:rsidR="00F42701">
              <w:t xml:space="preserve"> </w:t>
            </w:r>
            <w:r w:rsidR="00F42701">
              <w:rPr>
                <w:rFonts w:hint="eastAsia"/>
              </w:rPr>
              <w:t>deg</w:t>
            </w:r>
            <w:r w:rsidR="00F42701">
              <w:t>, dr=-0.01 deg, da =0.01 deg</w:t>
            </w:r>
            <w:r w:rsidR="00F42701">
              <w:rPr>
                <w:rFonts w:hint="eastAsia"/>
              </w:rPr>
              <w:t>，</w:t>
            </w:r>
            <w:r w:rsidR="00F42701">
              <w:t>在绝大多数情况下都能迅速收敛。</w:t>
            </w:r>
            <w:r w:rsidR="007125D4">
              <w:rPr>
                <w:rFonts w:hint="eastAsia"/>
              </w:rPr>
              <w:t>此处</w:t>
            </w:r>
            <w:r w:rsidR="007125D4">
              <w:t>，</w:t>
            </w:r>
            <w:r w:rsidR="00327ADF">
              <w:rPr>
                <w:rFonts w:hint="eastAsia"/>
              </w:rPr>
              <w:t>几种配平状态</w:t>
            </w:r>
            <w:r w:rsidR="00327ADF">
              <w:t>的定义为：</w:t>
            </w:r>
          </w:p>
          <w:p w14:paraId="0AE276FE" w14:textId="77777777" w:rsidR="007C16FA" w:rsidRDefault="007C16FA" w:rsidP="00241538">
            <w:pPr>
              <w:pStyle w:val="af2"/>
              <w:spacing w:afterLines="50" w:after="120"/>
            </w:pPr>
            <w:r>
              <w:rPr>
                <w:noProof/>
              </w:rPr>
              <w:drawing>
                <wp:inline distT="0" distB="0" distL="0" distR="0" wp14:anchorId="08241079" wp14:editId="6A989A0B">
                  <wp:extent cx="2848366" cy="819338"/>
                  <wp:effectExtent l="19050" t="19050" r="9525" b="190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815" cy="8197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F6A" w14:paraId="287F1D81" w14:textId="77777777" w:rsidTr="001C6895">
        <w:tc>
          <w:tcPr>
            <w:tcW w:w="851" w:type="dxa"/>
            <w:vAlign w:val="center"/>
          </w:tcPr>
          <w:p w14:paraId="4CD7F027" w14:textId="77777777" w:rsidR="0049762D" w:rsidRDefault="0049762D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35" w:type="dxa"/>
            <w:vAlign w:val="center"/>
          </w:tcPr>
          <w:p w14:paraId="1324F305" w14:textId="77777777" w:rsidR="0049762D" w:rsidRDefault="0049762D" w:rsidP="0049762D">
            <w:pPr>
              <w:ind w:firstLineChars="0" w:firstLine="0"/>
            </w:pPr>
            <w:r>
              <w:rPr>
                <w:rFonts w:hint="eastAsia"/>
              </w:rPr>
              <w:t>trim</w:t>
            </w:r>
            <w:r>
              <w:t>fun.m</w:t>
            </w:r>
          </w:p>
        </w:tc>
        <w:tc>
          <w:tcPr>
            <w:tcW w:w="5237" w:type="dxa"/>
            <w:vAlign w:val="center"/>
          </w:tcPr>
          <w:p w14:paraId="0B8BBB0C" w14:textId="77777777" w:rsidR="0049762D" w:rsidRDefault="00ED294F" w:rsidP="001C6895">
            <w:pPr>
              <w:ind w:firstLineChars="0" w:firstLine="0"/>
            </w:pPr>
            <w:r>
              <w:rPr>
                <w:rFonts w:hint="eastAsia"/>
              </w:rPr>
              <w:t>该函数</w:t>
            </w:r>
            <w:r w:rsidR="005E4E2F">
              <w:rPr>
                <w:rFonts w:hint="eastAsia"/>
              </w:rPr>
              <w:t>生成了</w:t>
            </w:r>
            <w:r w:rsidR="007926C7">
              <w:rPr>
                <w:rFonts w:hint="eastAsia"/>
              </w:rPr>
              <w:t>期望</w:t>
            </w:r>
            <w:r w:rsidR="007926C7">
              <w:t>的损失函数，</w:t>
            </w:r>
            <w:r w:rsidR="007926C7">
              <w:rPr>
                <w:rFonts w:hint="eastAsia"/>
              </w:rPr>
              <w:t>进而</w:t>
            </w:r>
            <w:r w:rsidR="007926C7">
              <w:t>在</w:t>
            </w:r>
            <w:r w:rsidR="007926C7">
              <w:rPr>
                <w:rFonts w:hint="eastAsia"/>
              </w:rPr>
              <w:t>trim_F16</w:t>
            </w:r>
            <w:r w:rsidR="007926C7">
              <w:t>.m</w:t>
            </w:r>
            <w:r w:rsidR="007926C7">
              <w:rPr>
                <w:rFonts w:hint="eastAsia"/>
              </w:rPr>
              <w:t>中</w:t>
            </w:r>
            <w:r w:rsidR="007926C7">
              <w:t>优化。</w:t>
            </w:r>
            <w:r w:rsidR="0083438D">
              <w:rPr>
                <w:rFonts w:hint="eastAsia"/>
              </w:rPr>
              <w:t>损失</w:t>
            </w:r>
            <w:r w:rsidR="0083438D">
              <w:t>函数定义为：</w:t>
            </w:r>
          </w:p>
          <w:p w14:paraId="0A935FA1" w14:textId="77777777" w:rsidR="0083438D" w:rsidRDefault="00A72F6A" w:rsidP="00A72F6A">
            <w:pPr>
              <w:pStyle w:val="af2"/>
              <w:jc w:val="both"/>
            </w:pPr>
            <w:r>
              <w:rPr>
                <w:noProof/>
              </w:rPr>
              <w:drawing>
                <wp:inline distT="0" distB="0" distL="0" distR="0" wp14:anchorId="7B5A78A6" wp14:editId="58D384A5">
                  <wp:extent cx="2406647" cy="342502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488" cy="342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853AB" w14:textId="77777777" w:rsidR="00A72F6A" w:rsidRDefault="00281B25" w:rsidP="00281B25">
            <w:pPr>
              <w:pStyle w:val="af2"/>
            </w:pPr>
            <w:r w:rsidRPr="00281B25">
              <w:rPr>
                <w:noProof/>
              </w:rPr>
              <w:drawing>
                <wp:inline distT="0" distB="0" distL="0" distR="0" wp14:anchorId="45949006" wp14:editId="6F66071A">
                  <wp:extent cx="2084994" cy="207088"/>
                  <wp:effectExtent l="0" t="0" r="0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074" cy="20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E9917" w14:textId="77777777" w:rsidR="00BC1A85" w:rsidRDefault="00BC1A85" w:rsidP="00BC1A85">
            <w:pPr>
              <w:pStyle w:val="af2"/>
              <w:jc w:val="both"/>
            </w:pPr>
            <w:r>
              <w:rPr>
                <w:rFonts w:hint="eastAsia"/>
              </w:rPr>
              <w:t>其中</w:t>
            </w:r>
            <w:r w:rsidR="00FE01ED" w:rsidRPr="00FE01ED">
              <w:rPr>
                <w:position w:val="-12"/>
              </w:rPr>
              <w:object w:dxaOrig="1060" w:dyaOrig="360" w14:anchorId="382B50E1">
                <v:shape id="_x0000_i1027" type="#_x0000_t75" style="width:53.2pt;height:18.25pt" o:ole="">
                  <v:imagedata r:id="rId24" o:title=""/>
                </v:shape>
                <o:OLEObject Type="Embed" ProgID="Equation.DSMT4" ShapeID="_x0000_i1027" DrawAspect="Content" ObjectID="_1726054170" r:id="rId25"/>
              </w:object>
            </w:r>
            <w:r w:rsidR="00FE01ED">
              <w:rPr>
                <w:rFonts w:hint="eastAsia"/>
              </w:rPr>
              <w:t>分别是</w:t>
            </w:r>
            <w:r w:rsidR="00BA12F1">
              <w:rPr>
                <w:rFonts w:hint="eastAsia"/>
              </w:rPr>
              <w:t>姿态有关</w:t>
            </w:r>
            <w:r w:rsidR="00BA12F1">
              <w:t>的权重</w:t>
            </w:r>
            <w:r w:rsidR="00BA12F1">
              <w:rPr>
                <w:rFonts w:hint="eastAsia"/>
              </w:rPr>
              <w:t>。在稳定</w:t>
            </w:r>
            <w:r w:rsidR="00BA12F1">
              <w:t>平飞情况下取值</w:t>
            </w:r>
            <w:r w:rsidR="00BA12F1">
              <w:rPr>
                <w:rFonts w:hint="eastAsia"/>
              </w:rPr>
              <w:t>均为</w:t>
            </w:r>
            <w:r w:rsidR="00BA12F1">
              <w:rPr>
                <w:rFonts w:hint="eastAsia"/>
              </w:rPr>
              <w:t>10</w:t>
            </w:r>
            <w:r w:rsidR="00BA12F1">
              <w:rPr>
                <w:rFonts w:hint="eastAsia"/>
              </w:rPr>
              <w:t>，</w:t>
            </w:r>
            <w:r w:rsidR="00BA12F1">
              <w:t>但</w:t>
            </w:r>
            <w:r w:rsidR="00BA12F1">
              <w:rPr>
                <w:rFonts w:hint="eastAsia"/>
              </w:rPr>
              <w:t>在</w:t>
            </w:r>
            <w:r w:rsidR="00BA12F1">
              <w:t>以下情况</w:t>
            </w:r>
            <w:r w:rsidR="00BA12F1">
              <w:rPr>
                <w:rFonts w:hint="eastAsia"/>
              </w:rPr>
              <w:t>有</w:t>
            </w:r>
            <w:r w:rsidR="00BA12F1">
              <w:t>特殊</w:t>
            </w:r>
            <w:r w:rsidR="00BA12F1">
              <w:rPr>
                <w:rFonts w:hint="eastAsia"/>
              </w:rPr>
              <w:t>值</w:t>
            </w:r>
            <w:r w:rsidR="00BA12F1">
              <w:t>：</w:t>
            </w:r>
          </w:p>
          <w:p w14:paraId="7E83FC9D" w14:textId="77777777" w:rsidR="003D2C3B" w:rsidRPr="003D2C3B" w:rsidRDefault="003D2C3B" w:rsidP="003D2C3B">
            <w:pPr>
              <w:pStyle w:val="af2"/>
              <w:jc w:val="both"/>
            </w:pPr>
            <w:r w:rsidRPr="003D2C3B">
              <w:rPr>
                <w:noProof/>
              </w:rPr>
              <w:drawing>
                <wp:inline distT="0" distB="0" distL="0" distR="0" wp14:anchorId="70CA98E2" wp14:editId="27580B71">
                  <wp:extent cx="2485148" cy="415927"/>
                  <wp:effectExtent l="0" t="0" r="0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054" cy="416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F6A" w14:paraId="1B03D00E" w14:textId="77777777" w:rsidTr="001C6895">
        <w:tc>
          <w:tcPr>
            <w:tcW w:w="851" w:type="dxa"/>
            <w:vAlign w:val="center"/>
          </w:tcPr>
          <w:p w14:paraId="2F9BAB1E" w14:textId="77777777" w:rsidR="0049762D" w:rsidRDefault="0049762D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  <w:vAlign w:val="center"/>
          </w:tcPr>
          <w:p w14:paraId="02005BCB" w14:textId="77777777" w:rsidR="0049762D" w:rsidRDefault="0049762D" w:rsidP="0049762D">
            <w:pPr>
              <w:ind w:firstLineChars="0" w:firstLine="0"/>
            </w:pPr>
            <w:r>
              <w:rPr>
                <w:rFonts w:hint="eastAsia"/>
              </w:rPr>
              <w:t>nplant</w:t>
            </w:r>
            <w:r>
              <w:t>.c</w:t>
            </w:r>
          </w:p>
        </w:tc>
        <w:tc>
          <w:tcPr>
            <w:tcW w:w="5237" w:type="dxa"/>
            <w:vAlign w:val="center"/>
          </w:tcPr>
          <w:p w14:paraId="62CE2F92" w14:textId="77777777" w:rsidR="0049762D" w:rsidRDefault="003F065D" w:rsidP="001C6895">
            <w:pPr>
              <w:ind w:firstLineChars="0" w:firstLine="0"/>
            </w:pPr>
            <w:r>
              <w:rPr>
                <w:rFonts w:hint="eastAsia"/>
              </w:rPr>
              <w:t>该文件</w:t>
            </w:r>
            <w:r w:rsidR="00F86A2C">
              <w:rPr>
                <w:rFonts w:hint="eastAsia"/>
              </w:rPr>
              <w:t>是</w:t>
            </w:r>
            <w:r w:rsidR="00F86A2C">
              <w:rPr>
                <w:rFonts w:hint="eastAsia"/>
              </w:rPr>
              <w:t>F</w:t>
            </w:r>
            <w:r w:rsidR="00F86A2C">
              <w:t>-16</w:t>
            </w:r>
            <w:r w:rsidR="00F86A2C">
              <w:rPr>
                <w:rFonts w:hint="eastAsia"/>
              </w:rPr>
              <w:t>仿真模型</w:t>
            </w:r>
            <w:r w:rsidR="00F86A2C">
              <w:t>的核心，包含了</w:t>
            </w:r>
            <w:r w:rsidR="00F86A2C">
              <w:rPr>
                <w:rFonts w:hint="eastAsia"/>
              </w:rPr>
              <w:t>F</w:t>
            </w:r>
            <w:r w:rsidR="00F86A2C">
              <w:t>-16</w:t>
            </w:r>
            <w:r w:rsidR="00F86A2C">
              <w:rPr>
                <w:rFonts w:hint="eastAsia"/>
              </w:rPr>
              <w:t>的</w:t>
            </w:r>
            <w:r w:rsidR="00F86A2C">
              <w:t>动力学和运动学方程。</w:t>
            </w:r>
          </w:p>
        </w:tc>
      </w:tr>
      <w:tr w:rsidR="00A72F6A" w14:paraId="2FA45E36" w14:textId="77777777" w:rsidTr="001C6895">
        <w:tc>
          <w:tcPr>
            <w:tcW w:w="851" w:type="dxa"/>
            <w:vAlign w:val="center"/>
          </w:tcPr>
          <w:p w14:paraId="7C5175A9" w14:textId="77777777" w:rsidR="0049762D" w:rsidRDefault="0049762D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835" w:type="dxa"/>
            <w:vAlign w:val="center"/>
          </w:tcPr>
          <w:p w14:paraId="5C1BC6A9" w14:textId="77777777" w:rsidR="0049762D" w:rsidRDefault="0049762D" w:rsidP="0049762D">
            <w:pPr>
              <w:ind w:firstLineChars="0" w:firstLine="0"/>
            </w:pPr>
            <w:r>
              <w:rPr>
                <w:rFonts w:hint="eastAsia"/>
              </w:rPr>
              <w:t>lofi</w:t>
            </w:r>
            <w:r>
              <w:t>_F16_AeroData.c</w:t>
            </w:r>
          </w:p>
        </w:tc>
        <w:tc>
          <w:tcPr>
            <w:tcW w:w="5237" w:type="dxa"/>
            <w:vAlign w:val="center"/>
          </w:tcPr>
          <w:p w14:paraId="30A11B62" w14:textId="77777777" w:rsidR="0049762D" w:rsidRDefault="00EC5822" w:rsidP="001C6895">
            <w:pPr>
              <w:ind w:firstLineChars="0" w:firstLine="0"/>
            </w:pPr>
            <w:r>
              <w:rPr>
                <w:rFonts w:hint="eastAsia"/>
              </w:rPr>
              <w:t>包含了</w:t>
            </w:r>
            <w:r>
              <w:rPr>
                <w:rFonts w:hint="eastAsia"/>
              </w:rPr>
              <w:t>nplant.c</w:t>
            </w:r>
            <w:r>
              <w:rPr>
                <w:rFonts w:hint="eastAsia"/>
              </w:rPr>
              <w:t>函数</w:t>
            </w:r>
            <w:r>
              <w:t>中所需要的</w:t>
            </w:r>
            <w:r>
              <w:rPr>
                <w:rFonts w:hint="eastAsia"/>
              </w:rPr>
              <w:t>建立</w:t>
            </w:r>
            <w:r>
              <w:t>低保真模型的气动数据</w:t>
            </w:r>
          </w:p>
        </w:tc>
      </w:tr>
      <w:tr w:rsidR="003D2C3B" w14:paraId="0216C172" w14:textId="77777777" w:rsidTr="001C6895">
        <w:tc>
          <w:tcPr>
            <w:tcW w:w="851" w:type="dxa"/>
            <w:vAlign w:val="center"/>
          </w:tcPr>
          <w:p w14:paraId="4FBF0EC4" w14:textId="77777777" w:rsidR="0049762D" w:rsidRDefault="0049762D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  <w:vAlign w:val="center"/>
          </w:tcPr>
          <w:p w14:paraId="6FA6442D" w14:textId="77777777" w:rsidR="0049762D" w:rsidRDefault="0049762D" w:rsidP="0049762D">
            <w:pPr>
              <w:ind w:firstLineChars="0" w:firstLine="0"/>
            </w:pPr>
            <w:r>
              <w:rPr>
                <w:rFonts w:hint="eastAsia"/>
              </w:rPr>
              <w:t>hifi_F16</w:t>
            </w:r>
            <w:r>
              <w:t>_AeroData.c</w:t>
            </w:r>
          </w:p>
        </w:tc>
        <w:tc>
          <w:tcPr>
            <w:tcW w:w="5237" w:type="dxa"/>
            <w:vAlign w:val="center"/>
          </w:tcPr>
          <w:p w14:paraId="58925D6B" w14:textId="77777777" w:rsidR="0049762D" w:rsidRDefault="007124DF" w:rsidP="001C6895">
            <w:pPr>
              <w:ind w:firstLineChars="0" w:firstLine="0"/>
            </w:pPr>
            <w:r>
              <w:rPr>
                <w:rFonts w:hint="eastAsia"/>
              </w:rPr>
              <w:t>包含了</w:t>
            </w:r>
            <w:r>
              <w:rPr>
                <w:rFonts w:hint="eastAsia"/>
              </w:rPr>
              <w:t>nplant.c</w:t>
            </w:r>
            <w:r>
              <w:rPr>
                <w:rFonts w:hint="eastAsia"/>
              </w:rPr>
              <w:t>函数</w:t>
            </w:r>
            <w:r>
              <w:t>中所需要的</w:t>
            </w:r>
            <w:r>
              <w:rPr>
                <w:rFonts w:hint="eastAsia"/>
              </w:rPr>
              <w:t>建立高</w:t>
            </w:r>
            <w:r>
              <w:t>保真模型的气动数据</w:t>
            </w:r>
          </w:p>
        </w:tc>
      </w:tr>
      <w:tr w:rsidR="003D2C3B" w14:paraId="5B532997" w14:textId="77777777" w:rsidTr="001C6895">
        <w:tc>
          <w:tcPr>
            <w:tcW w:w="851" w:type="dxa"/>
            <w:vAlign w:val="center"/>
          </w:tcPr>
          <w:p w14:paraId="3E07D149" w14:textId="77777777" w:rsidR="0049762D" w:rsidRDefault="0049762D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35" w:type="dxa"/>
            <w:vAlign w:val="center"/>
          </w:tcPr>
          <w:p w14:paraId="4CF4B111" w14:textId="77777777" w:rsidR="0049762D" w:rsidRDefault="0049762D" w:rsidP="0049762D">
            <w:pPr>
              <w:ind w:firstLineChars="0" w:firstLine="0"/>
            </w:pPr>
            <w:r>
              <w:rPr>
                <w:rFonts w:hint="eastAsia"/>
              </w:rPr>
              <w:t>mex</w:t>
            </w:r>
            <w:r>
              <w:t>ndinterp.c</w:t>
            </w:r>
          </w:p>
        </w:tc>
        <w:tc>
          <w:tcPr>
            <w:tcW w:w="5237" w:type="dxa"/>
            <w:vAlign w:val="center"/>
          </w:tcPr>
          <w:p w14:paraId="6239B7F5" w14:textId="77777777" w:rsidR="0049762D" w:rsidRDefault="006D3676" w:rsidP="001C6895">
            <w:pPr>
              <w:ind w:firstLineChars="0" w:firstLine="0"/>
            </w:pPr>
            <w:r>
              <w:rPr>
                <w:rFonts w:hint="eastAsia"/>
              </w:rPr>
              <w:t>创建</w:t>
            </w:r>
            <w:r w:rsidR="00A01556">
              <w:rPr>
                <w:rFonts w:hint="eastAsia"/>
              </w:rPr>
              <w:t>nplant.c</w:t>
            </w:r>
            <w:r w:rsidR="00A01556">
              <w:rPr>
                <w:rFonts w:hint="eastAsia"/>
              </w:rPr>
              <w:t>函数</w:t>
            </w:r>
            <w:r w:rsidR="00A01556">
              <w:t>中</w:t>
            </w:r>
            <w:r w:rsidR="00A01556">
              <w:rPr>
                <w:rFonts w:hint="eastAsia"/>
              </w:rPr>
              <w:t>所需要的</w:t>
            </w:r>
            <w:r w:rsidR="00A01556">
              <w:rPr>
                <w:rFonts w:hint="eastAsia"/>
              </w:rPr>
              <w:t>C</w:t>
            </w:r>
            <w:r w:rsidR="00A01556">
              <w:rPr>
                <w:rFonts w:hint="eastAsia"/>
              </w:rPr>
              <w:t>语言</w:t>
            </w:r>
            <w:r w:rsidR="00A01556">
              <w:t>形式的插值函数，以</w:t>
            </w:r>
            <w:r w:rsidR="00A01556">
              <w:rPr>
                <w:rFonts w:hint="eastAsia"/>
              </w:rPr>
              <w:t>快速插值</w:t>
            </w:r>
            <w:r w:rsidR="00A01556">
              <w:t>得到</w:t>
            </w:r>
            <w:r w:rsidR="00FD54A8">
              <w:rPr>
                <w:rFonts w:hint="eastAsia"/>
              </w:rPr>
              <w:t>当前状态气动数据</w:t>
            </w:r>
          </w:p>
        </w:tc>
      </w:tr>
      <w:tr w:rsidR="003D2C3B" w14:paraId="0752DF9D" w14:textId="77777777" w:rsidTr="001C6895">
        <w:tc>
          <w:tcPr>
            <w:tcW w:w="851" w:type="dxa"/>
            <w:vAlign w:val="center"/>
          </w:tcPr>
          <w:p w14:paraId="206F5BCD" w14:textId="77777777" w:rsidR="0049762D" w:rsidRDefault="0049762D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  <w:vAlign w:val="center"/>
          </w:tcPr>
          <w:p w14:paraId="6B21880F" w14:textId="77777777" w:rsidR="0049762D" w:rsidRDefault="0049762D" w:rsidP="0049762D">
            <w:pPr>
              <w:ind w:firstLineChars="0" w:firstLine="0"/>
            </w:pPr>
            <w:r>
              <w:rPr>
                <w:rFonts w:hint="eastAsia"/>
              </w:rPr>
              <w:t>LIN_F16</w:t>
            </w:r>
            <w:r>
              <w:t>Block.mdl</w:t>
            </w:r>
          </w:p>
        </w:tc>
        <w:tc>
          <w:tcPr>
            <w:tcW w:w="5237" w:type="dxa"/>
            <w:vAlign w:val="center"/>
          </w:tcPr>
          <w:p w14:paraId="006D9752" w14:textId="77777777" w:rsidR="0049762D" w:rsidRDefault="00B80B74" w:rsidP="001C6895">
            <w:pPr>
              <w:ind w:firstLineChars="0" w:firstLine="0"/>
            </w:pPr>
            <w:r>
              <w:rPr>
                <w:rFonts w:hint="eastAsia"/>
              </w:rPr>
              <w:t>配平</w:t>
            </w:r>
            <w:r>
              <w:rPr>
                <w:rFonts w:hint="eastAsia"/>
              </w:rPr>
              <w:t>F-1</w:t>
            </w:r>
            <w:r>
              <w:t>6</w:t>
            </w:r>
            <w:r w:rsidR="00A410A9">
              <w:rPr>
                <w:rFonts w:hint="eastAsia"/>
              </w:rPr>
              <w:t>飞机</w:t>
            </w:r>
            <w:r w:rsidR="00355BC2">
              <w:rPr>
                <w:rFonts w:hint="eastAsia"/>
              </w:rPr>
              <w:t>所</w:t>
            </w:r>
            <w:r w:rsidR="00A410A9">
              <w:t>用的</w:t>
            </w:r>
            <w:r w:rsidR="00A410A9">
              <w:rPr>
                <w:rFonts w:hint="eastAsia"/>
              </w:rPr>
              <w:t>S</w:t>
            </w:r>
            <w:r w:rsidR="00A410A9">
              <w:t>imulink</w:t>
            </w:r>
            <w:r w:rsidR="00355BC2">
              <w:rPr>
                <w:rFonts w:hint="eastAsia"/>
              </w:rPr>
              <w:t>模型</w:t>
            </w:r>
          </w:p>
        </w:tc>
      </w:tr>
      <w:tr w:rsidR="003D2C3B" w14:paraId="23452A98" w14:textId="77777777" w:rsidTr="001C6895">
        <w:tc>
          <w:tcPr>
            <w:tcW w:w="851" w:type="dxa"/>
            <w:vAlign w:val="center"/>
          </w:tcPr>
          <w:p w14:paraId="11592DB5" w14:textId="77777777" w:rsidR="0049762D" w:rsidRDefault="0049762D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35" w:type="dxa"/>
            <w:vAlign w:val="center"/>
          </w:tcPr>
          <w:p w14:paraId="253B230E" w14:textId="77777777" w:rsidR="0049762D" w:rsidRDefault="0049762D" w:rsidP="0049762D">
            <w:pPr>
              <w:ind w:firstLineChars="0" w:firstLine="0"/>
            </w:pPr>
            <w:r>
              <w:rPr>
                <w:rFonts w:hint="eastAsia"/>
              </w:rPr>
              <w:t>runLIN</w:t>
            </w:r>
            <w:r>
              <w:t>F16sim</w:t>
            </w:r>
          </w:p>
        </w:tc>
        <w:tc>
          <w:tcPr>
            <w:tcW w:w="5237" w:type="dxa"/>
            <w:vAlign w:val="center"/>
          </w:tcPr>
          <w:p w14:paraId="68BC84F2" w14:textId="77777777" w:rsidR="0049762D" w:rsidRDefault="001A1024" w:rsidP="001C6895">
            <w:pPr>
              <w:ind w:firstLineChars="0" w:firstLine="0"/>
            </w:pPr>
            <w:r>
              <w:rPr>
                <w:rFonts w:hint="eastAsia"/>
              </w:rPr>
              <w:t>该</w:t>
            </w:r>
            <w:r>
              <w:t>函数</w:t>
            </w:r>
            <w:r>
              <w:rPr>
                <w:rFonts w:hint="eastAsia"/>
              </w:rPr>
              <w:t>可线性化</w:t>
            </w:r>
            <w:r>
              <w:rPr>
                <w:rFonts w:hint="eastAsia"/>
              </w:rPr>
              <w:t>F</w:t>
            </w:r>
            <w:r>
              <w:t>-16</w:t>
            </w:r>
            <w:r>
              <w:rPr>
                <w:rFonts w:hint="eastAsia"/>
              </w:rPr>
              <w:t>模型</w:t>
            </w:r>
            <w:r w:rsidR="002F0D04">
              <w:rPr>
                <w:rFonts w:hint="eastAsia"/>
              </w:rPr>
              <w:t>。</w:t>
            </w:r>
            <w:r w:rsidR="002F0D04">
              <w:t>与</w:t>
            </w:r>
            <w:r w:rsidR="002F0D04">
              <w:rPr>
                <w:rFonts w:hint="eastAsia"/>
              </w:rPr>
              <w:t>runF16sim</w:t>
            </w:r>
            <w:r w:rsidR="002F0D04">
              <w:rPr>
                <w:rFonts w:hint="eastAsia"/>
              </w:rPr>
              <w:t>函数</w:t>
            </w:r>
            <w:r w:rsidR="002F0D04">
              <w:t>类似，该函数要求</w:t>
            </w:r>
            <w:r w:rsidR="00DE6A88">
              <w:rPr>
                <w:rFonts w:hint="eastAsia"/>
              </w:rPr>
              <w:t>使用者</w:t>
            </w:r>
            <w:r w:rsidR="00DE6A88">
              <w:t>输入</w:t>
            </w:r>
            <w:r w:rsidR="0009190F">
              <w:rPr>
                <w:rFonts w:hint="eastAsia"/>
              </w:rPr>
              <w:t>配平高度和配平</w:t>
            </w:r>
            <w:r w:rsidR="0009190F">
              <w:t>速度，</w:t>
            </w:r>
            <w:r w:rsidR="0009190F">
              <w:rPr>
                <w:rFonts w:hint="eastAsia"/>
              </w:rPr>
              <w:t>并</w:t>
            </w:r>
            <w:r w:rsidR="0009190F">
              <w:t>在控制通道中加入干扰</w:t>
            </w:r>
            <w:r w:rsidR="0009190F">
              <w:rPr>
                <w:rFonts w:hint="eastAsia"/>
              </w:rPr>
              <w:t>。最终，</w:t>
            </w:r>
            <w:r w:rsidR="0009190F">
              <w:t>仿真得到</w:t>
            </w:r>
            <w:r w:rsidR="0009190F">
              <w:rPr>
                <w:rFonts w:hint="eastAsia"/>
              </w:rPr>
              <w:t>基于</w:t>
            </w:r>
            <w:r w:rsidR="0009190F">
              <w:t>线性化模型的仿真结果</w:t>
            </w:r>
          </w:p>
        </w:tc>
      </w:tr>
      <w:tr w:rsidR="003D2C3B" w14:paraId="3D697F30" w14:textId="77777777" w:rsidTr="001C6895">
        <w:tc>
          <w:tcPr>
            <w:tcW w:w="851" w:type="dxa"/>
            <w:vAlign w:val="center"/>
          </w:tcPr>
          <w:p w14:paraId="2F7FCFF4" w14:textId="77777777" w:rsidR="0049762D" w:rsidRDefault="0049762D" w:rsidP="00A809EF">
            <w:pPr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  <w:vAlign w:val="center"/>
          </w:tcPr>
          <w:p w14:paraId="55598919" w14:textId="77777777" w:rsidR="0049762D" w:rsidRDefault="0049762D" w:rsidP="0049762D">
            <w:pPr>
              <w:ind w:firstLineChars="0" w:firstLine="0"/>
            </w:pPr>
            <w:r>
              <w:rPr>
                <w:rFonts w:hint="eastAsia"/>
              </w:rPr>
              <w:t>Find</w:t>
            </w:r>
            <w:r>
              <w:t>F16Dynamics.m</w:t>
            </w:r>
          </w:p>
        </w:tc>
        <w:tc>
          <w:tcPr>
            <w:tcW w:w="5237" w:type="dxa"/>
            <w:vAlign w:val="center"/>
          </w:tcPr>
          <w:p w14:paraId="66ED6C88" w14:textId="77777777" w:rsidR="0049762D" w:rsidRDefault="00C23055" w:rsidP="001C6895">
            <w:pPr>
              <w:ind w:firstLineChars="0" w:firstLine="0"/>
            </w:pPr>
            <w:r>
              <w:rPr>
                <w:rFonts w:hint="eastAsia"/>
              </w:rPr>
              <w:t>该函数将</w:t>
            </w:r>
            <w:r w:rsidR="00482581">
              <w:rPr>
                <w:rFonts w:hint="eastAsia"/>
              </w:rPr>
              <w:t>对</w:t>
            </w:r>
            <w:r w:rsidR="00F71283">
              <w:rPr>
                <w:rFonts w:hint="eastAsia"/>
              </w:rPr>
              <w:t>高保真模型</w:t>
            </w:r>
            <w:r w:rsidR="00F71283">
              <w:t>和低保真模型都进行线性化，</w:t>
            </w:r>
            <w:r w:rsidR="00F71283">
              <w:rPr>
                <w:rFonts w:hint="eastAsia"/>
              </w:rPr>
              <w:t>生成</w:t>
            </w:r>
            <w:r w:rsidR="00F71283">
              <w:t>线性时不变</w:t>
            </w:r>
            <w:r w:rsidR="0047443B">
              <w:rPr>
                <w:rFonts w:hint="eastAsia"/>
              </w:rPr>
              <w:t>的</w:t>
            </w:r>
            <w:r w:rsidR="00F20F6D">
              <w:rPr>
                <w:rFonts w:hint="eastAsia"/>
              </w:rPr>
              <w:t>F-16</w:t>
            </w:r>
            <w:r w:rsidR="00F20F6D">
              <w:rPr>
                <w:rFonts w:hint="eastAsia"/>
              </w:rPr>
              <w:t>模型</w:t>
            </w:r>
            <w:r w:rsidR="00F373DF">
              <w:rPr>
                <w:rFonts w:hint="eastAsia"/>
              </w:rPr>
              <w:t>，</w:t>
            </w:r>
            <w:r w:rsidR="00F373DF">
              <w:t>并将其拆分为纵向模型和</w:t>
            </w:r>
            <w:r w:rsidR="00F373DF">
              <w:rPr>
                <w:rFonts w:hint="eastAsia"/>
              </w:rPr>
              <w:t>横侧向</w:t>
            </w:r>
            <w:r w:rsidR="00F373DF">
              <w:t>模型，</w:t>
            </w:r>
            <w:r w:rsidR="00F373DF">
              <w:rPr>
                <w:rFonts w:hint="eastAsia"/>
              </w:rPr>
              <w:t>给出零极点</w:t>
            </w:r>
            <w:r w:rsidR="00F373DF">
              <w:t>、阻尼比、无阻尼自然频率、</w:t>
            </w:r>
            <w:r w:rsidR="00F373DF">
              <w:rPr>
                <w:rFonts w:hint="eastAsia"/>
              </w:rPr>
              <w:t>伯德图</w:t>
            </w:r>
            <w:r w:rsidR="00F373DF">
              <w:t>等</w:t>
            </w:r>
            <w:r w:rsidR="00F373DF">
              <w:rPr>
                <w:rFonts w:hint="eastAsia"/>
              </w:rPr>
              <w:t>结果辅助</w:t>
            </w:r>
            <w:r w:rsidR="00F373DF">
              <w:t>分析。</w:t>
            </w:r>
          </w:p>
        </w:tc>
      </w:tr>
    </w:tbl>
    <w:p w14:paraId="13412FDA" w14:textId="77777777" w:rsidR="00A2106A" w:rsidRDefault="00A2106A" w:rsidP="00A2106A">
      <w:pPr>
        <w:pStyle w:val="2"/>
        <w:spacing w:before="120" w:after="120"/>
      </w:pPr>
      <w:r>
        <w:rPr>
          <w:rFonts w:hint="eastAsia"/>
        </w:rPr>
        <w:t>模型</w:t>
      </w:r>
      <w:r>
        <w:t>使用</w:t>
      </w:r>
    </w:p>
    <w:p w14:paraId="46D588C0" w14:textId="77777777" w:rsidR="00A2106A" w:rsidRDefault="00A809EF" w:rsidP="00A2106A">
      <w:pPr>
        <w:ind w:firstLine="480"/>
      </w:pPr>
      <w:r>
        <w:rPr>
          <w:rFonts w:hint="eastAsia"/>
        </w:rPr>
        <w:t>在该</w:t>
      </w:r>
      <w:r w:rsidR="00AD368C">
        <w:rPr>
          <w:rFonts w:hint="eastAsia"/>
        </w:rPr>
        <w:t>代码中</w:t>
      </w:r>
      <w:r w:rsidR="00AD368C">
        <w:t>，</w:t>
      </w:r>
      <w:r w:rsidR="00AD368C">
        <w:rPr>
          <w:rFonts w:hint="eastAsia"/>
        </w:rPr>
        <w:t>给出了</w:t>
      </w:r>
      <w:r w:rsidR="00AD368C">
        <w:t>三种</w:t>
      </w:r>
      <w:r w:rsidR="00AD368C">
        <w:rPr>
          <w:rFonts w:hint="eastAsia"/>
        </w:rPr>
        <w:t>使用模式</w:t>
      </w:r>
      <w:r w:rsidR="00AD368C">
        <w:t>：</w:t>
      </w:r>
    </w:p>
    <w:p w14:paraId="08EBFD54" w14:textId="77777777" w:rsidR="00AD368C" w:rsidRDefault="00AD368C" w:rsidP="00A2106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</w:t>
      </w:r>
      <w:r>
        <w:t>使用</w:t>
      </w:r>
      <w:r>
        <w:rPr>
          <w:rFonts w:hint="eastAsia"/>
        </w:rPr>
        <w:t>F</w:t>
      </w:r>
      <w:r>
        <w:t>-16</w:t>
      </w:r>
      <w:r>
        <w:rPr>
          <w:rFonts w:hint="eastAsia"/>
        </w:rPr>
        <w:t>非线性模型</w:t>
      </w:r>
    </w:p>
    <w:p w14:paraId="60622F3E" w14:textId="77777777" w:rsidR="00AD368C" w:rsidRDefault="00AD368C" w:rsidP="00A2106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D6169">
        <w:rPr>
          <w:rFonts w:hint="eastAsia"/>
        </w:rPr>
        <w:t>线性化</w:t>
      </w:r>
      <w:r w:rsidR="00CD6169">
        <w:rPr>
          <w:rFonts w:hint="eastAsia"/>
        </w:rPr>
        <w:t>F</w:t>
      </w:r>
      <w:r w:rsidR="00CD6169">
        <w:t>-16</w:t>
      </w:r>
      <w:r w:rsidR="00CD6169">
        <w:rPr>
          <w:rFonts w:hint="eastAsia"/>
        </w:rPr>
        <w:t>非线性</w:t>
      </w:r>
      <w:r w:rsidR="002060FC">
        <w:rPr>
          <w:rFonts w:hint="eastAsia"/>
        </w:rPr>
        <w:t>模型</w:t>
      </w:r>
      <w:r w:rsidR="002060FC">
        <w:t>，</w:t>
      </w:r>
      <w:r w:rsidR="002060FC">
        <w:rPr>
          <w:rFonts w:hint="eastAsia"/>
        </w:rPr>
        <w:t>使用</w:t>
      </w:r>
      <w:r w:rsidR="003B7DB1">
        <w:rPr>
          <w:rFonts w:hint="eastAsia"/>
        </w:rPr>
        <w:t>古典</w:t>
      </w:r>
      <w:r w:rsidR="003B7DB1">
        <w:rPr>
          <w:rFonts w:hint="eastAsia"/>
        </w:rPr>
        <w:t>/</w:t>
      </w:r>
      <w:r w:rsidR="003B7DB1">
        <w:rPr>
          <w:rFonts w:hint="eastAsia"/>
        </w:rPr>
        <w:t>现代</w:t>
      </w:r>
      <w:r w:rsidR="003B7DB1">
        <w:t>控制理论做</w:t>
      </w:r>
      <w:r w:rsidR="00ED5715">
        <w:rPr>
          <w:rFonts w:hint="eastAsia"/>
        </w:rPr>
        <w:t>设计</w:t>
      </w:r>
    </w:p>
    <w:p w14:paraId="31BB526A" w14:textId="77777777" w:rsidR="00CD6169" w:rsidRDefault="00CD6169" w:rsidP="00A2106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060FC">
        <w:rPr>
          <w:rFonts w:hint="eastAsia"/>
        </w:rPr>
        <w:t>线性化</w:t>
      </w:r>
      <w:r w:rsidR="00ED5715">
        <w:rPr>
          <w:rFonts w:hint="eastAsia"/>
        </w:rPr>
        <w:t>F</w:t>
      </w:r>
      <w:r w:rsidR="00ED5715">
        <w:t>-16</w:t>
      </w:r>
      <w:r w:rsidR="00ED5715">
        <w:rPr>
          <w:rFonts w:hint="eastAsia"/>
        </w:rPr>
        <w:t>非线性</w:t>
      </w:r>
      <w:r w:rsidR="00ED5715">
        <w:t>模型，</w:t>
      </w:r>
      <w:r w:rsidR="006A7B84">
        <w:rPr>
          <w:rFonts w:hint="eastAsia"/>
        </w:rPr>
        <w:t>并</w:t>
      </w:r>
      <w:r w:rsidR="006A7B84">
        <w:t>分析纵向和横侧向特性</w:t>
      </w:r>
    </w:p>
    <w:p w14:paraId="7A556DC4" w14:textId="77777777" w:rsidR="00A2057E" w:rsidRDefault="00221085" w:rsidP="00833226">
      <w:pPr>
        <w:pStyle w:val="3"/>
        <w:spacing w:before="120"/>
      </w:pPr>
      <w:r>
        <w:rPr>
          <w:rFonts w:hint="eastAsia"/>
        </w:rPr>
        <w:t>直接</w:t>
      </w:r>
      <w:r>
        <w:t>使用非线性模型</w:t>
      </w:r>
    </w:p>
    <w:p w14:paraId="3A61006C" w14:textId="77777777" w:rsidR="005C2599" w:rsidRDefault="005C2599" w:rsidP="005C2599">
      <w:pPr>
        <w:ind w:firstLine="480"/>
      </w:pPr>
      <w:r>
        <w:rPr>
          <w:rFonts w:hint="eastAsia"/>
        </w:rPr>
        <w:t>直接</w:t>
      </w:r>
      <w:r>
        <w:t>使用非线性模型包含以下步骤：</w:t>
      </w:r>
    </w:p>
    <w:p w14:paraId="365A11C4" w14:textId="77777777" w:rsidR="005C2599" w:rsidRDefault="006B0247" w:rsidP="006B0247">
      <w:pPr>
        <w:pStyle w:val="af1"/>
        <w:numPr>
          <w:ilvl w:val="0"/>
          <w:numId w:val="222"/>
        </w:numPr>
        <w:ind w:firstLineChars="0"/>
      </w:pPr>
      <w:r>
        <w:rPr>
          <w:rFonts w:hint="eastAsia"/>
        </w:rPr>
        <w:t>选择</w:t>
      </w:r>
      <w:r w:rsidR="003D527C">
        <w:rPr>
          <w:rFonts w:hint="eastAsia"/>
        </w:rPr>
        <w:t>模型类型</w:t>
      </w:r>
      <w:r w:rsidR="003D527C">
        <w:t>（</w:t>
      </w:r>
      <w:r w:rsidR="003D527C">
        <w:rPr>
          <w:rFonts w:hint="eastAsia"/>
        </w:rPr>
        <w:t>1</w:t>
      </w:r>
      <w:r w:rsidR="003D527C">
        <w:rPr>
          <w:rFonts w:hint="eastAsia"/>
        </w:rPr>
        <w:t>为低保真</w:t>
      </w:r>
      <w:r w:rsidR="003D527C">
        <w:t>模型，</w:t>
      </w:r>
      <w:r w:rsidR="003D527C">
        <w:rPr>
          <w:rFonts w:hint="eastAsia"/>
        </w:rPr>
        <w:t>2</w:t>
      </w:r>
      <w:r w:rsidR="003D527C">
        <w:rPr>
          <w:rFonts w:hint="eastAsia"/>
        </w:rPr>
        <w:t>为</w:t>
      </w:r>
      <w:r w:rsidR="003D527C">
        <w:t>高保真模型）</w:t>
      </w:r>
    </w:p>
    <w:p w14:paraId="38686093" w14:textId="77777777" w:rsidR="003D527C" w:rsidRDefault="009C1BD9" w:rsidP="006B0247">
      <w:pPr>
        <w:pStyle w:val="af1"/>
        <w:numPr>
          <w:ilvl w:val="0"/>
          <w:numId w:val="222"/>
        </w:numPr>
        <w:ind w:firstLineChars="0"/>
      </w:pPr>
      <w:r>
        <w:rPr>
          <w:rFonts w:hint="eastAsia"/>
        </w:rPr>
        <w:t>输入设计点</w:t>
      </w:r>
      <w:r>
        <w:t>信息（高度和速度）</w:t>
      </w:r>
      <w:r>
        <w:rPr>
          <w:rFonts w:hint="eastAsia"/>
        </w:rPr>
        <w:t>，</w:t>
      </w:r>
      <w:r>
        <w:t>作为配平状态</w:t>
      </w:r>
    </w:p>
    <w:p w14:paraId="174DAF1D" w14:textId="77777777" w:rsidR="00D01BE5" w:rsidRDefault="00D01BE5" w:rsidP="006B0247">
      <w:pPr>
        <w:pStyle w:val="af1"/>
        <w:numPr>
          <w:ilvl w:val="0"/>
          <w:numId w:val="222"/>
        </w:numPr>
        <w:ind w:firstLineChars="0"/>
      </w:pPr>
      <w:r>
        <w:rPr>
          <w:rFonts w:hint="eastAsia"/>
        </w:rPr>
        <w:t>选择是否</w:t>
      </w:r>
      <w:r>
        <w:t>为各控制通道加入干扰</w:t>
      </w:r>
    </w:p>
    <w:p w14:paraId="1A43987F" w14:textId="77777777" w:rsidR="00E664CC" w:rsidRDefault="00E664CC" w:rsidP="006B0247">
      <w:pPr>
        <w:pStyle w:val="af1"/>
        <w:numPr>
          <w:ilvl w:val="0"/>
          <w:numId w:val="222"/>
        </w:numPr>
        <w:ind w:firstLineChars="0"/>
      </w:pPr>
      <w:r>
        <w:rPr>
          <w:rFonts w:hint="eastAsia"/>
        </w:rPr>
        <w:t>选择</w:t>
      </w:r>
      <w:r>
        <w:t>配平模式，并</w:t>
      </w:r>
      <w:r>
        <w:rPr>
          <w:rFonts w:hint="eastAsia"/>
        </w:rPr>
        <w:t>开始</w:t>
      </w:r>
      <w:r>
        <w:t>执行配平</w:t>
      </w:r>
      <w:r>
        <w:rPr>
          <w:rFonts w:hint="eastAsia"/>
        </w:rPr>
        <w:t>代码</w:t>
      </w:r>
      <w:r w:rsidR="00067720">
        <w:rPr>
          <w:rFonts w:hint="eastAsia"/>
        </w:rPr>
        <w:t>。</w:t>
      </w:r>
      <w:r w:rsidR="00067720">
        <w:t>如果</w:t>
      </w:r>
      <w:r w:rsidR="00067720">
        <w:rPr>
          <w:rFonts w:hint="eastAsia"/>
        </w:rPr>
        <w:t>未</w:t>
      </w:r>
      <w:r w:rsidR="00067720">
        <w:t>达到配平精度要求，</w:t>
      </w:r>
      <w:r w:rsidR="00067720">
        <w:rPr>
          <w:rFonts w:hint="eastAsia"/>
        </w:rPr>
        <w:t>继续</w:t>
      </w:r>
      <w:r w:rsidR="00067720">
        <w:t>配平</w:t>
      </w:r>
      <w:r w:rsidR="0021328D">
        <w:rPr>
          <w:rFonts w:hint="eastAsia"/>
        </w:rPr>
        <w:t>直到</w:t>
      </w:r>
      <w:r w:rsidR="0021328D">
        <w:t>达到误差限（高保真模型</w:t>
      </w:r>
      <w:r w:rsidR="0021328D">
        <w:rPr>
          <w:rFonts w:hint="eastAsia"/>
        </w:rPr>
        <w:t>参考值</w:t>
      </w:r>
      <w:r w:rsidR="0021328D">
        <w:t>为</w:t>
      </w:r>
      <w:r w:rsidR="0021328D">
        <w:rPr>
          <w:rFonts w:hint="eastAsia"/>
        </w:rPr>
        <w:t>10</w:t>
      </w:r>
      <w:r w:rsidR="0021328D">
        <w:t>e-29</w:t>
      </w:r>
      <w:r w:rsidR="0021328D">
        <w:rPr>
          <w:rFonts w:hint="eastAsia"/>
        </w:rPr>
        <w:t>，</w:t>
      </w:r>
      <w:r w:rsidR="0021328D">
        <w:t>低保真模型</w:t>
      </w:r>
      <w:r w:rsidR="0021328D">
        <w:rPr>
          <w:rFonts w:hint="eastAsia"/>
        </w:rPr>
        <w:t>为</w:t>
      </w:r>
      <w:r w:rsidR="0021328D">
        <w:rPr>
          <w:rFonts w:hint="eastAsia"/>
        </w:rPr>
        <w:t>10e-6</w:t>
      </w:r>
      <w:r w:rsidR="0021328D">
        <w:rPr>
          <w:rFonts w:hint="eastAsia"/>
        </w:rPr>
        <w:t>）</w:t>
      </w:r>
    </w:p>
    <w:p w14:paraId="2E3DF304" w14:textId="77777777" w:rsidR="00E664CC" w:rsidRPr="005C2599" w:rsidRDefault="00B2105E" w:rsidP="006B0247">
      <w:pPr>
        <w:pStyle w:val="af1"/>
        <w:numPr>
          <w:ilvl w:val="0"/>
          <w:numId w:val="222"/>
        </w:numPr>
        <w:ind w:firstLineChars="0"/>
      </w:pPr>
      <w:r>
        <w:rPr>
          <w:rFonts w:hint="eastAsia"/>
        </w:rPr>
        <w:t>仿真开始运行，</w:t>
      </w:r>
      <w:r>
        <w:t>并询问是否需要绘图</w:t>
      </w:r>
    </w:p>
    <w:p w14:paraId="19A0A0BF" w14:textId="77777777" w:rsidR="00AD368C" w:rsidRDefault="00D9353F" w:rsidP="00B21BA0">
      <w:pPr>
        <w:pStyle w:val="3"/>
        <w:spacing w:before="120"/>
      </w:pPr>
      <w:r>
        <w:rPr>
          <w:rFonts w:hint="eastAsia"/>
        </w:rPr>
        <w:t>线性化</w:t>
      </w:r>
      <w:r w:rsidR="00EE2C25">
        <w:rPr>
          <w:rFonts w:hint="eastAsia"/>
        </w:rPr>
        <w:t>非线性</w:t>
      </w:r>
      <w:r w:rsidR="00EE2C25">
        <w:t>模型</w:t>
      </w:r>
    </w:p>
    <w:p w14:paraId="42436D05" w14:textId="77777777" w:rsidR="00EE2C25" w:rsidRDefault="00BC5129" w:rsidP="00EE2C25">
      <w:pPr>
        <w:ind w:firstLine="480"/>
      </w:pPr>
      <w:r>
        <w:rPr>
          <w:rFonts w:hint="eastAsia"/>
        </w:rPr>
        <w:t>跟</w:t>
      </w:r>
      <w:r w:rsidR="003F35EF">
        <w:rPr>
          <w:rFonts w:hint="eastAsia"/>
        </w:rPr>
        <w:t>上面</w:t>
      </w:r>
      <w:r w:rsidR="003F35EF">
        <w:t>类似，不再赘述</w:t>
      </w:r>
    </w:p>
    <w:p w14:paraId="2FBA240C" w14:textId="77777777" w:rsidR="00473C3C" w:rsidRDefault="00FC33D0" w:rsidP="00473C3C">
      <w:pPr>
        <w:pStyle w:val="3"/>
        <w:spacing w:before="120"/>
      </w:pPr>
      <w:r>
        <w:rPr>
          <w:rFonts w:hint="eastAsia"/>
        </w:rPr>
        <w:t>分析</w:t>
      </w:r>
      <w:r>
        <w:t>纵向和横侧向模态</w:t>
      </w:r>
    </w:p>
    <w:p w14:paraId="1305A1ED" w14:textId="77777777" w:rsidR="00B659C9" w:rsidRPr="00B659C9" w:rsidRDefault="00AC23BD" w:rsidP="00B659C9">
      <w:pPr>
        <w:ind w:firstLine="480"/>
      </w:pPr>
      <w:r>
        <w:rPr>
          <w:rFonts w:hint="eastAsia"/>
        </w:rPr>
        <w:t>基于纵向</w:t>
      </w:r>
      <w:r>
        <w:t>和横侧向小扰动方程，分析模态特性，不再赘述。</w:t>
      </w:r>
    </w:p>
    <w:p w14:paraId="5A21B219" w14:textId="77777777" w:rsidR="00033FF8" w:rsidRDefault="001E0E93" w:rsidP="00B659C9">
      <w:pPr>
        <w:pStyle w:val="2"/>
        <w:spacing w:before="120" w:after="120"/>
      </w:pPr>
      <w:r>
        <w:br w:type="page"/>
      </w:r>
      <w:r w:rsidR="00B659C9">
        <w:rPr>
          <w:rFonts w:hint="eastAsia"/>
        </w:rPr>
        <w:lastRenderedPageBreak/>
        <w:t>代码分析</w:t>
      </w:r>
    </w:p>
    <w:p w14:paraId="1FACC080" w14:textId="647F61D6" w:rsidR="0089419A" w:rsidRPr="000C4E3E" w:rsidRDefault="00635410" w:rsidP="0089419A">
      <w:pPr>
        <w:ind w:firstLine="480"/>
      </w:pPr>
      <w:r>
        <w:rPr>
          <w:rFonts w:hint="eastAsia"/>
        </w:rPr>
        <w:t>见视频</w:t>
      </w:r>
    </w:p>
    <w:sectPr w:rsidR="0089419A" w:rsidRPr="000C4E3E" w:rsidSect="00EE54CE">
      <w:headerReference w:type="even" r:id="rId27"/>
      <w:headerReference w:type="default" r:id="rId28"/>
      <w:footerReference w:type="even" r:id="rId29"/>
      <w:footerReference w:type="default" r:id="rId30"/>
      <w:footerReference w:type="first" r:id="rId31"/>
      <w:pgSz w:w="11906" w:h="16838" w:code="9"/>
      <w:pgMar w:top="1440" w:right="1418" w:bottom="1135" w:left="1418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21813" w14:textId="77777777" w:rsidR="00B53EB7" w:rsidRDefault="00B53EB7" w:rsidP="001B2920">
      <w:pPr>
        <w:ind w:firstLine="480"/>
      </w:pPr>
      <w:r>
        <w:separator/>
      </w:r>
    </w:p>
  </w:endnote>
  <w:endnote w:type="continuationSeparator" w:id="0">
    <w:p w14:paraId="4DD88735" w14:textId="77777777" w:rsidR="00B53EB7" w:rsidRDefault="00B53EB7" w:rsidP="001B292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331273"/>
      <w:docPartObj>
        <w:docPartGallery w:val="Page Numbers (Bottom of Page)"/>
        <w:docPartUnique/>
      </w:docPartObj>
    </w:sdtPr>
    <w:sdtContent>
      <w:p w14:paraId="65FEA2D1" w14:textId="77777777" w:rsidR="00A809EF" w:rsidRDefault="00A809EF" w:rsidP="00975533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B56" w:rsidRPr="00346B56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4199470"/>
      <w:docPartObj>
        <w:docPartGallery w:val="Page Numbers (Bottom of Page)"/>
        <w:docPartUnique/>
      </w:docPartObj>
    </w:sdtPr>
    <w:sdtContent>
      <w:p w14:paraId="7D29D350" w14:textId="77777777" w:rsidR="00A809EF" w:rsidRDefault="00A809EF" w:rsidP="00BC137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B56" w:rsidRPr="00346B56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013E" w14:textId="77777777" w:rsidR="00A809EF" w:rsidRDefault="00A809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0CA34" w14:textId="77777777" w:rsidR="00B53EB7" w:rsidRDefault="00B53EB7" w:rsidP="001B2920">
      <w:pPr>
        <w:ind w:firstLine="480"/>
      </w:pPr>
      <w:r>
        <w:separator/>
      </w:r>
    </w:p>
  </w:footnote>
  <w:footnote w:type="continuationSeparator" w:id="0">
    <w:p w14:paraId="3F162E03" w14:textId="77777777" w:rsidR="00B53EB7" w:rsidRDefault="00B53EB7" w:rsidP="001B292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51E01" w14:textId="77777777" w:rsidR="00A809EF" w:rsidRPr="00991885" w:rsidRDefault="00A809EF" w:rsidP="00991885">
    <w:pPr>
      <w:pStyle w:val="a3"/>
      <w:pBdr>
        <w:bottom w:val="thinThickSmallGap" w:sz="12" w:space="1" w:color="auto"/>
      </w:pBdr>
      <w:ind w:firstLine="361"/>
      <w:jc w:val="right"/>
      <w:rPr>
        <w:b/>
      </w:rPr>
    </w:pPr>
    <w:r>
      <w:rPr>
        <w:b/>
      </w:rPr>
      <w:t>F-16</w:t>
    </w:r>
    <w:r>
      <w:rPr>
        <w:rFonts w:hint="eastAsia"/>
        <w:b/>
      </w:rPr>
      <w:t>仿真模型</w:t>
    </w:r>
    <w:r>
      <w:rPr>
        <w:b/>
      </w:rPr>
      <w:t>学习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A924D" w14:textId="77777777" w:rsidR="00A809EF" w:rsidRPr="00533962" w:rsidRDefault="00A809EF" w:rsidP="001A3F70">
    <w:pPr>
      <w:pStyle w:val="a3"/>
      <w:pBdr>
        <w:bottom w:val="thinThickSmallGap" w:sz="12" w:space="1" w:color="auto"/>
      </w:pBdr>
      <w:ind w:firstLineChars="0" w:firstLine="0"/>
      <w:jc w:val="both"/>
      <w:rPr>
        <w:b/>
      </w:rPr>
    </w:pPr>
    <w:r>
      <w:rPr>
        <w:rFonts w:hint="eastAsia"/>
        <w:b/>
      </w:rPr>
      <w:t>学习</w:t>
    </w:r>
    <w:r>
      <w:rPr>
        <w:b/>
      </w:rPr>
      <w:t>笔记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F77"/>
    <w:multiLevelType w:val="multilevel"/>
    <w:tmpl w:val="64EC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23611"/>
    <w:multiLevelType w:val="multilevel"/>
    <w:tmpl w:val="BC60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465B2"/>
    <w:multiLevelType w:val="multilevel"/>
    <w:tmpl w:val="37F4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C1C48"/>
    <w:multiLevelType w:val="multilevel"/>
    <w:tmpl w:val="52E2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6F1375"/>
    <w:multiLevelType w:val="multilevel"/>
    <w:tmpl w:val="38E0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FC2EC9"/>
    <w:multiLevelType w:val="multilevel"/>
    <w:tmpl w:val="00C8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132EE5"/>
    <w:multiLevelType w:val="multilevel"/>
    <w:tmpl w:val="67CC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796D68"/>
    <w:multiLevelType w:val="multilevel"/>
    <w:tmpl w:val="E9F6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D3683D"/>
    <w:multiLevelType w:val="multilevel"/>
    <w:tmpl w:val="8EDC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317B59"/>
    <w:multiLevelType w:val="multilevel"/>
    <w:tmpl w:val="A02C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46479"/>
    <w:multiLevelType w:val="multilevel"/>
    <w:tmpl w:val="A176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DF1C6A"/>
    <w:multiLevelType w:val="multilevel"/>
    <w:tmpl w:val="9EE8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EE2ED2"/>
    <w:multiLevelType w:val="multilevel"/>
    <w:tmpl w:val="B39C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2267CE"/>
    <w:multiLevelType w:val="multilevel"/>
    <w:tmpl w:val="3F86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43592A"/>
    <w:multiLevelType w:val="multilevel"/>
    <w:tmpl w:val="C0A8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52FC6"/>
    <w:multiLevelType w:val="multilevel"/>
    <w:tmpl w:val="E598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E64F8"/>
    <w:multiLevelType w:val="multilevel"/>
    <w:tmpl w:val="BAEE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A21F46"/>
    <w:multiLevelType w:val="multilevel"/>
    <w:tmpl w:val="E6A8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211173"/>
    <w:multiLevelType w:val="multilevel"/>
    <w:tmpl w:val="393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E96766"/>
    <w:multiLevelType w:val="multilevel"/>
    <w:tmpl w:val="0C36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1507F4"/>
    <w:multiLevelType w:val="multilevel"/>
    <w:tmpl w:val="9496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3665B8"/>
    <w:multiLevelType w:val="multilevel"/>
    <w:tmpl w:val="FF6C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4E0FD9"/>
    <w:multiLevelType w:val="multilevel"/>
    <w:tmpl w:val="58DC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E525D8"/>
    <w:multiLevelType w:val="hybridMultilevel"/>
    <w:tmpl w:val="348E74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0B057C77"/>
    <w:multiLevelType w:val="multilevel"/>
    <w:tmpl w:val="57CE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172C80"/>
    <w:multiLevelType w:val="multilevel"/>
    <w:tmpl w:val="F130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C42073"/>
    <w:multiLevelType w:val="multilevel"/>
    <w:tmpl w:val="23D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C63A6D"/>
    <w:multiLevelType w:val="multilevel"/>
    <w:tmpl w:val="5B2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4A7C7C"/>
    <w:multiLevelType w:val="multilevel"/>
    <w:tmpl w:val="08B6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1A1BA2"/>
    <w:multiLevelType w:val="multilevel"/>
    <w:tmpl w:val="88A6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E32A53"/>
    <w:multiLevelType w:val="multilevel"/>
    <w:tmpl w:val="C6FC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0F0BD0"/>
    <w:multiLevelType w:val="multilevel"/>
    <w:tmpl w:val="CD92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320A48"/>
    <w:multiLevelType w:val="multilevel"/>
    <w:tmpl w:val="1C70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5F52F1"/>
    <w:multiLevelType w:val="multilevel"/>
    <w:tmpl w:val="374A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D32AA9"/>
    <w:multiLevelType w:val="multilevel"/>
    <w:tmpl w:val="C5AE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861F45"/>
    <w:multiLevelType w:val="multilevel"/>
    <w:tmpl w:val="9B36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8905F2"/>
    <w:multiLevelType w:val="multilevel"/>
    <w:tmpl w:val="A29E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2D05C4"/>
    <w:multiLevelType w:val="multilevel"/>
    <w:tmpl w:val="D780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9D646F"/>
    <w:multiLevelType w:val="multilevel"/>
    <w:tmpl w:val="9F36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1D6086"/>
    <w:multiLevelType w:val="multilevel"/>
    <w:tmpl w:val="6E3A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755038"/>
    <w:multiLevelType w:val="multilevel"/>
    <w:tmpl w:val="66C6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37323C"/>
    <w:multiLevelType w:val="multilevel"/>
    <w:tmpl w:val="AE92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6D196A"/>
    <w:multiLevelType w:val="hybridMultilevel"/>
    <w:tmpl w:val="B50E6C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1DF751A4"/>
    <w:multiLevelType w:val="multilevel"/>
    <w:tmpl w:val="70E8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E01406"/>
    <w:multiLevelType w:val="multilevel"/>
    <w:tmpl w:val="DCDE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5F5C9C"/>
    <w:multiLevelType w:val="multilevel"/>
    <w:tmpl w:val="164A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C800EA"/>
    <w:multiLevelType w:val="multilevel"/>
    <w:tmpl w:val="A15C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F81A65"/>
    <w:multiLevelType w:val="multilevel"/>
    <w:tmpl w:val="81F0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6168EA"/>
    <w:multiLevelType w:val="multilevel"/>
    <w:tmpl w:val="5942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7F3F21"/>
    <w:multiLevelType w:val="multilevel"/>
    <w:tmpl w:val="3D2E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B71120"/>
    <w:multiLevelType w:val="multilevel"/>
    <w:tmpl w:val="3E22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7D403B"/>
    <w:multiLevelType w:val="multilevel"/>
    <w:tmpl w:val="9B02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A004B6"/>
    <w:multiLevelType w:val="hybridMultilevel"/>
    <w:tmpl w:val="E12E47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3" w15:restartNumberingAfterBreak="0">
    <w:nsid w:val="26E42EF6"/>
    <w:multiLevelType w:val="multilevel"/>
    <w:tmpl w:val="8C5C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0A5258"/>
    <w:multiLevelType w:val="multilevel"/>
    <w:tmpl w:val="A4C2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5C1DCE"/>
    <w:multiLevelType w:val="hybridMultilevel"/>
    <w:tmpl w:val="4C26B226"/>
    <w:lvl w:ilvl="0" w:tplc="A8F069DC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28E2237A"/>
    <w:multiLevelType w:val="multilevel"/>
    <w:tmpl w:val="8A8E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A37707"/>
    <w:multiLevelType w:val="multilevel"/>
    <w:tmpl w:val="26AC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935B8C"/>
    <w:multiLevelType w:val="multilevel"/>
    <w:tmpl w:val="B6F6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F22E1F"/>
    <w:multiLevelType w:val="multilevel"/>
    <w:tmpl w:val="2EFE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697B07"/>
    <w:multiLevelType w:val="multilevel"/>
    <w:tmpl w:val="2166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D93097A"/>
    <w:multiLevelType w:val="multilevel"/>
    <w:tmpl w:val="67F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8A24F3"/>
    <w:multiLevelType w:val="multilevel"/>
    <w:tmpl w:val="8678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E965D22"/>
    <w:multiLevelType w:val="multilevel"/>
    <w:tmpl w:val="4664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EF361D8"/>
    <w:multiLevelType w:val="multilevel"/>
    <w:tmpl w:val="F068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2E30D5"/>
    <w:multiLevelType w:val="multilevel"/>
    <w:tmpl w:val="3D1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6B2C13"/>
    <w:multiLevelType w:val="multilevel"/>
    <w:tmpl w:val="21FC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0B001E2"/>
    <w:multiLevelType w:val="multilevel"/>
    <w:tmpl w:val="F9B2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C07C7C"/>
    <w:multiLevelType w:val="multilevel"/>
    <w:tmpl w:val="D734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0D33B7C"/>
    <w:multiLevelType w:val="multilevel"/>
    <w:tmpl w:val="8ED4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109522F"/>
    <w:multiLevelType w:val="multilevel"/>
    <w:tmpl w:val="3FFA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1AF3DC5"/>
    <w:multiLevelType w:val="multilevel"/>
    <w:tmpl w:val="F65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2D95D39"/>
    <w:multiLevelType w:val="multilevel"/>
    <w:tmpl w:val="1C0A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3824129"/>
    <w:multiLevelType w:val="multilevel"/>
    <w:tmpl w:val="1B4E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3A458AA"/>
    <w:multiLevelType w:val="multilevel"/>
    <w:tmpl w:val="7040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3C30D72"/>
    <w:multiLevelType w:val="multilevel"/>
    <w:tmpl w:val="FC2C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3CF422E"/>
    <w:multiLevelType w:val="multilevel"/>
    <w:tmpl w:val="201E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4026280"/>
    <w:multiLevelType w:val="multilevel"/>
    <w:tmpl w:val="0C86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407384A"/>
    <w:multiLevelType w:val="multilevel"/>
    <w:tmpl w:val="4F18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43E5CB0"/>
    <w:multiLevelType w:val="multilevel"/>
    <w:tmpl w:val="4350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6A058BA"/>
    <w:multiLevelType w:val="multilevel"/>
    <w:tmpl w:val="4B50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6B57E67"/>
    <w:multiLevelType w:val="multilevel"/>
    <w:tmpl w:val="084A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78B097B"/>
    <w:multiLevelType w:val="multilevel"/>
    <w:tmpl w:val="E110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80B45BF"/>
    <w:multiLevelType w:val="multilevel"/>
    <w:tmpl w:val="DE64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8332B46"/>
    <w:multiLevelType w:val="multilevel"/>
    <w:tmpl w:val="95D8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8B95AD9"/>
    <w:multiLevelType w:val="multilevel"/>
    <w:tmpl w:val="0F34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97463E6"/>
    <w:multiLevelType w:val="multilevel"/>
    <w:tmpl w:val="55CC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9BE68A8"/>
    <w:multiLevelType w:val="multilevel"/>
    <w:tmpl w:val="5F0E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9D56297"/>
    <w:multiLevelType w:val="multilevel"/>
    <w:tmpl w:val="1346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9E95F3E"/>
    <w:multiLevelType w:val="multilevel"/>
    <w:tmpl w:val="43D4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A3E2AD8"/>
    <w:multiLevelType w:val="multilevel"/>
    <w:tmpl w:val="DC06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A48215F"/>
    <w:multiLevelType w:val="multilevel"/>
    <w:tmpl w:val="F74C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D4679A4"/>
    <w:multiLevelType w:val="multilevel"/>
    <w:tmpl w:val="AD9E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D4C42A4"/>
    <w:multiLevelType w:val="multilevel"/>
    <w:tmpl w:val="A908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D680EB7"/>
    <w:multiLevelType w:val="multilevel"/>
    <w:tmpl w:val="5B7C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E7303F3"/>
    <w:multiLevelType w:val="multilevel"/>
    <w:tmpl w:val="438C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E8F2AE9"/>
    <w:multiLevelType w:val="multilevel"/>
    <w:tmpl w:val="CC7E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ECE1644"/>
    <w:multiLevelType w:val="multilevel"/>
    <w:tmpl w:val="AAF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EF05139"/>
    <w:multiLevelType w:val="multilevel"/>
    <w:tmpl w:val="8086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F9A2EED"/>
    <w:multiLevelType w:val="multilevel"/>
    <w:tmpl w:val="FE8E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03613FD"/>
    <w:multiLevelType w:val="multilevel"/>
    <w:tmpl w:val="13FC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18667F4"/>
    <w:multiLevelType w:val="multilevel"/>
    <w:tmpl w:val="A27C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1E35622"/>
    <w:multiLevelType w:val="multilevel"/>
    <w:tmpl w:val="3B62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2810FB1"/>
    <w:multiLevelType w:val="multilevel"/>
    <w:tmpl w:val="5886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2EF1624"/>
    <w:multiLevelType w:val="multilevel"/>
    <w:tmpl w:val="2B40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3247AAC"/>
    <w:multiLevelType w:val="multilevel"/>
    <w:tmpl w:val="D31A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37B0BDE"/>
    <w:multiLevelType w:val="multilevel"/>
    <w:tmpl w:val="F93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460535B"/>
    <w:multiLevelType w:val="multilevel"/>
    <w:tmpl w:val="1436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5A50384"/>
    <w:multiLevelType w:val="multilevel"/>
    <w:tmpl w:val="1470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5A87B7C"/>
    <w:multiLevelType w:val="multilevel"/>
    <w:tmpl w:val="422E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6101730"/>
    <w:multiLevelType w:val="multilevel"/>
    <w:tmpl w:val="91EC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6474DCB"/>
    <w:multiLevelType w:val="multilevel"/>
    <w:tmpl w:val="4384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699155F"/>
    <w:multiLevelType w:val="hybridMultilevel"/>
    <w:tmpl w:val="025CCC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3" w15:restartNumberingAfterBreak="0">
    <w:nsid w:val="476E0E6C"/>
    <w:multiLevelType w:val="multilevel"/>
    <w:tmpl w:val="D158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7C3574D"/>
    <w:multiLevelType w:val="multilevel"/>
    <w:tmpl w:val="E69A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7DF7A43"/>
    <w:multiLevelType w:val="multilevel"/>
    <w:tmpl w:val="5036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8287D3B"/>
    <w:multiLevelType w:val="multilevel"/>
    <w:tmpl w:val="4CF6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8506F4B"/>
    <w:multiLevelType w:val="multilevel"/>
    <w:tmpl w:val="9D40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8577EC6"/>
    <w:multiLevelType w:val="multilevel"/>
    <w:tmpl w:val="AA16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9C01F9D"/>
    <w:multiLevelType w:val="multilevel"/>
    <w:tmpl w:val="2824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A9F0861"/>
    <w:multiLevelType w:val="multilevel"/>
    <w:tmpl w:val="2244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ABE178F"/>
    <w:multiLevelType w:val="multilevel"/>
    <w:tmpl w:val="21D6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B1F37A0"/>
    <w:multiLevelType w:val="multilevel"/>
    <w:tmpl w:val="72E6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B4E2AA5"/>
    <w:multiLevelType w:val="multilevel"/>
    <w:tmpl w:val="8172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B542D2F"/>
    <w:multiLevelType w:val="multilevel"/>
    <w:tmpl w:val="29FA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B567198"/>
    <w:multiLevelType w:val="multilevel"/>
    <w:tmpl w:val="468C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BD60D0C"/>
    <w:multiLevelType w:val="multilevel"/>
    <w:tmpl w:val="5488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C477D23"/>
    <w:multiLevelType w:val="multilevel"/>
    <w:tmpl w:val="F614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D7F463E"/>
    <w:multiLevelType w:val="multilevel"/>
    <w:tmpl w:val="FD72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EAB30DC"/>
    <w:multiLevelType w:val="multilevel"/>
    <w:tmpl w:val="6C4A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F425BA3"/>
    <w:multiLevelType w:val="multilevel"/>
    <w:tmpl w:val="9C32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F677150"/>
    <w:multiLevelType w:val="multilevel"/>
    <w:tmpl w:val="C386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FC91AFE"/>
    <w:multiLevelType w:val="multilevel"/>
    <w:tmpl w:val="4C62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FD27018"/>
    <w:multiLevelType w:val="multilevel"/>
    <w:tmpl w:val="2A06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02A2835"/>
    <w:multiLevelType w:val="multilevel"/>
    <w:tmpl w:val="6BCA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09B1F58"/>
    <w:multiLevelType w:val="multilevel"/>
    <w:tmpl w:val="6818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0F74E1B"/>
    <w:multiLevelType w:val="multilevel"/>
    <w:tmpl w:val="56D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12E1307"/>
    <w:multiLevelType w:val="multilevel"/>
    <w:tmpl w:val="5698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15E4F63"/>
    <w:multiLevelType w:val="multilevel"/>
    <w:tmpl w:val="8C34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21420BF"/>
    <w:multiLevelType w:val="multilevel"/>
    <w:tmpl w:val="027E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2681AC5"/>
    <w:multiLevelType w:val="multilevel"/>
    <w:tmpl w:val="6598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5333FDE"/>
    <w:multiLevelType w:val="multilevel"/>
    <w:tmpl w:val="C6B6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5A02444"/>
    <w:multiLevelType w:val="multilevel"/>
    <w:tmpl w:val="04DA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63E54E6"/>
    <w:multiLevelType w:val="multilevel"/>
    <w:tmpl w:val="99F6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63F6813"/>
    <w:multiLevelType w:val="multilevel"/>
    <w:tmpl w:val="D4B6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641424A"/>
    <w:multiLevelType w:val="hybridMultilevel"/>
    <w:tmpl w:val="19E6E7CA"/>
    <w:lvl w:ilvl="0" w:tplc="A8F069DC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6" w15:restartNumberingAfterBreak="0">
    <w:nsid w:val="568E471B"/>
    <w:multiLevelType w:val="multilevel"/>
    <w:tmpl w:val="4B62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6F24D91"/>
    <w:multiLevelType w:val="multilevel"/>
    <w:tmpl w:val="E6D6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86F6BED"/>
    <w:multiLevelType w:val="multilevel"/>
    <w:tmpl w:val="52F2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88524F7"/>
    <w:multiLevelType w:val="multilevel"/>
    <w:tmpl w:val="AA32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9445BF8"/>
    <w:multiLevelType w:val="multilevel"/>
    <w:tmpl w:val="FBB4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9DF0044"/>
    <w:multiLevelType w:val="multilevel"/>
    <w:tmpl w:val="9CE8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A414683"/>
    <w:multiLevelType w:val="multilevel"/>
    <w:tmpl w:val="9BA0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C0208F0"/>
    <w:multiLevelType w:val="multilevel"/>
    <w:tmpl w:val="02E6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C8C3642"/>
    <w:multiLevelType w:val="multilevel"/>
    <w:tmpl w:val="6C90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CD815D3"/>
    <w:multiLevelType w:val="multilevel"/>
    <w:tmpl w:val="E24E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DD50AC2"/>
    <w:multiLevelType w:val="multilevel"/>
    <w:tmpl w:val="DC1E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EB928FA"/>
    <w:multiLevelType w:val="multilevel"/>
    <w:tmpl w:val="7416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EFB0D3D"/>
    <w:multiLevelType w:val="multilevel"/>
    <w:tmpl w:val="2552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07F33AB"/>
    <w:multiLevelType w:val="multilevel"/>
    <w:tmpl w:val="E1DC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11408DE"/>
    <w:multiLevelType w:val="multilevel"/>
    <w:tmpl w:val="C82A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11532E8"/>
    <w:multiLevelType w:val="multilevel"/>
    <w:tmpl w:val="7906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15A0479"/>
    <w:multiLevelType w:val="multilevel"/>
    <w:tmpl w:val="823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24D70BC"/>
    <w:multiLevelType w:val="multilevel"/>
    <w:tmpl w:val="5A3A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35578C2"/>
    <w:multiLevelType w:val="multilevel"/>
    <w:tmpl w:val="D74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5FB20D4"/>
    <w:multiLevelType w:val="multilevel"/>
    <w:tmpl w:val="53E2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7283968"/>
    <w:multiLevelType w:val="multilevel"/>
    <w:tmpl w:val="01EC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78B7B22"/>
    <w:multiLevelType w:val="multilevel"/>
    <w:tmpl w:val="265E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8357828"/>
    <w:multiLevelType w:val="multilevel"/>
    <w:tmpl w:val="CBB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9104D64"/>
    <w:multiLevelType w:val="multilevel"/>
    <w:tmpl w:val="71A2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95A61E7"/>
    <w:multiLevelType w:val="multilevel"/>
    <w:tmpl w:val="4EA2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9645CEF"/>
    <w:multiLevelType w:val="multilevel"/>
    <w:tmpl w:val="EF92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9A82210"/>
    <w:multiLevelType w:val="multilevel"/>
    <w:tmpl w:val="47C6D28A"/>
    <w:lvl w:ilvl="0">
      <w:start w:val="1"/>
      <w:numFmt w:val="decimal"/>
      <w:pStyle w:val="1"/>
      <w:suff w:val="nothing"/>
      <w:lvlText w:val="%1、"/>
      <w:lvlJc w:val="left"/>
      <w:pPr>
        <w:ind w:left="0" w:firstLine="0"/>
      </w:pPr>
      <w:rPr>
        <w:rFonts w:hint="eastAsia"/>
        <w:vanish w:val="0"/>
      </w:rPr>
    </w:lvl>
    <w:lvl w:ilvl="1">
      <w:start w:val="1"/>
      <w:numFmt w:val="decimal"/>
      <w:pStyle w:val="2"/>
      <w:isLgl/>
      <w:suff w:val="nothing"/>
      <w:lvlText w:val="%1.%2 "/>
      <w:lvlJc w:val="left"/>
      <w:pPr>
        <w:ind w:left="0" w:firstLine="0"/>
      </w:pPr>
      <w:rPr>
        <w:rFonts w:hint="eastAsia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1"/>
      <w:pStyle w:val="3"/>
      <w:isLgl/>
      <w:suff w:val="nothing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Restart w:val="1"/>
      <w:isLgl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73" w15:restartNumberingAfterBreak="0">
    <w:nsid w:val="69F94538"/>
    <w:multiLevelType w:val="multilevel"/>
    <w:tmpl w:val="7A16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A993F1D"/>
    <w:multiLevelType w:val="multilevel"/>
    <w:tmpl w:val="08CA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ABE41A9"/>
    <w:multiLevelType w:val="multilevel"/>
    <w:tmpl w:val="6502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B4042FD"/>
    <w:multiLevelType w:val="multilevel"/>
    <w:tmpl w:val="2FAA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C3045A3"/>
    <w:multiLevelType w:val="multilevel"/>
    <w:tmpl w:val="A22C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CA417E0"/>
    <w:multiLevelType w:val="multilevel"/>
    <w:tmpl w:val="3B66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CA94DE6"/>
    <w:multiLevelType w:val="multilevel"/>
    <w:tmpl w:val="8C40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CED7C7C"/>
    <w:multiLevelType w:val="hybridMultilevel"/>
    <w:tmpl w:val="CCD0C5CA"/>
    <w:lvl w:ilvl="0" w:tplc="10EC838A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1" w15:restartNumberingAfterBreak="0">
    <w:nsid w:val="6CF11BEF"/>
    <w:multiLevelType w:val="multilevel"/>
    <w:tmpl w:val="A83E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DA362F3"/>
    <w:multiLevelType w:val="multilevel"/>
    <w:tmpl w:val="C5B2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DBD435D"/>
    <w:multiLevelType w:val="multilevel"/>
    <w:tmpl w:val="1D96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E103CCB"/>
    <w:multiLevelType w:val="multilevel"/>
    <w:tmpl w:val="F24E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E2F501B"/>
    <w:multiLevelType w:val="multilevel"/>
    <w:tmpl w:val="DD96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E8C532E"/>
    <w:multiLevelType w:val="multilevel"/>
    <w:tmpl w:val="AF8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EEC13E3"/>
    <w:multiLevelType w:val="multilevel"/>
    <w:tmpl w:val="5228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F3768EC"/>
    <w:multiLevelType w:val="multilevel"/>
    <w:tmpl w:val="F91C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0820164"/>
    <w:multiLevelType w:val="multilevel"/>
    <w:tmpl w:val="EF5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1017140"/>
    <w:multiLevelType w:val="multilevel"/>
    <w:tmpl w:val="0926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1550728"/>
    <w:multiLevelType w:val="multilevel"/>
    <w:tmpl w:val="7E8C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203390B"/>
    <w:multiLevelType w:val="multilevel"/>
    <w:tmpl w:val="1638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3886773"/>
    <w:multiLevelType w:val="multilevel"/>
    <w:tmpl w:val="F622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3F37E58"/>
    <w:multiLevelType w:val="multilevel"/>
    <w:tmpl w:val="9AFA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4065D52"/>
    <w:multiLevelType w:val="hybridMultilevel"/>
    <w:tmpl w:val="B2CE34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6" w15:restartNumberingAfterBreak="0">
    <w:nsid w:val="756160D9"/>
    <w:multiLevelType w:val="multilevel"/>
    <w:tmpl w:val="79E8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5C96C6B"/>
    <w:multiLevelType w:val="multilevel"/>
    <w:tmpl w:val="1632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5F339A9"/>
    <w:multiLevelType w:val="multilevel"/>
    <w:tmpl w:val="71B2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6823661"/>
    <w:multiLevelType w:val="multilevel"/>
    <w:tmpl w:val="ADEC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7183767"/>
    <w:multiLevelType w:val="multilevel"/>
    <w:tmpl w:val="75C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7A96360"/>
    <w:multiLevelType w:val="multilevel"/>
    <w:tmpl w:val="410E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8250446"/>
    <w:multiLevelType w:val="multilevel"/>
    <w:tmpl w:val="2D8C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85A5A2B"/>
    <w:multiLevelType w:val="multilevel"/>
    <w:tmpl w:val="F1CA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8D00E7F"/>
    <w:multiLevelType w:val="hybridMultilevel"/>
    <w:tmpl w:val="C5A03384"/>
    <w:lvl w:ilvl="0" w:tplc="FB627272">
      <w:start w:val="1"/>
      <w:numFmt w:val="decimal"/>
      <w:lvlText w:val="[%1]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5" w15:restartNumberingAfterBreak="0">
    <w:nsid w:val="7990570D"/>
    <w:multiLevelType w:val="multilevel"/>
    <w:tmpl w:val="C09A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9F87872"/>
    <w:multiLevelType w:val="multilevel"/>
    <w:tmpl w:val="F266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A1C5FFA"/>
    <w:multiLevelType w:val="multilevel"/>
    <w:tmpl w:val="889C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AAE3EAF"/>
    <w:multiLevelType w:val="multilevel"/>
    <w:tmpl w:val="15A2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ADB0417"/>
    <w:multiLevelType w:val="multilevel"/>
    <w:tmpl w:val="3A14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AF67E47"/>
    <w:multiLevelType w:val="multilevel"/>
    <w:tmpl w:val="8460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CE7741C"/>
    <w:multiLevelType w:val="multilevel"/>
    <w:tmpl w:val="4E22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CEF36C3"/>
    <w:multiLevelType w:val="multilevel"/>
    <w:tmpl w:val="4C54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D2A0B64"/>
    <w:multiLevelType w:val="multilevel"/>
    <w:tmpl w:val="7138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D4F1C62"/>
    <w:multiLevelType w:val="multilevel"/>
    <w:tmpl w:val="2804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D9D3B19"/>
    <w:multiLevelType w:val="multilevel"/>
    <w:tmpl w:val="F2CA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DCE0BE8"/>
    <w:multiLevelType w:val="multilevel"/>
    <w:tmpl w:val="FCF0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E543F52"/>
    <w:multiLevelType w:val="multilevel"/>
    <w:tmpl w:val="C232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E8D32C2"/>
    <w:multiLevelType w:val="multilevel"/>
    <w:tmpl w:val="17E8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ED5157A"/>
    <w:multiLevelType w:val="multilevel"/>
    <w:tmpl w:val="2B4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F2324DE"/>
    <w:multiLevelType w:val="multilevel"/>
    <w:tmpl w:val="0DD4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FA52E31"/>
    <w:multiLevelType w:val="multilevel"/>
    <w:tmpl w:val="950A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328396">
    <w:abstractNumId w:val="172"/>
  </w:num>
  <w:num w:numId="2" w16cid:durableId="1115952049">
    <w:abstractNumId w:val="42"/>
  </w:num>
  <w:num w:numId="3" w16cid:durableId="162555008">
    <w:abstractNumId w:val="174"/>
  </w:num>
  <w:num w:numId="4" w16cid:durableId="1268538608">
    <w:abstractNumId w:val="34"/>
  </w:num>
  <w:num w:numId="5" w16cid:durableId="409275285">
    <w:abstractNumId w:val="60"/>
  </w:num>
  <w:num w:numId="6" w16cid:durableId="1817065100">
    <w:abstractNumId w:val="28"/>
  </w:num>
  <w:num w:numId="7" w16cid:durableId="217594341">
    <w:abstractNumId w:val="192"/>
  </w:num>
  <w:num w:numId="8" w16cid:durableId="940720185">
    <w:abstractNumId w:val="157"/>
  </w:num>
  <w:num w:numId="9" w16cid:durableId="1174958419">
    <w:abstractNumId w:val="54"/>
  </w:num>
  <w:num w:numId="10" w16cid:durableId="857546718">
    <w:abstractNumId w:val="196"/>
  </w:num>
  <w:num w:numId="11" w16cid:durableId="1781879757">
    <w:abstractNumId w:val="89"/>
  </w:num>
  <w:num w:numId="12" w16cid:durableId="799109468">
    <w:abstractNumId w:val="131"/>
  </w:num>
  <w:num w:numId="13" w16cid:durableId="1644117266">
    <w:abstractNumId w:val="199"/>
  </w:num>
  <w:num w:numId="14" w16cid:durableId="28343271">
    <w:abstractNumId w:val="30"/>
  </w:num>
  <w:num w:numId="15" w16cid:durableId="820120215">
    <w:abstractNumId w:val="57"/>
  </w:num>
  <w:num w:numId="16" w16cid:durableId="1996452116">
    <w:abstractNumId w:val="135"/>
  </w:num>
  <w:num w:numId="17" w16cid:durableId="2085954224">
    <w:abstractNumId w:val="43"/>
  </w:num>
  <w:num w:numId="18" w16cid:durableId="2091928051">
    <w:abstractNumId w:val="148"/>
  </w:num>
  <w:num w:numId="19" w16cid:durableId="179441315">
    <w:abstractNumId w:val="103"/>
  </w:num>
  <w:num w:numId="20" w16cid:durableId="1202401083">
    <w:abstractNumId w:val="197"/>
  </w:num>
  <w:num w:numId="21" w16cid:durableId="2121871625">
    <w:abstractNumId w:val="190"/>
  </w:num>
  <w:num w:numId="22" w16cid:durableId="1275094654">
    <w:abstractNumId w:val="121"/>
  </w:num>
  <w:num w:numId="23" w16cid:durableId="449133951">
    <w:abstractNumId w:val="39"/>
  </w:num>
  <w:num w:numId="24" w16cid:durableId="907039604">
    <w:abstractNumId w:val="66"/>
  </w:num>
  <w:num w:numId="25" w16cid:durableId="468280906">
    <w:abstractNumId w:val="26"/>
  </w:num>
  <w:num w:numId="26" w16cid:durableId="368645840">
    <w:abstractNumId w:val="161"/>
  </w:num>
  <w:num w:numId="27" w16cid:durableId="1724064296">
    <w:abstractNumId w:val="8"/>
  </w:num>
  <w:num w:numId="28" w16cid:durableId="600141090">
    <w:abstractNumId w:val="1"/>
  </w:num>
  <w:num w:numId="29" w16cid:durableId="813259579">
    <w:abstractNumId w:val="117"/>
  </w:num>
  <w:num w:numId="30" w16cid:durableId="108550943">
    <w:abstractNumId w:val="86"/>
  </w:num>
  <w:num w:numId="31" w16cid:durableId="1938366840">
    <w:abstractNumId w:val="213"/>
  </w:num>
  <w:num w:numId="32" w16cid:durableId="1609577953">
    <w:abstractNumId w:val="106"/>
  </w:num>
  <w:num w:numId="33" w16cid:durableId="151024680">
    <w:abstractNumId w:val="120"/>
  </w:num>
  <w:num w:numId="34" w16cid:durableId="1383407410">
    <w:abstractNumId w:val="64"/>
  </w:num>
  <w:num w:numId="35" w16cid:durableId="209807556">
    <w:abstractNumId w:val="48"/>
  </w:num>
  <w:num w:numId="36" w16cid:durableId="1683163731">
    <w:abstractNumId w:val="17"/>
  </w:num>
  <w:num w:numId="37" w16cid:durableId="1666080850">
    <w:abstractNumId w:val="220"/>
  </w:num>
  <w:num w:numId="38" w16cid:durableId="709917491">
    <w:abstractNumId w:val="25"/>
  </w:num>
  <w:num w:numId="39" w16cid:durableId="1498039232">
    <w:abstractNumId w:val="187"/>
  </w:num>
  <w:num w:numId="40" w16cid:durableId="2087340284">
    <w:abstractNumId w:val="150"/>
  </w:num>
  <w:num w:numId="41" w16cid:durableId="1432623914">
    <w:abstractNumId w:val="46"/>
  </w:num>
  <w:num w:numId="42" w16cid:durableId="1654218418">
    <w:abstractNumId w:val="146"/>
  </w:num>
  <w:num w:numId="43" w16cid:durableId="1595095085">
    <w:abstractNumId w:val="9"/>
  </w:num>
  <w:num w:numId="44" w16cid:durableId="1883865011">
    <w:abstractNumId w:val="166"/>
  </w:num>
  <w:num w:numId="45" w16cid:durableId="238172941">
    <w:abstractNumId w:val="203"/>
  </w:num>
  <w:num w:numId="46" w16cid:durableId="1907296977">
    <w:abstractNumId w:val="38"/>
  </w:num>
  <w:num w:numId="47" w16cid:durableId="72432625">
    <w:abstractNumId w:val="188"/>
  </w:num>
  <w:num w:numId="48" w16cid:durableId="477455522">
    <w:abstractNumId w:val="184"/>
  </w:num>
  <w:num w:numId="49" w16cid:durableId="446900005">
    <w:abstractNumId w:val="142"/>
  </w:num>
  <w:num w:numId="50" w16cid:durableId="111633849">
    <w:abstractNumId w:val="81"/>
  </w:num>
  <w:num w:numId="51" w16cid:durableId="878013271">
    <w:abstractNumId w:val="143"/>
  </w:num>
  <w:num w:numId="52" w16cid:durableId="244658022">
    <w:abstractNumId w:val="215"/>
  </w:num>
  <w:num w:numId="53" w16cid:durableId="560286302">
    <w:abstractNumId w:val="212"/>
  </w:num>
  <w:num w:numId="54" w16cid:durableId="140582094">
    <w:abstractNumId w:val="129"/>
  </w:num>
  <w:num w:numId="55" w16cid:durableId="1628077977">
    <w:abstractNumId w:val="36"/>
  </w:num>
  <w:num w:numId="56" w16cid:durableId="1459104042">
    <w:abstractNumId w:val="124"/>
  </w:num>
  <w:num w:numId="57" w16cid:durableId="1013265365">
    <w:abstractNumId w:val="130"/>
  </w:num>
  <w:num w:numId="58" w16cid:durableId="330252734">
    <w:abstractNumId w:val="73"/>
  </w:num>
  <w:num w:numId="59" w16cid:durableId="461265913">
    <w:abstractNumId w:val="12"/>
  </w:num>
  <w:num w:numId="60" w16cid:durableId="1175615060">
    <w:abstractNumId w:val="167"/>
  </w:num>
  <w:num w:numId="61" w16cid:durableId="1457407828">
    <w:abstractNumId w:val="104"/>
  </w:num>
  <w:num w:numId="62" w16cid:durableId="1943412341">
    <w:abstractNumId w:val="144"/>
  </w:num>
  <w:num w:numId="63" w16cid:durableId="2136940900">
    <w:abstractNumId w:val="72"/>
  </w:num>
  <w:num w:numId="64" w16cid:durableId="708721442">
    <w:abstractNumId w:val="127"/>
  </w:num>
  <w:num w:numId="65" w16cid:durableId="219441268">
    <w:abstractNumId w:val="165"/>
  </w:num>
  <w:num w:numId="66" w16cid:durableId="1685395884">
    <w:abstractNumId w:val="3"/>
  </w:num>
  <w:num w:numId="67" w16cid:durableId="185294034">
    <w:abstractNumId w:val="185"/>
  </w:num>
  <w:num w:numId="68" w16cid:durableId="663583370">
    <w:abstractNumId w:val="132"/>
  </w:num>
  <w:num w:numId="69" w16cid:durableId="1547647290">
    <w:abstractNumId w:val="92"/>
  </w:num>
  <w:num w:numId="70" w16cid:durableId="659817316">
    <w:abstractNumId w:val="51"/>
  </w:num>
  <w:num w:numId="71" w16cid:durableId="2103068206">
    <w:abstractNumId w:val="68"/>
  </w:num>
  <w:num w:numId="72" w16cid:durableId="1117410729">
    <w:abstractNumId w:val="71"/>
  </w:num>
  <w:num w:numId="73" w16cid:durableId="1240561802">
    <w:abstractNumId w:val="209"/>
  </w:num>
  <w:num w:numId="74" w16cid:durableId="779226644">
    <w:abstractNumId w:val="138"/>
  </w:num>
  <w:num w:numId="75" w16cid:durableId="1027486403">
    <w:abstractNumId w:val="91"/>
  </w:num>
  <w:num w:numId="76" w16cid:durableId="70543289">
    <w:abstractNumId w:val="200"/>
  </w:num>
  <w:num w:numId="77" w16cid:durableId="734669457">
    <w:abstractNumId w:val="11"/>
  </w:num>
  <w:num w:numId="78" w16cid:durableId="1610746049">
    <w:abstractNumId w:val="102"/>
  </w:num>
  <w:num w:numId="79" w16cid:durableId="2019502797">
    <w:abstractNumId w:val="155"/>
  </w:num>
  <w:num w:numId="80" w16cid:durableId="2018339202">
    <w:abstractNumId w:val="93"/>
  </w:num>
  <w:num w:numId="81" w16cid:durableId="63994456">
    <w:abstractNumId w:val="193"/>
  </w:num>
  <w:num w:numId="82" w16cid:durableId="1647466169">
    <w:abstractNumId w:val="29"/>
  </w:num>
  <w:num w:numId="83" w16cid:durableId="254288478">
    <w:abstractNumId w:val="70"/>
  </w:num>
  <w:num w:numId="84" w16cid:durableId="1744637851">
    <w:abstractNumId w:val="76"/>
  </w:num>
  <w:num w:numId="85" w16cid:durableId="102265532">
    <w:abstractNumId w:val="133"/>
  </w:num>
  <w:num w:numId="86" w16cid:durableId="311830206">
    <w:abstractNumId w:val="45"/>
  </w:num>
  <w:num w:numId="87" w16cid:durableId="437529308">
    <w:abstractNumId w:val="191"/>
  </w:num>
  <w:num w:numId="88" w16cid:durableId="736971970">
    <w:abstractNumId w:val="6"/>
  </w:num>
  <w:num w:numId="89" w16cid:durableId="1537699699">
    <w:abstractNumId w:val="147"/>
  </w:num>
  <w:num w:numId="90" w16cid:durableId="287467997">
    <w:abstractNumId w:val="47"/>
  </w:num>
  <w:num w:numId="91" w16cid:durableId="1775206062">
    <w:abstractNumId w:val="219"/>
  </w:num>
  <w:num w:numId="92" w16cid:durableId="1377003576">
    <w:abstractNumId w:val="173"/>
  </w:num>
  <w:num w:numId="93" w16cid:durableId="955066137">
    <w:abstractNumId w:val="40"/>
  </w:num>
  <w:num w:numId="94" w16cid:durableId="1597328447">
    <w:abstractNumId w:val="5"/>
  </w:num>
  <w:num w:numId="95" w16cid:durableId="1095590645">
    <w:abstractNumId w:val="218"/>
  </w:num>
  <w:num w:numId="96" w16cid:durableId="471099098">
    <w:abstractNumId w:val="67"/>
  </w:num>
  <w:num w:numId="97" w16cid:durableId="747000946">
    <w:abstractNumId w:val="214"/>
  </w:num>
  <w:num w:numId="98" w16cid:durableId="2031908662">
    <w:abstractNumId w:val="186"/>
  </w:num>
  <w:num w:numId="99" w16cid:durableId="767772942">
    <w:abstractNumId w:val="83"/>
  </w:num>
  <w:num w:numId="100" w16cid:durableId="1689091613">
    <w:abstractNumId w:val="7"/>
  </w:num>
  <w:num w:numId="101" w16cid:durableId="1215385301">
    <w:abstractNumId w:val="178"/>
  </w:num>
  <w:num w:numId="102" w16cid:durableId="1227954934">
    <w:abstractNumId w:val="177"/>
  </w:num>
  <w:num w:numId="103" w16cid:durableId="366874716">
    <w:abstractNumId w:val="49"/>
  </w:num>
  <w:num w:numId="104" w16cid:durableId="769349766">
    <w:abstractNumId w:val="139"/>
  </w:num>
  <w:num w:numId="105" w16cid:durableId="931816026">
    <w:abstractNumId w:val="62"/>
  </w:num>
  <w:num w:numId="106" w16cid:durableId="1902519612">
    <w:abstractNumId w:val="154"/>
  </w:num>
  <w:num w:numId="107" w16cid:durableId="1962421695">
    <w:abstractNumId w:val="4"/>
  </w:num>
  <w:num w:numId="108" w16cid:durableId="1088232181">
    <w:abstractNumId w:val="19"/>
  </w:num>
  <w:num w:numId="109" w16cid:durableId="2142532694">
    <w:abstractNumId w:val="22"/>
  </w:num>
  <w:num w:numId="110" w16cid:durableId="200480714">
    <w:abstractNumId w:val="189"/>
  </w:num>
  <w:num w:numId="111" w16cid:durableId="1011180962">
    <w:abstractNumId w:val="176"/>
  </w:num>
  <w:num w:numId="112" w16cid:durableId="1956910313">
    <w:abstractNumId w:val="96"/>
  </w:num>
  <w:num w:numId="113" w16cid:durableId="1712263249">
    <w:abstractNumId w:val="35"/>
  </w:num>
  <w:num w:numId="114" w16cid:durableId="1794059518">
    <w:abstractNumId w:val="183"/>
  </w:num>
  <w:num w:numId="115" w16cid:durableId="465976119">
    <w:abstractNumId w:val="171"/>
  </w:num>
  <w:num w:numId="116" w16cid:durableId="1274824106">
    <w:abstractNumId w:val="175"/>
  </w:num>
  <w:num w:numId="117" w16cid:durableId="378213234">
    <w:abstractNumId w:val="160"/>
  </w:num>
  <w:num w:numId="118" w16cid:durableId="143398874">
    <w:abstractNumId w:val="108"/>
  </w:num>
  <w:num w:numId="119" w16cid:durableId="1438065449">
    <w:abstractNumId w:val="119"/>
  </w:num>
  <w:num w:numId="120" w16cid:durableId="1188257331">
    <w:abstractNumId w:val="16"/>
  </w:num>
  <w:num w:numId="121" w16cid:durableId="589239082">
    <w:abstractNumId w:val="105"/>
  </w:num>
  <w:num w:numId="122" w16cid:durableId="822157505">
    <w:abstractNumId w:val="107"/>
  </w:num>
  <w:num w:numId="123" w16cid:durableId="793596249">
    <w:abstractNumId w:val="24"/>
  </w:num>
  <w:num w:numId="124" w16cid:durableId="383139809">
    <w:abstractNumId w:val="206"/>
  </w:num>
  <w:num w:numId="125" w16cid:durableId="1685203222">
    <w:abstractNumId w:val="181"/>
  </w:num>
  <w:num w:numId="126" w16cid:durableId="812525830">
    <w:abstractNumId w:val="151"/>
  </w:num>
  <w:num w:numId="127" w16cid:durableId="619727881">
    <w:abstractNumId w:val="168"/>
  </w:num>
  <w:num w:numId="128" w16cid:durableId="1523087473">
    <w:abstractNumId w:val="74"/>
  </w:num>
  <w:num w:numId="129" w16cid:durableId="1883592580">
    <w:abstractNumId w:val="90"/>
  </w:num>
  <w:num w:numId="130" w16cid:durableId="170418627">
    <w:abstractNumId w:val="158"/>
  </w:num>
  <w:num w:numId="131" w16cid:durableId="22247290">
    <w:abstractNumId w:val="170"/>
  </w:num>
  <w:num w:numId="132" w16cid:durableId="1275939054">
    <w:abstractNumId w:val="0"/>
  </w:num>
  <w:num w:numId="133" w16cid:durableId="875773350">
    <w:abstractNumId w:val="141"/>
  </w:num>
  <w:num w:numId="134" w16cid:durableId="679428288">
    <w:abstractNumId w:val="179"/>
  </w:num>
  <w:num w:numId="135" w16cid:durableId="1671786696">
    <w:abstractNumId w:val="221"/>
  </w:num>
  <w:num w:numId="136" w16cid:durableId="95831038">
    <w:abstractNumId w:val="100"/>
  </w:num>
  <w:num w:numId="137" w16cid:durableId="885722741">
    <w:abstractNumId w:val="32"/>
  </w:num>
  <w:num w:numId="138" w16cid:durableId="146559858">
    <w:abstractNumId w:val="33"/>
  </w:num>
  <w:num w:numId="139" w16cid:durableId="1092505437">
    <w:abstractNumId w:val="14"/>
  </w:num>
  <w:num w:numId="140" w16cid:durableId="1761371376">
    <w:abstractNumId w:val="75"/>
  </w:num>
  <w:num w:numId="141" w16cid:durableId="1531989103">
    <w:abstractNumId w:val="88"/>
  </w:num>
  <w:num w:numId="142" w16cid:durableId="1684277675">
    <w:abstractNumId w:val="21"/>
  </w:num>
  <w:num w:numId="143" w16cid:durableId="686180848">
    <w:abstractNumId w:val="205"/>
  </w:num>
  <w:num w:numId="144" w16cid:durableId="1285964635">
    <w:abstractNumId w:val="137"/>
  </w:num>
  <w:num w:numId="145" w16cid:durableId="124005957">
    <w:abstractNumId w:val="198"/>
  </w:num>
  <w:num w:numId="146" w16cid:durableId="761419404">
    <w:abstractNumId w:val="65"/>
  </w:num>
  <w:num w:numId="147" w16cid:durableId="1880506997">
    <w:abstractNumId w:val="85"/>
  </w:num>
  <w:num w:numId="148" w16cid:durableId="577908586">
    <w:abstractNumId w:val="164"/>
  </w:num>
  <w:num w:numId="149" w16cid:durableId="309139943">
    <w:abstractNumId w:val="113"/>
  </w:num>
  <w:num w:numId="150" w16cid:durableId="77602738">
    <w:abstractNumId w:val="50"/>
  </w:num>
  <w:num w:numId="151" w16cid:durableId="250045022">
    <w:abstractNumId w:val="125"/>
  </w:num>
  <w:num w:numId="152" w16cid:durableId="696733597">
    <w:abstractNumId w:val="61"/>
  </w:num>
  <w:num w:numId="153" w16cid:durableId="2086536893">
    <w:abstractNumId w:val="63"/>
  </w:num>
  <w:num w:numId="154" w16cid:durableId="74712773">
    <w:abstractNumId w:val="59"/>
  </w:num>
  <w:num w:numId="155" w16cid:durableId="1959487847">
    <w:abstractNumId w:val="20"/>
  </w:num>
  <w:num w:numId="156" w16cid:durableId="2102138585">
    <w:abstractNumId w:val="202"/>
  </w:num>
  <w:num w:numId="157" w16cid:durableId="1319071890">
    <w:abstractNumId w:val="110"/>
  </w:num>
  <w:num w:numId="158" w16cid:durableId="1964849559">
    <w:abstractNumId w:val="156"/>
  </w:num>
  <w:num w:numId="159" w16cid:durableId="1960605968">
    <w:abstractNumId w:val="109"/>
  </w:num>
  <w:num w:numId="160" w16cid:durableId="1317999472">
    <w:abstractNumId w:val="123"/>
  </w:num>
  <w:num w:numId="161" w16cid:durableId="1822306045">
    <w:abstractNumId w:val="194"/>
  </w:num>
  <w:num w:numId="162" w16cid:durableId="900333595">
    <w:abstractNumId w:val="97"/>
  </w:num>
  <w:num w:numId="163" w16cid:durableId="1080567115">
    <w:abstractNumId w:val="98"/>
  </w:num>
  <w:num w:numId="164" w16cid:durableId="484319225">
    <w:abstractNumId w:val="77"/>
  </w:num>
  <w:num w:numId="165" w16cid:durableId="891501736">
    <w:abstractNumId w:val="44"/>
  </w:num>
  <w:num w:numId="166" w16cid:durableId="1582522152">
    <w:abstractNumId w:val="122"/>
  </w:num>
  <w:num w:numId="167" w16cid:durableId="431978816">
    <w:abstractNumId w:val="15"/>
  </w:num>
  <w:num w:numId="168" w16cid:durableId="1042557560">
    <w:abstractNumId w:val="13"/>
  </w:num>
  <w:num w:numId="169" w16cid:durableId="2077627554">
    <w:abstractNumId w:val="37"/>
  </w:num>
  <w:num w:numId="170" w16cid:durableId="552162119">
    <w:abstractNumId w:val="208"/>
  </w:num>
  <w:num w:numId="171" w16cid:durableId="703941814">
    <w:abstractNumId w:val="87"/>
  </w:num>
  <w:num w:numId="172" w16cid:durableId="139662069">
    <w:abstractNumId w:val="163"/>
  </w:num>
  <w:num w:numId="173" w16cid:durableId="1184318124">
    <w:abstractNumId w:val="82"/>
  </w:num>
  <w:num w:numId="174" w16cid:durableId="2107580011">
    <w:abstractNumId w:val="207"/>
  </w:num>
  <w:num w:numId="175" w16cid:durableId="1132869082">
    <w:abstractNumId w:val="94"/>
  </w:num>
  <w:num w:numId="176" w16cid:durableId="2014019158">
    <w:abstractNumId w:val="95"/>
  </w:num>
  <w:num w:numId="177" w16cid:durableId="975139878">
    <w:abstractNumId w:val="31"/>
  </w:num>
  <w:num w:numId="178" w16cid:durableId="868303845">
    <w:abstractNumId w:val="80"/>
  </w:num>
  <w:num w:numId="179" w16cid:durableId="59720647">
    <w:abstractNumId w:val="78"/>
  </w:num>
  <w:num w:numId="180" w16cid:durableId="1836872135">
    <w:abstractNumId w:val="162"/>
  </w:num>
  <w:num w:numId="181" w16cid:durableId="839464459">
    <w:abstractNumId w:val="140"/>
  </w:num>
  <w:num w:numId="182" w16cid:durableId="59062309">
    <w:abstractNumId w:val="56"/>
  </w:num>
  <w:num w:numId="183" w16cid:durableId="644896951">
    <w:abstractNumId w:val="53"/>
  </w:num>
  <w:num w:numId="184" w16cid:durableId="1464730688">
    <w:abstractNumId w:val="126"/>
  </w:num>
  <w:num w:numId="185" w16cid:durableId="1644197102">
    <w:abstractNumId w:val="149"/>
  </w:num>
  <w:num w:numId="186" w16cid:durableId="1956712903">
    <w:abstractNumId w:val="216"/>
  </w:num>
  <w:num w:numId="187" w16cid:durableId="561211995">
    <w:abstractNumId w:val="201"/>
  </w:num>
  <w:num w:numId="188" w16cid:durableId="452331372">
    <w:abstractNumId w:val="84"/>
  </w:num>
  <w:num w:numId="189" w16cid:durableId="1173253259">
    <w:abstractNumId w:val="2"/>
  </w:num>
  <w:num w:numId="190" w16cid:durableId="1103646635">
    <w:abstractNumId w:val="18"/>
  </w:num>
  <w:num w:numId="191" w16cid:durableId="198471099">
    <w:abstractNumId w:val="153"/>
  </w:num>
  <w:num w:numId="192" w16cid:durableId="451486285">
    <w:abstractNumId w:val="169"/>
  </w:num>
  <w:num w:numId="193" w16cid:durableId="427623569">
    <w:abstractNumId w:val="99"/>
  </w:num>
  <w:num w:numId="194" w16cid:durableId="1401487598">
    <w:abstractNumId w:val="210"/>
  </w:num>
  <w:num w:numId="195" w16cid:durableId="415590125">
    <w:abstractNumId w:val="159"/>
  </w:num>
  <w:num w:numId="196" w16cid:durableId="1223830041">
    <w:abstractNumId w:val="136"/>
  </w:num>
  <w:num w:numId="197" w16cid:durableId="1380088688">
    <w:abstractNumId w:val="10"/>
  </w:num>
  <w:num w:numId="198" w16cid:durableId="684358159">
    <w:abstractNumId w:val="134"/>
  </w:num>
  <w:num w:numId="199" w16cid:durableId="1591235052">
    <w:abstractNumId w:val="152"/>
  </w:num>
  <w:num w:numId="200" w16cid:durableId="182281830">
    <w:abstractNumId w:val="111"/>
  </w:num>
  <w:num w:numId="201" w16cid:durableId="2059477231">
    <w:abstractNumId w:val="101"/>
  </w:num>
  <w:num w:numId="202" w16cid:durableId="509679638">
    <w:abstractNumId w:val="114"/>
  </w:num>
  <w:num w:numId="203" w16cid:durableId="2040814810">
    <w:abstractNumId w:val="41"/>
  </w:num>
  <w:num w:numId="204" w16cid:durableId="575820986">
    <w:abstractNumId w:val="217"/>
  </w:num>
  <w:num w:numId="205" w16cid:durableId="500585909">
    <w:abstractNumId w:val="115"/>
  </w:num>
  <w:num w:numId="206" w16cid:durableId="2062092762">
    <w:abstractNumId w:val="69"/>
  </w:num>
  <w:num w:numId="207" w16cid:durableId="1159464284">
    <w:abstractNumId w:val="27"/>
  </w:num>
  <w:num w:numId="208" w16cid:durableId="2027517523">
    <w:abstractNumId w:val="128"/>
  </w:num>
  <w:num w:numId="209" w16cid:durableId="1616132557">
    <w:abstractNumId w:val="116"/>
  </w:num>
  <w:num w:numId="210" w16cid:durableId="1867282730">
    <w:abstractNumId w:val="211"/>
  </w:num>
  <w:num w:numId="211" w16cid:durableId="1487625066">
    <w:abstractNumId w:val="182"/>
  </w:num>
  <w:num w:numId="212" w16cid:durableId="2065984277">
    <w:abstractNumId w:val="79"/>
  </w:num>
  <w:num w:numId="213" w16cid:durableId="605700167">
    <w:abstractNumId w:val="118"/>
  </w:num>
  <w:num w:numId="214" w16cid:durableId="2062360284">
    <w:abstractNumId w:val="58"/>
  </w:num>
  <w:num w:numId="215" w16cid:durableId="1173495451">
    <w:abstractNumId w:val="204"/>
  </w:num>
  <w:num w:numId="216" w16cid:durableId="283775592">
    <w:abstractNumId w:val="195"/>
  </w:num>
  <w:num w:numId="217" w16cid:durableId="976304639">
    <w:abstractNumId w:val="23"/>
  </w:num>
  <w:num w:numId="218" w16cid:durableId="484861061">
    <w:abstractNumId w:val="112"/>
  </w:num>
  <w:num w:numId="219" w16cid:durableId="652098752">
    <w:abstractNumId w:val="145"/>
  </w:num>
  <w:num w:numId="220" w16cid:durableId="1830972909">
    <w:abstractNumId w:val="52"/>
  </w:num>
  <w:num w:numId="221" w16cid:durableId="555705573">
    <w:abstractNumId w:val="55"/>
  </w:num>
  <w:num w:numId="222" w16cid:durableId="966470829">
    <w:abstractNumId w:val="180"/>
  </w:num>
  <w:numIdMacAtCleanup w:val="2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ttachedTemplate r:id="rId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zNLI0tDQxMjAxN7BU0lEKTi0uzszPAykwNqgFABh8qEgtAAAA"/>
  </w:docVars>
  <w:rsids>
    <w:rsidRoot w:val="004F70A8"/>
    <w:rsid w:val="000005AE"/>
    <w:rsid w:val="00001207"/>
    <w:rsid w:val="00001625"/>
    <w:rsid w:val="000019E7"/>
    <w:rsid w:val="00001C1E"/>
    <w:rsid w:val="00002054"/>
    <w:rsid w:val="0000208A"/>
    <w:rsid w:val="00002CED"/>
    <w:rsid w:val="00002F13"/>
    <w:rsid w:val="000030D3"/>
    <w:rsid w:val="000047A2"/>
    <w:rsid w:val="00004925"/>
    <w:rsid w:val="000051B5"/>
    <w:rsid w:val="0000529E"/>
    <w:rsid w:val="00005514"/>
    <w:rsid w:val="00005A68"/>
    <w:rsid w:val="0000676B"/>
    <w:rsid w:val="000068EA"/>
    <w:rsid w:val="00006B3A"/>
    <w:rsid w:val="00006DD0"/>
    <w:rsid w:val="0000729D"/>
    <w:rsid w:val="00007D28"/>
    <w:rsid w:val="00010B04"/>
    <w:rsid w:val="00010B8F"/>
    <w:rsid w:val="00011892"/>
    <w:rsid w:val="00011BBC"/>
    <w:rsid w:val="00012ED1"/>
    <w:rsid w:val="000132D0"/>
    <w:rsid w:val="00013824"/>
    <w:rsid w:val="000138A4"/>
    <w:rsid w:val="00014589"/>
    <w:rsid w:val="00014A47"/>
    <w:rsid w:val="00014FF9"/>
    <w:rsid w:val="0001501D"/>
    <w:rsid w:val="000153FF"/>
    <w:rsid w:val="00015ADB"/>
    <w:rsid w:val="00016A9A"/>
    <w:rsid w:val="00016E41"/>
    <w:rsid w:val="00017441"/>
    <w:rsid w:val="000175EC"/>
    <w:rsid w:val="00017899"/>
    <w:rsid w:val="00020768"/>
    <w:rsid w:val="00020AB4"/>
    <w:rsid w:val="00020F8B"/>
    <w:rsid w:val="000214DA"/>
    <w:rsid w:val="00021730"/>
    <w:rsid w:val="00021AAD"/>
    <w:rsid w:val="00021AD2"/>
    <w:rsid w:val="00021B8D"/>
    <w:rsid w:val="00021E7E"/>
    <w:rsid w:val="00021EA4"/>
    <w:rsid w:val="00022349"/>
    <w:rsid w:val="000223BC"/>
    <w:rsid w:val="0002265D"/>
    <w:rsid w:val="00022DD0"/>
    <w:rsid w:val="0002305C"/>
    <w:rsid w:val="000231CE"/>
    <w:rsid w:val="00023972"/>
    <w:rsid w:val="00023B6A"/>
    <w:rsid w:val="00023DD7"/>
    <w:rsid w:val="00024064"/>
    <w:rsid w:val="000246FF"/>
    <w:rsid w:val="000257E2"/>
    <w:rsid w:val="00026A34"/>
    <w:rsid w:val="00027038"/>
    <w:rsid w:val="00027595"/>
    <w:rsid w:val="00027960"/>
    <w:rsid w:val="00027B1B"/>
    <w:rsid w:val="000302C5"/>
    <w:rsid w:val="000302EF"/>
    <w:rsid w:val="0003079C"/>
    <w:rsid w:val="00031847"/>
    <w:rsid w:val="00032138"/>
    <w:rsid w:val="00032BC2"/>
    <w:rsid w:val="00032D55"/>
    <w:rsid w:val="00033FF8"/>
    <w:rsid w:val="00035529"/>
    <w:rsid w:val="00035A6B"/>
    <w:rsid w:val="00035FD6"/>
    <w:rsid w:val="000362A3"/>
    <w:rsid w:val="000362DE"/>
    <w:rsid w:val="00036D94"/>
    <w:rsid w:val="000407E3"/>
    <w:rsid w:val="000408C8"/>
    <w:rsid w:val="000412DF"/>
    <w:rsid w:val="0004164D"/>
    <w:rsid w:val="00041A51"/>
    <w:rsid w:val="00041E04"/>
    <w:rsid w:val="00042071"/>
    <w:rsid w:val="00044147"/>
    <w:rsid w:val="00044455"/>
    <w:rsid w:val="00044883"/>
    <w:rsid w:val="000451EA"/>
    <w:rsid w:val="00045310"/>
    <w:rsid w:val="000464E9"/>
    <w:rsid w:val="00046BBD"/>
    <w:rsid w:val="00046F66"/>
    <w:rsid w:val="0004779F"/>
    <w:rsid w:val="00050BA0"/>
    <w:rsid w:val="00050BD4"/>
    <w:rsid w:val="00052584"/>
    <w:rsid w:val="00052825"/>
    <w:rsid w:val="00052A78"/>
    <w:rsid w:val="00052CF5"/>
    <w:rsid w:val="0005369A"/>
    <w:rsid w:val="00053FEF"/>
    <w:rsid w:val="00054099"/>
    <w:rsid w:val="00054275"/>
    <w:rsid w:val="0005494F"/>
    <w:rsid w:val="00054A80"/>
    <w:rsid w:val="00055034"/>
    <w:rsid w:val="00056E9C"/>
    <w:rsid w:val="0005768F"/>
    <w:rsid w:val="00057729"/>
    <w:rsid w:val="00057F74"/>
    <w:rsid w:val="00060841"/>
    <w:rsid w:val="00060CF4"/>
    <w:rsid w:val="000611A4"/>
    <w:rsid w:val="00061856"/>
    <w:rsid w:val="00062701"/>
    <w:rsid w:val="000643CC"/>
    <w:rsid w:val="000648AC"/>
    <w:rsid w:val="00065356"/>
    <w:rsid w:val="0006605F"/>
    <w:rsid w:val="00066532"/>
    <w:rsid w:val="00067720"/>
    <w:rsid w:val="00067781"/>
    <w:rsid w:val="00067CBD"/>
    <w:rsid w:val="00070195"/>
    <w:rsid w:val="00070B45"/>
    <w:rsid w:val="00071019"/>
    <w:rsid w:val="00071267"/>
    <w:rsid w:val="00071311"/>
    <w:rsid w:val="00071B8C"/>
    <w:rsid w:val="00072160"/>
    <w:rsid w:val="00072578"/>
    <w:rsid w:val="0007337E"/>
    <w:rsid w:val="00073903"/>
    <w:rsid w:val="00073B11"/>
    <w:rsid w:val="00074CFD"/>
    <w:rsid w:val="00075BE7"/>
    <w:rsid w:val="00075F7B"/>
    <w:rsid w:val="00075F89"/>
    <w:rsid w:val="00076036"/>
    <w:rsid w:val="000760E6"/>
    <w:rsid w:val="000763FC"/>
    <w:rsid w:val="0007664B"/>
    <w:rsid w:val="00077C1E"/>
    <w:rsid w:val="000806D4"/>
    <w:rsid w:val="00080ED6"/>
    <w:rsid w:val="0008172E"/>
    <w:rsid w:val="000817C2"/>
    <w:rsid w:val="00081DD4"/>
    <w:rsid w:val="000822A4"/>
    <w:rsid w:val="000828D8"/>
    <w:rsid w:val="00082BE1"/>
    <w:rsid w:val="00082DA1"/>
    <w:rsid w:val="00082F90"/>
    <w:rsid w:val="0008382B"/>
    <w:rsid w:val="00083962"/>
    <w:rsid w:val="00083D29"/>
    <w:rsid w:val="00083DCE"/>
    <w:rsid w:val="00083F6F"/>
    <w:rsid w:val="00084704"/>
    <w:rsid w:val="00085136"/>
    <w:rsid w:val="0008595C"/>
    <w:rsid w:val="00086916"/>
    <w:rsid w:val="00086B3E"/>
    <w:rsid w:val="00087169"/>
    <w:rsid w:val="0008794B"/>
    <w:rsid w:val="000879B9"/>
    <w:rsid w:val="00087D96"/>
    <w:rsid w:val="00090D67"/>
    <w:rsid w:val="000911BF"/>
    <w:rsid w:val="000913D0"/>
    <w:rsid w:val="0009190F"/>
    <w:rsid w:val="00092775"/>
    <w:rsid w:val="00092AB9"/>
    <w:rsid w:val="00093D2F"/>
    <w:rsid w:val="00093E72"/>
    <w:rsid w:val="00093FF9"/>
    <w:rsid w:val="00094A70"/>
    <w:rsid w:val="00094E27"/>
    <w:rsid w:val="00095098"/>
    <w:rsid w:val="00095353"/>
    <w:rsid w:val="00095C3A"/>
    <w:rsid w:val="000964C3"/>
    <w:rsid w:val="00096513"/>
    <w:rsid w:val="00096B15"/>
    <w:rsid w:val="00097632"/>
    <w:rsid w:val="000A0125"/>
    <w:rsid w:val="000A03F4"/>
    <w:rsid w:val="000A1167"/>
    <w:rsid w:val="000A1E05"/>
    <w:rsid w:val="000A2253"/>
    <w:rsid w:val="000A2B00"/>
    <w:rsid w:val="000A38E5"/>
    <w:rsid w:val="000A3D65"/>
    <w:rsid w:val="000A3E85"/>
    <w:rsid w:val="000A4659"/>
    <w:rsid w:val="000A4F3D"/>
    <w:rsid w:val="000A51B2"/>
    <w:rsid w:val="000A5716"/>
    <w:rsid w:val="000A571C"/>
    <w:rsid w:val="000A5C7E"/>
    <w:rsid w:val="000A60AF"/>
    <w:rsid w:val="000A6595"/>
    <w:rsid w:val="000A6AD2"/>
    <w:rsid w:val="000A6CF3"/>
    <w:rsid w:val="000A6D10"/>
    <w:rsid w:val="000A746E"/>
    <w:rsid w:val="000A7B1B"/>
    <w:rsid w:val="000B0697"/>
    <w:rsid w:val="000B133E"/>
    <w:rsid w:val="000B15D0"/>
    <w:rsid w:val="000B19F6"/>
    <w:rsid w:val="000B1FAE"/>
    <w:rsid w:val="000B2E1C"/>
    <w:rsid w:val="000B457F"/>
    <w:rsid w:val="000B48C1"/>
    <w:rsid w:val="000B4AD1"/>
    <w:rsid w:val="000B5733"/>
    <w:rsid w:val="000B5AF1"/>
    <w:rsid w:val="000B5DB4"/>
    <w:rsid w:val="000B69C6"/>
    <w:rsid w:val="000B6B4D"/>
    <w:rsid w:val="000C14AB"/>
    <w:rsid w:val="000C1CF1"/>
    <w:rsid w:val="000C256C"/>
    <w:rsid w:val="000C25D6"/>
    <w:rsid w:val="000C25E7"/>
    <w:rsid w:val="000C2806"/>
    <w:rsid w:val="000C2C03"/>
    <w:rsid w:val="000C2E7E"/>
    <w:rsid w:val="000C31F3"/>
    <w:rsid w:val="000C36C0"/>
    <w:rsid w:val="000C414F"/>
    <w:rsid w:val="000C4963"/>
    <w:rsid w:val="000C4A64"/>
    <w:rsid w:val="000C4E3E"/>
    <w:rsid w:val="000C5271"/>
    <w:rsid w:val="000C5AC3"/>
    <w:rsid w:val="000C6DAD"/>
    <w:rsid w:val="000C6DE2"/>
    <w:rsid w:val="000D06F7"/>
    <w:rsid w:val="000D0A57"/>
    <w:rsid w:val="000D0B50"/>
    <w:rsid w:val="000D2601"/>
    <w:rsid w:val="000D27EF"/>
    <w:rsid w:val="000D29B3"/>
    <w:rsid w:val="000D2BBF"/>
    <w:rsid w:val="000D2E25"/>
    <w:rsid w:val="000D2EED"/>
    <w:rsid w:val="000D374B"/>
    <w:rsid w:val="000D3838"/>
    <w:rsid w:val="000D3985"/>
    <w:rsid w:val="000D406E"/>
    <w:rsid w:val="000D414D"/>
    <w:rsid w:val="000D4687"/>
    <w:rsid w:val="000D4BA5"/>
    <w:rsid w:val="000D512A"/>
    <w:rsid w:val="000D5527"/>
    <w:rsid w:val="000D5A12"/>
    <w:rsid w:val="000D6023"/>
    <w:rsid w:val="000D71E0"/>
    <w:rsid w:val="000D7C50"/>
    <w:rsid w:val="000D7F97"/>
    <w:rsid w:val="000D7FE6"/>
    <w:rsid w:val="000E0451"/>
    <w:rsid w:val="000E0B9A"/>
    <w:rsid w:val="000E1425"/>
    <w:rsid w:val="000E17F4"/>
    <w:rsid w:val="000E216C"/>
    <w:rsid w:val="000E239F"/>
    <w:rsid w:val="000E2DDC"/>
    <w:rsid w:val="000E2F9E"/>
    <w:rsid w:val="000E31F5"/>
    <w:rsid w:val="000E3BE2"/>
    <w:rsid w:val="000E4368"/>
    <w:rsid w:val="000E43DE"/>
    <w:rsid w:val="000E45F6"/>
    <w:rsid w:val="000E4A39"/>
    <w:rsid w:val="000E4C51"/>
    <w:rsid w:val="000E4E38"/>
    <w:rsid w:val="000E5041"/>
    <w:rsid w:val="000E56B2"/>
    <w:rsid w:val="000E5B62"/>
    <w:rsid w:val="000E6333"/>
    <w:rsid w:val="000E6970"/>
    <w:rsid w:val="000E745B"/>
    <w:rsid w:val="000E760E"/>
    <w:rsid w:val="000F0022"/>
    <w:rsid w:val="000F0227"/>
    <w:rsid w:val="000F074B"/>
    <w:rsid w:val="000F0FEE"/>
    <w:rsid w:val="000F153C"/>
    <w:rsid w:val="000F1B6E"/>
    <w:rsid w:val="000F1FAA"/>
    <w:rsid w:val="000F2D90"/>
    <w:rsid w:val="000F46F7"/>
    <w:rsid w:val="000F4AC1"/>
    <w:rsid w:val="000F4C87"/>
    <w:rsid w:val="000F5424"/>
    <w:rsid w:val="000F7306"/>
    <w:rsid w:val="000F7FF8"/>
    <w:rsid w:val="001008B5"/>
    <w:rsid w:val="0010093E"/>
    <w:rsid w:val="00100C77"/>
    <w:rsid w:val="0010164D"/>
    <w:rsid w:val="00103B71"/>
    <w:rsid w:val="00103F2E"/>
    <w:rsid w:val="00104CD1"/>
    <w:rsid w:val="00105335"/>
    <w:rsid w:val="00105BE1"/>
    <w:rsid w:val="00105E22"/>
    <w:rsid w:val="00106BDB"/>
    <w:rsid w:val="00106BFA"/>
    <w:rsid w:val="00106D20"/>
    <w:rsid w:val="001070C0"/>
    <w:rsid w:val="00107455"/>
    <w:rsid w:val="00107A7C"/>
    <w:rsid w:val="00107AC8"/>
    <w:rsid w:val="00107C58"/>
    <w:rsid w:val="00110CAB"/>
    <w:rsid w:val="0011159D"/>
    <w:rsid w:val="00111646"/>
    <w:rsid w:val="001119EB"/>
    <w:rsid w:val="00111D9B"/>
    <w:rsid w:val="001120E2"/>
    <w:rsid w:val="001126FD"/>
    <w:rsid w:val="00112B54"/>
    <w:rsid w:val="001134D2"/>
    <w:rsid w:val="00113A07"/>
    <w:rsid w:val="00113B8E"/>
    <w:rsid w:val="0011411B"/>
    <w:rsid w:val="00114FDC"/>
    <w:rsid w:val="0011503E"/>
    <w:rsid w:val="001158FF"/>
    <w:rsid w:val="00115A73"/>
    <w:rsid w:val="0011696E"/>
    <w:rsid w:val="00116D66"/>
    <w:rsid w:val="001171FA"/>
    <w:rsid w:val="00117582"/>
    <w:rsid w:val="00117780"/>
    <w:rsid w:val="00117AC6"/>
    <w:rsid w:val="00117D16"/>
    <w:rsid w:val="00117EF5"/>
    <w:rsid w:val="001209BD"/>
    <w:rsid w:val="00120EE9"/>
    <w:rsid w:val="001215FE"/>
    <w:rsid w:val="00121BDB"/>
    <w:rsid w:val="00122285"/>
    <w:rsid w:val="001228C7"/>
    <w:rsid w:val="00122D71"/>
    <w:rsid w:val="001234DF"/>
    <w:rsid w:val="00123E17"/>
    <w:rsid w:val="00123FDD"/>
    <w:rsid w:val="00124B8B"/>
    <w:rsid w:val="00124C8B"/>
    <w:rsid w:val="00124D06"/>
    <w:rsid w:val="00124F95"/>
    <w:rsid w:val="00125091"/>
    <w:rsid w:val="001256C4"/>
    <w:rsid w:val="001258D0"/>
    <w:rsid w:val="00125E30"/>
    <w:rsid w:val="00126ED3"/>
    <w:rsid w:val="0012725C"/>
    <w:rsid w:val="00127FC4"/>
    <w:rsid w:val="00130248"/>
    <w:rsid w:val="001309AC"/>
    <w:rsid w:val="001309FE"/>
    <w:rsid w:val="00130F41"/>
    <w:rsid w:val="001314B0"/>
    <w:rsid w:val="001317B3"/>
    <w:rsid w:val="00131E5F"/>
    <w:rsid w:val="00132DE5"/>
    <w:rsid w:val="00133D1C"/>
    <w:rsid w:val="0013421E"/>
    <w:rsid w:val="00134E94"/>
    <w:rsid w:val="00135153"/>
    <w:rsid w:val="001354EB"/>
    <w:rsid w:val="0013562F"/>
    <w:rsid w:val="00135DBC"/>
    <w:rsid w:val="001368AB"/>
    <w:rsid w:val="0013768A"/>
    <w:rsid w:val="001377EA"/>
    <w:rsid w:val="00140B1F"/>
    <w:rsid w:val="00141857"/>
    <w:rsid w:val="00142012"/>
    <w:rsid w:val="0014412F"/>
    <w:rsid w:val="001442B3"/>
    <w:rsid w:val="001444B6"/>
    <w:rsid w:val="0014480F"/>
    <w:rsid w:val="001452EF"/>
    <w:rsid w:val="001457F5"/>
    <w:rsid w:val="00145EFA"/>
    <w:rsid w:val="001466E9"/>
    <w:rsid w:val="00146A0A"/>
    <w:rsid w:val="0014745E"/>
    <w:rsid w:val="0014769C"/>
    <w:rsid w:val="00147769"/>
    <w:rsid w:val="00147DD8"/>
    <w:rsid w:val="00150552"/>
    <w:rsid w:val="00150DD9"/>
    <w:rsid w:val="00151885"/>
    <w:rsid w:val="00151B3B"/>
    <w:rsid w:val="00152099"/>
    <w:rsid w:val="0015258A"/>
    <w:rsid w:val="001530C6"/>
    <w:rsid w:val="00154B36"/>
    <w:rsid w:val="00154BBE"/>
    <w:rsid w:val="00154D75"/>
    <w:rsid w:val="0015711B"/>
    <w:rsid w:val="00157763"/>
    <w:rsid w:val="0016026F"/>
    <w:rsid w:val="00160918"/>
    <w:rsid w:val="00161309"/>
    <w:rsid w:val="001613C4"/>
    <w:rsid w:val="00161B6C"/>
    <w:rsid w:val="00161F9E"/>
    <w:rsid w:val="001623C8"/>
    <w:rsid w:val="001628EC"/>
    <w:rsid w:val="001630F9"/>
    <w:rsid w:val="00163548"/>
    <w:rsid w:val="0016379F"/>
    <w:rsid w:val="00163B1B"/>
    <w:rsid w:val="00163FA7"/>
    <w:rsid w:val="0016463F"/>
    <w:rsid w:val="00164F97"/>
    <w:rsid w:val="00167288"/>
    <w:rsid w:val="001674F2"/>
    <w:rsid w:val="00167C11"/>
    <w:rsid w:val="00170153"/>
    <w:rsid w:val="0017074C"/>
    <w:rsid w:val="00170F59"/>
    <w:rsid w:val="00171663"/>
    <w:rsid w:val="00171AC0"/>
    <w:rsid w:val="00171E1C"/>
    <w:rsid w:val="00171F47"/>
    <w:rsid w:val="001728D8"/>
    <w:rsid w:val="00172B99"/>
    <w:rsid w:val="00173170"/>
    <w:rsid w:val="00173E64"/>
    <w:rsid w:val="001742D8"/>
    <w:rsid w:val="001754EB"/>
    <w:rsid w:val="00175619"/>
    <w:rsid w:val="00176131"/>
    <w:rsid w:val="001761CC"/>
    <w:rsid w:val="001762F5"/>
    <w:rsid w:val="00176669"/>
    <w:rsid w:val="00177880"/>
    <w:rsid w:val="00177A58"/>
    <w:rsid w:val="0018119C"/>
    <w:rsid w:val="00181D83"/>
    <w:rsid w:val="00182EAB"/>
    <w:rsid w:val="00182ECF"/>
    <w:rsid w:val="00183685"/>
    <w:rsid w:val="00183B4D"/>
    <w:rsid w:val="00184739"/>
    <w:rsid w:val="0018488F"/>
    <w:rsid w:val="00185110"/>
    <w:rsid w:val="001853D0"/>
    <w:rsid w:val="00185646"/>
    <w:rsid w:val="00185B5C"/>
    <w:rsid w:val="00186838"/>
    <w:rsid w:val="00186C5B"/>
    <w:rsid w:val="001875BF"/>
    <w:rsid w:val="0019040B"/>
    <w:rsid w:val="001904F7"/>
    <w:rsid w:val="001906D9"/>
    <w:rsid w:val="00190D0C"/>
    <w:rsid w:val="00190FC5"/>
    <w:rsid w:val="0019128B"/>
    <w:rsid w:val="00191366"/>
    <w:rsid w:val="001913C8"/>
    <w:rsid w:val="0019181B"/>
    <w:rsid w:val="00191B88"/>
    <w:rsid w:val="0019234E"/>
    <w:rsid w:val="001923F8"/>
    <w:rsid w:val="00193214"/>
    <w:rsid w:val="00193700"/>
    <w:rsid w:val="00195AED"/>
    <w:rsid w:val="00195D4C"/>
    <w:rsid w:val="00196312"/>
    <w:rsid w:val="001965D5"/>
    <w:rsid w:val="00196C2A"/>
    <w:rsid w:val="00196E45"/>
    <w:rsid w:val="00196F0F"/>
    <w:rsid w:val="001974AC"/>
    <w:rsid w:val="00197660"/>
    <w:rsid w:val="00197A49"/>
    <w:rsid w:val="00197BFB"/>
    <w:rsid w:val="00197CDB"/>
    <w:rsid w:val="001A0A48"/>
    <w:rsid w:val="001A0D0A"/>
    <w:rsid w:val="001A1024"/>
    <w:rsid w:val="001A1332"/>
    <w:rsid w:val="001A17B3"/>
    <w:rsid w:val="001A24BD"/>
    <w:rsid w:val="001A26F3"/>
    <w:rsid w:val="001A2857"/>
    <w:rsid w:val="001A2870"/>
    <w:rsid w:val="001A2DE8"/>
    <w:rsid w:val="001A37AA"/>
    <w:rsid w:val="001A3A44"/>
    <w:rsid w:val="001A3F70"/>
    <w:rsid w:val="001A4692"/>
    <w:rsid w:val="001A4EC3"/>
    <w:rsid w:val="001A5164"/>
    <w:rsid w:val="001A5723"/>
    <w:rsid w:val="001A5834"/>
    <w:rsid w:val="001A5A23"/>
    <w:rsid w:val="001A5EAC"/>
    <w:rsid w:val="001A614E"/>
    <w:rsid w:val="001A67A0"/>
    <w:rsid w:val="001A780C"/>
    <w:rsid w:val="001B015B"/>
    <w:rsid w:val="001B0498"/>
    <w:rsid w:val="001B057D"/>
    <w:rsid w:val="001B05A0"/>
    <w:rsid w:val="001B068A"/>
    <w:rsid w:val="001B10E7"/>
    <w:rsid w:val="001B14EE"/>
    <w:rsid w:val="001B182B"/>
    <w:rsid w:val="001B21D4"/>
    <w:rsid w:val="001B23DA"/>
    <w:rsid w:val="001B289F"/>
    <w:rsid w:val="001B2920"/>
    <w:rsid w:val="001B2A44"/>
    <w:rsid w:val="001B3073"/>
    <w:rsid w:val="001B3C15"/>
    <w:rsid w:val="001B3DE5"/>
    <w:rsid w:val="001B3ED5"/>
    <w:rsid w:val="001B3F40"/>
    <w:rsid w:val="001B4661"/>
    <w:rsid w:val="001B545C"/>
    <w:rsid w:val="001B5F99"/>
    <w:rsid w:val="001B72EA"/>
    <w:rsid w:val="001B78A5"/>
    <w:rsid w:val="001B7C8E"/>
    <w:rsid w:val="001C1168"/>
    <w:rsid w:val="001C134E"/>
    <w:rsid w:val="001C1CBF"/>
    <w:rsid w:val="001C245A"/>
    <w:rsid w:val="001C30EE"/>
    <w:rsid w:val="001C3886"/>
    <w:rsid w:val="001C3A50"/>
    <w:rsid w:val="001C3C5C"/>
    <w:rsid w:val="001C3CBA"/>
    <w:rsid w:val="001C409D"/>
    <w:rsid w:val="001C4862"/>
    <w:rsid w:val="001C4F05"/>
    <w:rsid w:val="001C4F88"/>
    <w:rsid w:val="001C5421"/>
    <w:rsid w:val="001C550E"/>
    <w:rsid w:val="001C56A5"/>
    <w:rsid w:val="001C5F26"/>
    <w:rsid w:val="001C6895"/>
    <w:rsid w:val="001C6CB9"/>
    <w:rsid w:val="001C725C"/>
    <w:rsid w:val="001C771F"/>
    <w:rsid w:val="001C7DB5"/>
    <w:rsid w:val="001D030F"/>
    <w:rsid w:val="001D05B7"/>
    <w:rsid w:val="001D079A"/>
    <w:rsid w:val="001D15EA"/>
    <w:rsid w:val="001D1DFC"/>
    <w:rsid w:val="001D27DE"/>
    <w:rsid w:val="001D2E5A"/>
    <w:rsid w:val="001D2ED7"/>
    <w:rsid w:val="001D36AA"/>
    <w:rsid w:val="001D3D6B"/>
    <w:rsid w:val="001D4B8A"/>
    <w:rsid w:val="001D50C2"/>
    <w:rsid w:val="001D515B"/>
    <w:rsid w:val="001D5242"/>
    <w:rsid w:val="001D579D"/>
    <w:rsid w:val="001D58FB"/>
    <w:rsid w:val="001D6497"/>
    <w:rsid w:val="001D65DB"/>
    <w:rsid w:val="001D7025"/>
    <w:rsid w:val="001D79C7"/>
    <w:rsid w:val="001D7CAD"/>
    <w:rsid w:val="001D7F0C"/>
    <w:rsid w:val="001E081B"/>
    <w:rsid w:val="001E0BDA"/>
    <w:rsid w:val="001E0E93"/>
    <w:rsid w:val="001E0F6E"/>
    <w:rsid w:val="001E1438"/>
    <w:rsid w:val="001E1AA4"/>
    <w:rsid w:val="001E27E2"/>
    <w:rsid w:val="001E2AE1"/>
    <w:rsid w:val="001E3347"/>
    <w:rsid w:val="001E3843"/>
    <w:rsid w:val="001E41E0"/>
    <w:rsid w:val="001E4710"/>
    <w:rsid w:val="001E51A8"/>
    <w:rsid w:val="001E5B66"/>
    <w:rsid w:val="001E6156"/>
    <w:rsid w:val="001E6FB4"/>
    <w:rsid w:val="001E74EA"/>
    <w:rsid w:val="001E799C"/>
    <w:rsid w:val="001F1AC1"/>
    <w:rsid w:val="001F1C92"/>
    <w:rsid w:val="001F2016"/>
    <w:rsid w:val="001F29CD"/>
    <w:rsid w:val="001F33C7"/>
    <w:rsid w:val="001F34AC"/>
    <w:rsid w:val="001F392A"/>
    <w:rsid w:val="001F3EB9"/>
    <w:rsid w:val="001F48D3"/>
    <w:rsid w:val="001F491F"/>
    <w:rsid w:val="001F4952"/>
    <w:rsid w:val="001F532E"/>
    <w:rsid w:val="001F5994"/>
    <w:rsid w:val="001F6734"/>
    <w:rsid w:val="001F6D50"/>
    <w:rsid w:val="001F7DA0"/>
    <w:rsid w:val="00200415"/>
    <w:rsid w:val="002007F0"/>
    <w:rsid w:val="002008E9"/>
    <w:rsid w:val="0020113D"/>
    <w:rsid w:val="00201E2B"/>
    <w:rsid w:val="002021CE"/>
    <w:rsid w:val="00202819"/>
    <w:rsid w:val="00202C70"/>
    <w:rsid w:val="002034B9"/>
    <w:rsid w:val="002034BC"/>
    <w:rsid w:val="002042BF"/>
    <w:rsid w:val="00204411"/>
    <w:rsid w:val="00204697"/>
    <w:rsid w:val="00204758"/>
    <w:rsid w:val="00204979"/>
    <w:rsid w:val="00205A97"/>
    <w:rsid w:val="002060FC"/>
    <w:rsid w:val="002063D5"/>
    <w:rsid w:val="002101CA"/>
    <w:rsid w:val="0021110E"/>
    <w:rsid w:val="00211B3A"/>
    <w:rsid w:val="00212CB3"/>
    <w:rsid w:val="00212DA7"/>
    <w:rsid w:val="0021328D"/>
    <w:rsid w:val="00213934"/>
    <w:rsid w:val="0021410F"/>
    <w:rsid w:val="00214A43"/>
    <w:rsid w:val="002157A8"/>
    <w:rsid w:val="00215CE3"/>
    <w:rsid w:val="00217E75"/>
    <w:rsid w:val="00217F5D"/>
    <w:rsid w:val="002209AE"/>
    <w:rsid w:val="00220ECC"/>
    <w:rsid w:val="00221085"/>
    <w:rsid w:val="002219B4"/>
    <w:rsid w:val="00221D95"/>
    <w:rsid w:val="00221E1D"/>
    <w:rsid w:val="00222C2E"/>
    <w:rsid w:val="0022336A"/>
    <w:rsid w:val="002233DC"/>
    <w:rsid w:val="00223520"/>
    <w:rsid w:val="00223CDC"/>
    <w:rsid w:val="002243DA"/>
    <w:rsid w:val="00224F78"/>
    <w:rsid w:val="0022531B"/>
    <w:rsid w:val="002255A8"/>
    <w:rsid w:val="00225AF8"/>
    <w:rsid w:val="00225B08"/>
    <w:rsid w:val="00226D3A"/>
    <w:rsid w:val="0022718D"/>
    <w:rsid w:val="0022781F"/>
    <w:rsid w:val="00230A84"/>
    <w:rsid w:val="00230FC5"/>
    <w:rsid w:val="00232390"/>
    <w:rsid w:val="00233809"/>
    <w:rsid w:val="00233A15"/>
    <w:rsid w:val="00233A87"/>
    <w:rsid w:val="00233E09"/>
    <w:rsid w:val="0023409E"/>
    <w:rsid w:val="00234B36"/>
    <w:rsid w:val="0023653F"/>
    <w:rsid w:val="00236689"/>
    <w:rsid w:val="00236ACA"/>
    <w:rsid w:val="00236C20"/>
    <w:rsid w:val="002378C9"/>
    <w:rsid w:val="00237E35"/>
    <w:rsid w:val="0024091F"/>
    <w:rsid w:val="00240EDF"/>
    <w:rsid w:val="002413B2"/>
    <w:rsid w:val="00241538"/>
    <w:rsid w:val="002416E8"/>
    <w:rsid w:val="002423B8"/>
    <w:rsid w:val="00242432"/>
    <w:rsid w:val="002427D1"/>
    <w:rsid w:val="00243EEB"/>
    <w:rsid w:val="00243F79"/>
    <w:rsid w:val="002457EA"/>
    <w:rsid w:val="00246761"/>
    <w:rsid w:val="002474FB"/>
    <w:rsid w:val="002475E8"/>
    <w:rsid w:val="00247CE9"/>
    <w:rsid w:val="00247E81"/>
    <w:rsid w:val="00250536"/>
    <w:rsid w:val="00251682"/>
    <w:rsid w:val="0025219C"/>
    <w:rsid w:val="00252943"/>
    <w:rsid w:val="00252D8A"/>
    <w:rsid w:val="00252DE9"/>
    <w:rsid w:val="0025342B"/>
    <w:rsid w:val="002534B5"/>
    <w:rsid w:val="00253E48"/>
    <w:rsid w:val="00254038"/>
    <w:rsid w:val="00254F49"/>
    <w:rsid w:val="002551C9"/>
    <w:rsid w:val="002556A0"/>
    <w:rsid w:val="00255A4C"/>
    <w:rsid w:val="00256277"/>
    <w:rsid w:val="002565D2"/>
    <w:rsid w:val="00256D3F"/>
    <w:rsid w:val="00257E19"/>
    <w:rsid w:val="0026072C"/>
    <w:rsid w:val="0026109F"/>
    <w:rsid w:val="00261421"/>
    <w:rsid w:val="0026181B"/>
    <w:rsid w:val="00261BE8"/>
    <w:rsid w:val="002625CE"/>
    <w:rsid w:val="00262A3F"/>
    <w:rsid w:val="002639FF"/>
    <w:rsid w:val="00263E6F"/>
    <w:rsid w:val="00264A1F"/>
    <w:rsid w:val="00264B24"/>
    <w:rsid w:val="00265716"/>
    <w:rsid w:val="00265972"/>
    <w:rsid w:val="00265B04"/>
    <w:rsid w:val="00265DAD"/>
    <w:rsid w:val="00265E81"/>
    <w:rsid w:val="00265E89"/>
    <w:rsid w:val="002679C9"/>
    <w:rsid w:val="00267AA0"/>
    <w:rsid w:val="002703D7"/>
    <w:rsid w:val="002712F0"/>
    <w:rsid w:val="002717D7"/>
    <w:rsid w:val="00271B64"/>
    <w:rsid w:val="00271D28"/>
    <w:rsid w:val="00272043"/>
    <w:rsid w:val="002725FF"/>
    <w:rsid w:val="002730F3"/>
    <w:rsid w:val="002734BA"/>
    <w:rsid w:val="00273E8D"/>
    <w:rsid w:val="002743F2"/>
    <w:rsid w:val="00274FCE"/>
    <w:rsid w:val="002757F7"/>
    <w:rsid w:val="0027590E"/>
    <w:rsid w:val="002759B6"/>
    <w:rsid w:val="00275C92"/>
    <w:rsid w:val="002760CA"/>
    <w:rsid w:val="0027645D"/>
    <w:rsid w:val="00276BD4"/>
    <w:rsid w:val="002770B6"/>
    <w:rsid w:val="00277B2F"/>
    <w:rsid w:val="00277F28"/>
    <w:rsid w:val="00277F72"/>
    <w:rsid w:val="00280148"/>
    <w:rsid w:val="00280383"/>
    <w:rsid w:val="0028100E"/>
    <w:rsid w:val="0028199F"/>
    <w:rsid w:val="00281B25"/>
    <w:rsid w:val="00281F72"/>
    <w:rsid w:val="0028262B"/>
    <w:rsid w:val="00282754"/>
    <w:rsid w:val="0028299B"/>
    <w:rsid w:val="0028358E"/>
    <w:rsid w:val="00283778"/>
    <w:rsid w:val="00283E63"/>
    <w:rsid w:val="00284916"/>
    <w:rsid w:val="0028496E"/>
    <w:rsid w:val="00284E9D"/>
    <w:rsid w:val="00285C78"/>
    <w:rsid w:val="002860E3"/>
    <w:rsid w:val="002866D5"/>
    <w:rsid w:val="0028688E"/>
    <w:rsid w:val="00287578"/>
    <w:rsid w:val="00287E42"/>
    <w:rsid w:val="00290184"/>
    <w:rsid w:val="0029097A"/>
    <w:rsid w:val="00290EBA"/>
    <w:rsid w:val="002910B3"/>
    <w:rsid w:val="002915A6"/>
    <w:rsid w:val="00293479"/>
    <w:rsid w:val="00293A28"/>
    <w:rsid w:val="00294671"/>
    <w:rsid w:val="00294B02"/>
    <w:rsid w:val="00295112"/>
    <w:rsid w:val="00295360"/>
    <w:rsid w:val="002957E3"/>
    <w:rsid w:val="00295A2E"/>
    <w:rsid w:val="00295E29"/>
    <w:rsid w:val="00295FCC"/>
    <w:rsid w:val="002962B0"/>
    <w:rsid w:val="002968D2"/>
    <w:rsid w:val="00297ED0"/>
    <w:rsid w:val="00297F24"/>
    <w:rsid w:val="002A0479"/>
    <w:rsid w:val="002A1214"/>
    <w:rsid w:val="002A1CCD"/>
    <w:rsid w:val="002A252B"/>
    <w:rsid w:val="002A2CE9"/>
    <w:rsid w:val="002A4403"/>
    <w:rsid w:val="002A44DE"/>
    <w:rsid w:val="002A4682"/>
    <w:rsid w:val="002A4FE7"/>
    <w:rsid w:val="002A5168"/>
    <w:rsid w:val="002A5A28"/>
    <w:rsid w:val="002A6470"/>
    <w:rsid w:val="002A64FC"/>
    <w:rsid w:val="002A66DD"/>
    <w:rsid w:val="002A6A10"/>
    <w:rsid w:val="002A6BE4"/>
    <w:rsid w:val="002A7C02"/>
    <w:rsid w:val="002A7D4D"/>
    <w:rsid w:val="002B0708"/>
    <w:rsid w:val="002B0C97"/>
    <w:rsid w:val="002B0F30"/>
    <w:rsid w:val="002B10F4"/>
    <w:rsid w:val="002B1542"/>
    <w:rsid w:val="002B17A1"/>
    <w:rsid w:val="002B1971"/>
    <w:rsid w:val="002B1BC2"/>
    <w:rsid w:val="002B332F"/>
    <w:rsid w:val="002B40E6"/>
    <w:rsid w:val="002B4420"/>
    <w:rsid w:val="002B460C"/>
    <w:rsid w:val="002B524F"/>
    <w:rsid w:val="002B5EE9"/>
    <w:rsid w:val="002B664B"/>
    <w:rsid w:val="002B7604"/>
    <w:rsid w:val="002B77E6"/>
    <w:rsid w:val="002C031B"/>
    <w:rsid w:val="002C0E6E"/>
    <w:rsid w:val="002C0EBB"/>
    <w:rsid w:val="002C10D0"/>
    <w:rsid w:val="002C2694"/>
    <w:rsid w:val="002C26B1"/>
    <w:rsid w:val="002C45E1"/>
    <w:rsid w:val="002C4862"/>
    <w:rsid w:val="002C48E1"/>
    <w:rsid w:val="002C4952"/>
    <w:rsid w:val="002C52CA"/>
    <w:rsid w:val="002C62F4"/>
    <w:rsid w:val="002C71CC"/>
    <w:rsid w:val="002C76A1"/>
    <w:rsid w:val="002C796E"/>
    <w:rsid w:val="002C7B8F"/>
    <w:rsid w:val="002C7CD7"/>
    <w:rsid w:val="002C7D24"/>
    <w:rsid w:val="002D0B53"/>
    <w:rsid w:val="002D0B9D"/>
    <w:rsid w:val="002D1992"/>
    <w:rsid w:val="002D1A96"/>
    <w:rsid w:val="002D1B87"/>
    <w:rsid w:val="002D1D25"/>
    <w:rsid w:val="002D1DC7"/>
    <w:rsid w:val="002D200C"/>
    <w:rsid w:val="002D2BA5"/>
    <w:rsid w:val="002D2D8C"/>
    <w:rsid w:val="002D306F"/>
    <w:rsid w:val="002D3378"/>
    <w:rsid w:val="002D3923"/>
    <w:rsid w:val="002D3AA8"/>
    <w:rsid w:val="002D4158"/>
    <w:rsid w:val="002D4BE9"/>
    <w:rsid w:val="002D4C4F"/>
    <w:rsid w:val="002D535B"/>
    <w:rsid w:val="002D5AB1"/>
    <w:rsid w:val="002D5BEB"/>
    <w:rsid w:val="002D69A6"/>
    <w:rsid w:val="002D72F3"/>
    <w:rsid w:val="002D742E"/>
    <w:rsid w:val="002D7F28"/>
    <w:rsid w:val="002E0764"/>
    <w:rsid w:val="002E0821"/>
    <w:rsid w:val="002E1A12"/>
    <w:rsid w:val="002E2046"/>
    <w:rsid w:val="002E206B"/>
    <w:rsid w:val="002E2D3C"/>
    <w:rsid w:val="002E425B"/>
    <w:rsid w:val="002E47B2"/>
    <w:rsid w:val="002E4A47"/>
    <w:rsid w:val="002E4B77"/>
    <w:rsid w:val="002E5EE0"/>
    <w:rsid w:val="002E60AC"/>
    <w:rsid w:val="002E6D25"/>
    <w:rsid w:val="002E74B0"/>
    <w:rsid w:val="002E789E"/>
    <w:rsid w:val="002F0CAD"/>
    <w:rsid w:val="002F0D04"/>
    <w:rsid w:val="002F1B1D"/>
    <w:rsid w:val="002F1CE8"/>
    <w:rsid w:val="002F24F7"/>
    <w:rsid w:val="002F2C09"/>
    <w:rsid w:val="002F3025"/>
    <w:rsid w:val="002F3320"/>
    <w:rsid w:val="002F44F9"/>
    <w:rsid w:val="002F46EF"/>
    <w:rsid w:val="002F4AA3"/>
    <w:rsid w:val="002F4ECE"/>
    <w:rsid w:val="002F5EDA"/>
    <w:rsid w:val="002F63BD"/>
    <w:rsid w:val="002F6882"/>
    <w:rsid w:val="002F6A11"/>
    <w:rsid w:val="003005A8"/>
    <w:rsid w:val="003013CC"/>
    <w:rsid w:val="00301539"/>
    <w:rsid w:val="003016A8"/>
    <w:rsid w:val="00301E53"/>
    <w:rsid w:val="003027CD"/>
    <w:rsid w:val="0030323A"/>
    <w:rsid w:val="003032C9"/>
    <w:rsid w:val="00303C8C"/>
    <w:rsid w:val="00303D6C"/>
    <w:rsid w:val="0030444D"/>
    <w:rsid w:val="00304536"/>
    <w:rsid w:val="00304E47"/>
    <w:rsid w:val="0030594E"/>
    <w:rsid w:val="00305BDF"/>
    <w:rsid w:val="00307448"/>
    <w:rsid w:val="0031044F"/>
    <w:rsid w:val="00310452"/>
    <w:rsid w:val="00310FB7"/>
    <w:rsid w:val="003112AE"/>
    <w:rsid w:val="00311B3C"/>
    <w:rsid w:val="0031229B"/>
    <w:rsid w:val="00312A16"/>
    <w:rsid w:val="0031326A"/>
    <w:rsid w:val="00313F56"/>
    <w:rsid w:val="0031412C"/>
    <w:rsid w:val="0031429E"/>
    <w:rsid w:val="00314390"/>
    <w:rsid w:val="0031490A"/>
    <w:rsid w:val="00315576"/>
    <w:rsid w:val="00316AB6"/>
    <w:rsid w:val="00316DE4"/>
    <w:rsid w:val="00316F63"/>
    <w:rsid w:val="00317B96"/>
    <w:rsid w:val="00317CC6"/>
    <w:rsid w:val="00320828"/>
    <w:rsid w:val="00320B6C"/>
    <w:rsid w:val="00322562"/>
    <w:rsid w:val="003226EF"/>
    <w:rsid w:val="003227E2"/>
    <w:rsid w:val="00322822"/>
    <w:rsid w:val="00322918"/>
    <w:rsid w:val="00322C24"/>
    <w:rsid w:val="00322DC8"/>
    <w:rsid w:val="00323342"/>
    <w:rsid w:val="00323584"/>
    <w:rsid w:val="003236E4"/>
    <w:rsid w:val="0032557A"/>
    <w:rsid w:val="00325EF2"/>
    <w:rsid w:val="003265EA"/>
    <w:rsid w:val="00326AF5"/>
    <w:rsid w:val="00326EDE"/>
    <w:rsid w:val="003270EE"/>
    <w:rsid w:val="003275A1"/>
    <w:rsid w:val="003279D1"/>
    <w:rsid w:val="00327A3A"/>
    <w:rsid w:val="00327ADF"/>
    <w:rsid w:val="00330B08"/>
    <w:rsid w:val="00330E9D"/>
    <w:rsid w:val="0033113E"/>
    <w:rsid w:val="0033180E"/>
    <w:rsid w:val="003319B8"/>
    <w:rsid w:val="00331E85"/>
    <w:rsid w:val="00332D7D"/>
    <w:rsid w:val="00333049"/>
    <w:rsid w:val="0033384C"/>
    <w:rsid w:val="00333A0D"/>
    <w:rsid w:val="00333A82"/>
    <w:rsid w:val="0033408E"/>
    <w:rsid w:val="00334124"/>
    <w:rsid w:val="00334A52"/>
    <w:rsid w:val="00334AFB"/>
    <w:rsid w:val="00334ECB"/>
    <w:rsid w:val="00334F6B"/>
    <w:rsid w:val="00336556"/>
    <w:rsid w:val="00336E45"/>
    <w:rsid w:val="00337124"/>
    <w:rsid w:val="003375DC"/>
    <w:rsid w:val="00337A9D"/>
    <w:rsid w:val="00337FEA"/>
    <w:rsid w:val="00340348"/>
    <w:rsid w:val="00341280"/>
    <w:rsid w:val="00341A68"/>
    <w:rsid w:val="00341DC9"/>
    <w:rsid w:val="00341DE1"/>
    <w:rsid w:val="003425D6"/>
    <w:rsid w:val="0034281C"/>
    <w:rsid w:val="00342D8D"/>
    <w:rsid w:val="00343A89"/>
    <w:rsid w:val="00343AE4"/>
    <w:rsid w:val="003444E7"/>
    <w:rsid w:val="00344771"/>
    <w:rsid w:val="00346199"/>
    <w:rsid w:val="00346817"/>
    <w:rsid w:val="00346B56"/>
    <w:rsid w:val="00346C4A"/>
    <w:rsid w:val="00346D96"/>
    <w:rsid w:val="00346DF8"/>
    <w:rsid w:val="00347D9C"/>
    <w:rsid w:val="00347DD2"/>
    <w:rsid w:val="00350962"/>
    <w:rsid w:val="00351310"/>
    <w:rsid w:val="00351474"/>
    <w:rsid w:val="0035184F"/>
    <w:rsid w:val="00353641"/>
    <w:rsid w:val="0035364A"/>
    <w:rsid w:val="00353A37"/>
    <w:rsid w:val="00353EC6"/>
    <w:rsid w:val="00354254"/>
    <w:rsid w:val="00354D1A"/>
    <w:rsid w:val="00354D56"/>
    <w:rsid w:val="00355049"/>
    <w:rsid w:val="00355109"/>
    <w:rsid w:val="00355336"/>
    <w:rsid w:val="003553C0"/>
    <w:rsid w:val="0035546E"/>
    <w:rsid w:val="00355BC2"/>
    <w:rsid w:val="00356149"/>
    <w:rsid w:val="0035630B"/>
    <w:rsid w:val="003572A9"/>
    <w:rsid w:val="00360589"/>
    <w:rsid w:val="00360DAA"/>
    <w:rsid w:val="00361084"/>
    <w:rsid w:val="0036164F"/>
    <w:rsid w:val="00361885"/>
    <w:rsid w:val="0036269E"/>
    <w:rsid w:val="00362EC1"/>
    <w:rsid w:val="0036338D"/>
    <w:rsid w:val="003635F5"/>
    <w:rsid w:val="00363C6C"/>
    <w:rsid w:val="00363C86"/>
    <w:rsid w:val="00363FB8"/>
    <w:rsid w:val="0036408A"/>
    <w:rsid w:val="003640DD"/>
    <w:rsid w:val="00364641"/>
    <w:rsid w:val="003649EB"/>
    <w:rsid w:val="00365480"/>
    <w:rsid w:val="00366552"/>
    <w:rsid w:val="00366A31"/>
    <w:rsid w:val="003670CF"/>
    <w:rsid w:val="003673F5"/>
    <w:rsid w:val="00367AD3"/>
    <w:rsid w:val="00367F0F"/>
    <w:rsid w:val="003700F7"/>
    <w:rsid w:val="0037013B"/>
    <w:rsid w:val="00370364"/>
    <w:rsid w:val="00370853"/>
    <w:rsid w:val="00370BB9"/>
    <w:rsid w:val="00370FF0"/>
    <w:rsid w:val="00371A56"/>
    <w:rsid w:val="00371D1A"/>
    <w:rsid w:val="00371EE6"/>
    <w:rsid w:val="0037219C"/>
    <w:rsid w:val="003722B2"/>
    <w:rsid w:val="003725DB"/>
    <w:rsid w:val="003725FE"/>
    <w:rsid w:val="00372C88"/>
    <w:rsid w:val="00373EF7"/>
    <w:rsid w:val="00374904"/>
    <w:rsid w:val="00374E93"/>
    <w:rsid w:val="003766CB"/>
    <w:rsid w:val="003769FA"/>
    <w:rsid w:val="00376CE6"/>
    <w:rsid w:val="00377A52"/>
    <w:rsid w:val="00380001"/>
    <w:rsid w:val="0038055F"/>
    <w:rsid w:val="00380E3C"/>
    <w:rsid w:val="0038155A"/>
    <w:rsid w:val="0038197C"/>
    <w:rsid w:val="00381DD4"/>
    <w:rsid w:val="003823C4"/>
    <w:rsid w:val="00382BBC"/>
    <w:rsid w:val="003835B3"/>
    <w:rsid w:val="00383729"/>
    <w:rsid w:val="003839D4"/>
    <w:rsid w:val="003841FC"/>
    <w:rsid w:val="0038429F"/>
    <w:rsid w:val="00384CF5"/>
    <w:rsid w:val="00384E29"/>
    <w:rsid w:val="003850EC"/>
    <w:rsid w:val="003867C8"/>
    <w:rsid w:val="00386E40"/>
    <w:rsid w:val="003878B7"/>
    <w:rsid w:val="0038791A"/>
    <w:rsid w:val="00387F33"/>
    <w:rsid w:val="003905AA"/>
    <w:rsid w:val="00391382"/>
    <w:rsid w:val="003915C1"/>
    <w:rsid w:val="00391928"/>
    <w:rsid w:val="00391A26"/>
    <w:rsid w:val="0039215B"/>
    <w:rsid w:val="0039223D"/>
    <w:rsid w:val="00392701"/>
    <w:rsid w:val="00392874"/>
    <w:rsid w:val="00392DE0"/>
    <w:rsid w:val="00392EAE"/>
    <w:rsid w:val="00393733"/>
    <w:rsid w:val="00393817"/>
    <w:rsid w:val="00393A44"/>
    <w:rsid w:val="0039481D"/>
    <w:rsid w:val="0039538A"/>
    <w:rsid w:val="00395A9B"/>
    <w:rsid w:val="00396140"/>
    <w:rsid w:val="00396264"/>
    <w:rsid w:val="00396F0F"/>
    <w:rsid w:val="00396FCF"/>
    <w:rsid w:val="0039725E"/>
    <w:rsid w:val="0039749F"/>
    <w:rsid w:val="00397BBC"/>
    <w:rsid w:val="00397E7B"/>
    <w:rsid w:val="003A057B"/>
    <w:rsid w:val="003A0EC1"/>
    <w:rsid w:val="003A1398"/>
    <w:rsid w:val="003A1466"/>
    <w:rsid w:val="003A15E2"/>
    <w:rsid w:val="003A209A"/>
    <w:rsid w:val="003A273E"/>
    <w:rsid w:val="003A27C3"/>
    <w:rsid w:val="003A2DF1"/>
    <w:rsid w:val="003A432F"/>
    <w:rsid w:val="003A4E04"/>
    <w:rsid w:val="003A50FD"/>
    <w:rsid w:val="003A51B5"/>
    <w:rsid w:val="003A528B"/>
    <w:rsid w:val="003A56D0"/>
    <w:rsid w:val="003A5739"/>
    <w:rsid w:val="003A5FCA"/>
    <w:rsid w:val="003A60CF"/>
    <w:rsid w:val="003A703E"/>
    <w:rsid w:val="003A73C6"/>
    <w:rsid w:val="003A7495"/>
    <w:rsid w:val="003A7AA5"/>
    <w:rsid w:val="003A7AC7"/>
    <w:rsid w:val="003A7F49"/>
    <w:rsid w:val="003B005B"/>
    <w:rsid w:val="003B0386"/>
    <w:rsid w:val="003B0814"/>
    <w:rsid w:val="003B096D"/>
    <w:rsid w:val="003B0EC6"/>
    <w:rsid w:val="003B1CEC"/>
    <w:rsid w:val="003B2161"/>
    <w:rsid w:val="003B39F2"/>
    <w:rsid w:val="003B5338"/>
    <w:rsid w:val="003B547B"/>
    <w:rsid w:val="003B54A4"/>
    <w:rsid w:val="003B5597"/>
    <w:rsid w:val="003B58B9"/>
    <w:rsid w:val="003B6956"/>
    <w:rsid w:val="003B6CA4"/>
    <w:rsid w:val="003B6EC8"/>
    <w:rsid w:val="003B7DB1"/>
    <w:rsid w:val="003C249A"/>
    <w:rsid w:val="003C27E1"/>
    <w:rsid w:val="003C2C9C"/>
    <w:rsid w:val="003C2EAA"/>
    <w:rsid w:val="003C33E2"/>
    <w:rsid w:val="003C38AC"/>
    <w:rsid w:val="003C3A6B"/>
    <w:rsid w:val="003C3BED"/>
    <w:rsid w:val="003C3D3A"/>
    <w:rsid w:val="003C44C8"/>
    <w:rsid w:val="003C4B3F"/>
    <w:rsid w:val="003C514C"/>
    <w:rsid w:val="003C59E7"/>
    <w:rsid w:val="003C5BBC"/>
    <w:rsid w:val="003C6A3A"/>
    <w:rsid w:val="003C6C49"/>
    <w:rsid w:val="003C7735"/>
    <w:rsid w:val="003C795E"/>
    <w:rsid w:val="003C7EE6"/>
    <w:rsid w:val="003D0209"/>
    <w:rsid w:val="003D0363"/>
    <w:rsid w:val="003D0B5D"/>
    <w:rsid w:val="003D0D09"/>
    <w:rsid w:val="003D0E2F"/>
    <w:rsid w:val="003D10E5"/>
    <w:rsid w:val="003D11D0"/>
    <w:rsid w:val="003D1370"/>
    <w:rsid w:val="003D14CE"/>
    <w:rsid w:val="003D1A79"/>
    <w:rsid w:val="003D2C3B"/>
    <w:rsid w:val="003D3A5B"/>
    <w:rsid w:val="003D3E9A"/>
    <w:rsid w:val="003D47F6"/>
    <w:rsid w:val="003D527C"/>
    <w:rsid w:val="003D5772"/>
    <w:rsid w:val="003D5BD2"/>
    <w:rsid w:val="003D621F"/>
    <w:rsid w:val="003D7D95"/>
    <w:rsid w:val="003E059B"/>
    <w:rsid w:val="003E0870"/>
    <w:rsid w:val="003E089C"/>
    <w:rsid w:val="003E0B35"/>
    <w:rsid w:val="003E0C6C"/>
    <w:rsid w:val="003E0D0A"/>
    <w:rsid w:val="003E0D75"/>
    <w:rsid w:val="003E142E"/>
    <w:rsid w:val="003E1C34"/>
    <w:rsid w:val="003E28D4"/>
    <w:rsid w:val="003E415E"/>
    <w:rsid w:val="003E46AF"/>
    <w:rsid w:val="003E4926"/>
    <w:rsid w:val="003E50E6"/>
    <w:rsid w:val="003E55EA"/>
    <w:rsid w:val="003E58AC"/>
    <w:rsid w:val="003E64CD"/>
    <w:rsid w:val="003E66F8"/>
    <w:rsid w:val="003E6782"/>
    <w:rsid w:val="003E6940"/>
    <w:rsid w:val="003E6F66"/>
    <w:rsid w:val="003E76C7"/>
    <w:rsid w:val="003F01A8"/>
    <w:rsid w:val="003F0215"/>
    <w:rsid w:val="003F065D"/>
    <w:rsid w:val="003F0C86"/>
    <w:rsid w:val="003F1165"/>
    <w:rsid w:val="003F1872"/>
    <w:rsid w:val="003F1C50"/>
    <w:rsid w:val="003F1E69"/>
    <w:rsid w:val="003F240E"/>
    <w:rsid w:val="003F31B0"/>
    <w:rsid w:val="003F35EF"/>
    <w:rsid w:val="003F3BED"/>
    <w:rsid w:val="003F4109"/>
    <w:rsid w:val="003F412A"/>
    <w:rsid w:val="003F48C0"/>
    <w:rsid w:val="003F5007"/>
    <w:rsid w:val="003F5237"/>
    <w:rsid w:val="003F6773"/>
    <w:rsid w:val="003F6E5B"/>
    <w:rsid w:val="003F74B5"/>
    <w:rsid w:val="004000E9"/>
    <w:rsid w:val="00401006"/>
    <w:rsid w:val="00402535"/>
    <w:rsid w:val="004028F9"/>
    <w:rsid w:val="00402B8A"/>
    <w:rsid w:val="00402CAB"/>
    <w:rsid w:val="00403A4A"/>
    <w:rsid w:val="00403CB0"/>
    <w:rsid w:val="00403D00"/>
    <w:rsid w:val="00403D8E"/>
    <w:rsid w:val="00404758"/>
    <w:rsid w:val="00404767"/>
    <w:rsid w:val="004049E4"/>
    <w:rsid w:val="004049E8"/>
    <w:rsid w:val="00404F47"/>
    <w:rsid w:val="0040564A"/>
    <w:rsid w:val="004059DF"/>
    <w:rsid w:val="00406091"/>
    <w:rsid w:val="00406982"/>
    <w:rsid w:val="00406B98"/>
    <w:rsid w:val="00406C0D"/>
    <w:rsid w:val="00406D17"/>
    <w:rsid w:val="00406F00"/>
    <w:rsid w:val="00406FAE"/>
    <w:rsid w:val="00407047"/>
    <w:rsid w:val="00407531"/>
    <w:rsid w:val="00407801"/>
    <w:rsid w:val="00407F3E"/>
    <w:rsid w:val="0041072D"/>
    <w:rsid w:val="00411269"/>
    <w:rsid w:val="00411D68"/>
    <w:rsid w:val="00411E04"/>
    <w:rsid w:val="00411E5C"/>
    <w:rsid w:val="004120FA"/>
    <w:rsid w:val="00412A5D"/>
    <w:rsid w:val="0041301F"/>
    <w:rsid w:val="00413367"/>
    <w:rsid w:val="00413987"/>
    <w:rsid w:val="004140BF"/>
    <w:rsid w:val="00414B4F"/>
    <w:rsid w:val="00415608"/>
    <w:rsid w:val="0041563B"/>
    <w:rsid w:val="0041578A"/>
    <w:rsid w:val="00415B29"/>
    <w:rsid w:val="00416496"/>
    <w:rsid w:val="00416B09"/>
    <w:rsid w:val="00416D93"/>
    <w:rsid w:val="0041731B"/>
    <w:rsid w:val="00417391"/>
    <w:rsid w:val="00420171"/>
    <w:rsid w:val="004201E8"/>
    <w:rsid w:val="004203CD"/>
    <w:rsid w:val="004211B7"/>
    <w:rsid w:val="00421589"/>
    <w:rsid w:val="00421849"/>
    <w:rsid w:val="00421945"/>
    <w:rsid w:val="00421EF3"/>
    <w:rsid w:val="0042271E"/>
    <w:rsid w:val="00423382"/>
    <w:rsid w:val="00423903"/>
    <w:rsid w:val="0042390A"/>
    <w:rsid w:val="00424214"/>
    <w:rsid w:val="004245AC"/>
    <w:rsid w:val="0042471F"/>
    <w:rsid w:val="004248A8"/>
    <w:rsid w:val="00424D13"/>
    <w:rsid w:val="00424D4E"/>
    <w:rsid w:val="00424D4F"/>
    <w:rsid w:val="004256DF"/>
    <w:rsid w:val="00426ED9"/>
    <w:rsid w:val="00427B76"/>
    <w:rsid w:val="00427BF7"/>
    <w:rsid w:val="00427EAE"/>
    <w:rsid w:val="00427F50"/>
    <w:rsid w:val="00430BFB"/>
    <w:rsid w:val="00431278"/>
    <w:rsid w:val="004319BE"/>
    <w:rsid w:val="00431CA3"/>
    <w:rsid w:val="004322AE"/>
    <w:rsid w:val="0043278C"/>
    <w:rsid w:val="00432890"/>
    <w:rsid w:val="00434F6A"/>
    <w:rsid w:val="004354E4"/>
    <w:rsid w:val="00435E05"/>
    <w:rsid w:val="0043764E"/>
    <w:rsid w:val="00440C59"/>
    <w:rsid w:val="00441952"/>
    <w:rsid w:val="00441C9C"/>
    <w:rsid w:val="00442278"/>
    <w:rsid w:val="004422A3"/>
    <w:rsid w:val="00442578"/>
    <w:rsid w:val="004429A1"/>
    <w:rsid w:val="004448EE"/>
    <w:rsid w:val="00444943"/>
    <w:rsid w:val="00444F5C"/>
    <w:rsid w:val="0044586D"/>
    <w:rsid w:val="004459A0"/>
    <w:rsid w:val="00446B2D"/>
    <w:rsid w:val="00447550"/>
    <w:rsid w:val="00447AF5"/>
    <w:rsid w:val="0045112D"/>
    <w:rsid w:val="00451310"/>
    <w:rsid w:val="00451C39"/>
    <w:rsid w:val="004522DD"/>
    <w:rsid w:val="00452312"/>
    <w:rsid w:val="00452824"/>
    <w:rsid w:val="00452ECD"/>
    <w:rsid w:val="00452F8E"/>
    <w:rsid w:val="004535E5"/>
    <w:rsid w:val="00453AB6"/>
    <w:rsid w:val="00453C98"/>
    <w:rsid w:val="00453F29"/>
    <w:rsid w:val="00453FB7"/>
    <w:rsid w:val="0045423F"/>
    <w:rsid w:val="00454D62"/>
    <w:rsid w:val="0045542B"/>
    <w:rsid w:val="00455ADB"/>
    <w:rsid w:val="004569FC"/>
    <w:rsid w:val="00456C33"/>
    <w:rsid w:val="00456CB0"/>
    <w:rsid w:val="00456F5C"/>
    <w:rsid w:val="00457767"/>
    <w:rsid w:val="00457786"/>
    <w:rsid w:val="00457801"/>
    <w:rsid w:val="00457B61"/>
    <w:rsid w:val="0046020B"/>
    <w:rsid w:val="004603FD"/>
    <w:rsid w:val="004604DF"/>
    <w:rsid w:val="004605B3"/>
    <w:rsid w:val="004608D2"/>
    <w:rsid w:val="00460921"/>
    <w:rsid w:val="00460A39"/>
    <w:rsid w:val="00460E0B"/>
    <w:rsid w:val="004619EE"/>
    <w:rsid w:val="00461EFE"/>
    <w:rsid w:val="004628F9"/>
    <w:rsid w:val="00462D04"/>
    <w:rsid w:val="0046373F"/>
    <w:rsid w:val="00463A43"/>
    <w:rsid w:val="00463BD0"/>
    <w:rsid w:val="00463C0D"/>
    <w:rsid w:val="00464D42"/>
    <w:rsid w:val="004651F1"/>
    <w:rsid w:val="004653B2"/>
    <w:rsid w:val="00465BAD"/>
    <w:rsid w:val="004663EB"/>
    <w:rsid w:val="0046699A"/>
    <w:rsid w:val="004678AD"/>
    <w:rsid w:val="00470110"/>
    <w:rsid w:val="00470747"/>
    <w:rsid w:val="00470BCF"/>
    <w:rsid w:val="004717E3"/>
    <w:rsid w:val="00471A70"/>
    <w:rsid w:val="00471C7A"/>
    <w:rsid w:val="004720E9"/>
    <w:rsid w:val="0047247A"/>
    <w:rsid w:val="00472B57"/>
    <w:rsid w:val="004732DB"/>
    <w:rsid w:val="00473B7D"/>
    <w:rsid w:val="00473C3C"/>
    <w:rsid w:val="0047443B"/>
    <w:rsid w:val="00474A49"/>
    <w:rsid w:val="00474D3B"/>
    <w:rsid w:val="0047576F"/>
    <w:rsid w:val="00475D4C"/>
    <w:rsid w:val="00476D93"/>
    <w:rsid w:val="00480870"/>
    <w:rsid w:val="00480956"/>
    <w:rsid w:val="0048099C"/>
    <w:rsid w:val="004811C2"/>
    <w:rsid w:val="004813AF"/>
    <w:rsid w:val="00482151"/>
    <w:rsid w:val="00482581"/>
    <w:rsid w:val="00482F66"/>
    <w:rsid w:val="0048343B"/>
    <w:rsid w:val="0048371C"/>
    <w:rsid w:val="004839EA"/>
    <w:rsid w:val="00483CB7"/>
    <w:rsid w:val="00483EE5"/>
    <w:rsid w:val="004844B9"/>
    <w:rsid w:val="00484C5A"/>
    <w:rsid w:val="00484D3E"/>
    <w:rsid w:val="0048559B"/>
    <w:rsid w:val="00485A08"/>
    <w:rsid w:val="004866A7"/>
    <w:rsid w:val="00487B1D"/>
    <w:rsid w:val="004901EE"/>
    <w:rsid w:val="004907D6"/>
    <w:rsid w:val="00490D5D"/>
    <w:rsid w:val="004910C5"/>
    <w:rsid w:val="0049158A"/>
    <w:rsid w:val="00491971"/>
    <w:rsid w:val="00491A48"/>
    <w:rsid w:val="004929BF"/>
    <w:rsid w:val="00493325"/>
    <w:rsid w:val="0049356D"/>
    <w:rsid w:val="004936E2"/>
    <w:rsid w:val="00493F8E"/>
    <w:rsid w:val="004949C8"/>
    <w:rsid w:val="004951D8"/>
    <w:rsid w:val="004951F9"/>
    <w:rsid w:val="004954F2"/>
    <w:rsid w:val="00495D68"/>
    <w:rsid w:val="00495F9C"/>
    <w:rsid w:val="00496CB3"/>
    <w:rsid w:val="00496DCD"/>
    <w:rsid w:val="004974B1"/>
    <w:rsid w:val="0049762D"/>
    <w:rsid w:val="004977A1"/>
    <w:rsid w:val="004978BC"/>
    <w:rsid w:val="00497A2A"/>
    <w:rsid w:val="004A05B8"/>
    <w:rsid w:val="004A0BB5"/>
    <w:rsid w:val="004A0F4F"/>
    <w:rsid w:val="004A11AE"/>
    <w:rsid w:val="004A154A"/>
    <w:rsid w:val="004A1596"/>
    <w:rsid w:val="004A1E91"/>
    <w:rsid w:val="004A26B6"/>
    <w:rsid w:val="004A2CD9"/>
    <w:rsid w:val="004A3AB2"/>
    <w:rsid w:val="004A3B36"/>
    <w:rsid w:val="004A4243"/>
    <w:rsid w:val="004A4269"/>
    <w:rsid w:val="004A4494"/>
    <w:rsid w:val="004A45B6"/>
    <w:rsid w:val="004A51EB"/>
    <w:rsid w:val="004A586E"/>
    <w:rsid w:val="004A645B"/>
    <w:rsid w:val="004A6EC0"/>
    <w:rsid w:val="004A7EC1"/>
    <w:rsid w:val="004A7FBA"/>
    <w:rsid w:val="004B0DC7"/>
    <w:rsid w:val="004B17B3"/>
    <w:rsid w:val="004B2EA6"/>
    <w:rsid w:val="004B3686"/>
    <w:rsid w:val="004B37D0"/>
    <w:rsid w:val="004B3A24"/>
    <w:rsid w:val="004B4AE3"/>
    <w:rsid w:val="004B5062"/>
    <w:rsid w:val="004B5B7C"/>
    <w:rsid w:val="004B5D5E"/>
    <w:rsid w:val="004B606D"/>
    <w:rsid w:val="004B6B01"/>
    <w:rsid w:val="004B6EEB"/>
    <w:rsid w:val="004B7531"/>
    <w:rsid w:val="004B7D78"/>
    <w:rsid w:val="004C0285"/>
    <w:rsid w:val="004C0558"/>
    <w:rsid w:val="004C05FF"/>
    <w:rsid w:val="004C11FD"/>
    <w:rsid w:val="004C1B2E"/>
    <w:rsid w:val="004C28C5"/>
    <w:rsid w:val="004C29C6"/>
    <w:rsid w:val="004C34DD"/>
    <w:rsid w:val="004C3608"/>
    <w:rsid w:val="004C4493"/>
    <w:rsid w:val="004C4B63"/>
    <w:rsid w:val="004C5542"/>
    <w:rsid w:val="004C59C1"/>
    <w:rsid w:val="004C5A45"/>
    <w:rsid w:val="004C5B8F"/>
    <w:rsid w:val="004C5F68"/>
    <w:rsid w:val="004C5F74"/>
    <w:rsid w:val="004C60D3"/>
    <w:rsid w:val="004C67CE"/>
    <w:rsid w:val="004C6D00"/>
    <w:rsid w:val="004C6EFF"/>
    <w:rsid w:val="004C75DD"/>
    <w:rsid w:val="004C7FE8"/>
    <w:rsid w:val="004D10EB"/>
    <w:rsid w:val="004D15ED"/>
    <w:rsid w:val="004D2052"/>
    <w:rsid w:val="004D22C1"/>
    <w:rsid w:val="004D2A04"/>
    <w:rsid w:val="004D2DCA"/>
    <w:rsid w:val="004D348F"/>
    <w:rsid w:val="004D3B5D"/>
    <w:rsid w:val="004D3FC2"/>
    <w:rsid w:val="004D411E"/>
    <w:rsid w:val="004D599B"/>
    <w:rsid w:val="004D5E0D"/>
    <w:rsid w:val="004D5FA2"/>
    <w:rsid w:val="004D666F"/>
    <w:rsid w:val="004E0A0E"/>
    <w:rsid w:val="004E0DD0"/>
    <w:rsid w:val="004E0FA1"/>
    <w:rsid w:val="004E1016"/>
    <w:rsid w:val="004E126E"/>
    <w:rsid w:val="004E2041"/>
    <w:rsid w:val="004E2349"/>
    <w:rsid w:val="004E2A01"/>
    <w:rsid w:val="004E2A0F"/>
    <w:rsid w:val="004E30AF"/>
    <w:rsid w:val="004E3E3F"/>
    <w:rsid w:val="004E47EB"/>
    <w:rsid w:val="004E4E7A"/>
    <w:rsid w:val="004E54FF"/>
    <w:rsid w:val="004E5A75"/>
    <w:rsid w:val="004E5CB1"/>
    <w:rsid w:val="004E6B41"/>
    <w:rsid w:val="004E6C8A"/>
    <w:rsid w:val="004E6E7D"/>
    <w:rsid w:val="004E6FF5"/>
    <w:rsid w:val="004E7CEC"/>
    <w:rsid w:val="004F00D3"/>
    <w:rsid w:val="004F0DC3"/>
    <w:rsid w:val="004F0E98"/>
    <w:rsid w:val="004F0FBD"/>
    <w:rsid w:val="004F14AE"/>
    <w:rsid w:val="004F1800"/>
    <w:rsid w:val="004F1B26"/>
    <w:rsid w:val="004F2942"/>
    <w:rsid w:val="004F2CA1"/>
    <w:rsid w:val="004F2FE1"/>
    <w:rsid w:val="004F3580"/>
    <w:rsid w:val="004F48A1"/>
    <w:rsid w:val="004F5247"/>
    <w:rsid w:val="004F5504"/>
    <w:rsid w:val="004F5AD0"/>
    <w:rsid w:val="004F5B6C"/>
    <w:rsid w:val="004F6780"/>
    <w:rsid w:val="004F6B74"/>
    <w:rsid w:val="004F6F3D"/>
    <w:rsid w:val="004F70A8"/>
    <w:rsid w:val="004F727D"/>
    <w:rsid w:val="004F74B6"/>
    <w:rsid w:val="004F79BC"/>
    <w:rsid w:val="00500632"/>
    <w:rsid w:val="00500EEE"/>
    <w:rsid w:val="00501EED"/>
    <w:rsid w:val="00502141"/>
    <w:rsid w:val="00502193"/>
    <w:rsid w:val="005021B2"/>
    <w:rsid w:val="005024D6"/>
    <w:rsid w:val="0050252E"/>
    <w:rsid w:val="00503571"/>
    <w:rsid w:val="005039AD"/>
    <w:rsid w:val="00506458"/>
    <w:rsid w:val="00506D0B"/>
    <w:rsid w:val="0050728F"/>
    <w:rsid w:val="005077F5"/>
    <w:rsid w:val="005106FA"/>
    <w:rsid w:val="00510F3F"/>
    <w:rsid w:val="00511823"/>
    <w:rsid w:val="00511A45"/>
    <w:rsid w:val="00511BE3"/>
    <w:rsid w:val="0051241A"/>
    <w:rsid w:val="00512478"/>
    <w:rsid w:val="00513699"/>
    <w:rsid w:val="00513F48"/>
    <w:rsid w:val="005144FC"/>
    <w:rsid w:val="0051451C"/>
    <w:rsid w:val="00514B5D"/>
    <w:rsid w:val="0051588B"/>
    <w:rsid w:val="00515F1C"/>
    <w:rsid w:val="005161B9"/>
    <w:rsid w:val="00516254"/>
    <w:rsid w:val="00516E0C"/>
    <w:rsid w:val="00517F3E"/>
    <w:rsid w:val="00517F55"/>
    <w:rsid w:val="00520680"/>
    <w:rsid w:val="00520714"/>
    <w:rsid w:val="00521657"/>
    <w:rsid w:val="00521BC4"/>
    <w:rsid w:val="00522B4A"/>
    <w:rsid w:val="005230B4"/>
    <w:rsid w:val="0052327A"/>
    <w:rsid w:val="0052420C"/>
    <w:rsid w:val="00524AB4"/>
    <w:rsid w:val="00524DC5"/>
    <w:rsid w:val="005251DE"/>
    <w:rsid w:val="005252B2"/>
    <w:rsid w:val="00525670"/>
    <w:rsid w:val="00525B39"/>
    <w:rsid w:val="00525E78"/>
    <w:rsid w:val="00526861"/>
    <w:rsid w:val="00526B0F"/>
    <w:rsid w:val="00526BE6"/>
    <w:rsid w:val="00526FA0"/>
    <w:rsid w:val="00530699"/>
    <w:rsid w:val="005309D6"/>
    <w:rsid w:val="00530AE9"/>
    <w:rsid w:val="00530C8A"/>
    <w:rsid w:val="005310AF"/>
    <w:rsid w:val="00531C60"/>
    <w:rsid w:val="00532465"/>
    <w:rsid w:val="0053303C"/>
    <w:rsid w:val="00533962"/>
    <w:rsid w:val="0053400D"/>
    <w:rsid w:val="00535615"/>
    <w:rsid w:val="005356C9"/>
    <w:rsid w:val="00535D8F"/>
    <w:rsid w:val="005362D0"/>
    <w:rsid w:val="005374FD"/>
    <w:rsid w:val="00537648"/>
    <w:rsid w:val="00540776"/>
    <w:rsid w:val="00540AC3"/>
    <w:rsid w:val="0054124B"/>
    <w:rsid w:val="005414A6"/>
    <w:rsid w:val="00541712"/>
    <w:rsid w:val="00541942"/>
    <w:rsid w:val="00542F78"/>
    <w:rsid w:val="005431D4"/>
    <w:rsid w:val="0054335F"/>
    <w:rsid w:val="005433F6"/>
    <w:rsid w:val="00543814"/>
    <w:rsid w:val="00543875"/>
    <w:rsid w:val="00544200"/>
    <w:rsid w:val="005451C9"/>
    <w:rsid w:val="00545882"/>
    <w:rsid w:val="00545BC4"/>
    <w:rsid w:val="00545CC5"/>
    <w:rsid w:val="00546C5F"/>
    <w:rsid w:val="00546DA0"/>
    <w:rsid w:val="00547260"/>
    <w:rsid w:val="00547569"/>
    <w:rsid w:val="00550345"/>
    <w:rsid w:val="005511AC"/>
    <w:rsid w:val="00551423"/>
    <w:rsid w:val="00551AB5"/>
    <w:rsid w:val="00552392"/>
    <w:rsid w:val="00552488"/>
    <w:rsid w:val="005527BB"/>
    <w:rsid w:val="00552FEA"/>
    <w:rsid w:val="0055347C"/>
    <w:rsid w:val="00553C9A"/>
    <w:rsid w:val="0055431B"/>
    <w:rsid w:val="00554668"/>
    <w:rsid w:val="005547B8"/>
    <w:rsid w:val="00554F73"/>
    <w:rsid w:val="00556C98"/>
    <w:rsid w:val="00556CC8"/>
    <w:rsid w:val="00556F22"/>
    <w:rsid w:val="005573D2"/>
    <w:rsid w:val="00557D82"/>
    <w:rsid w:val="005604DC"/>
    <w:rsid w:val="00560714"/>
    <w:rsid w:val="00560DA9"/>
    <w:rsid w:val="0056174E"/>
    <w:rsid w:val="00561900"/>
    <w:rsid w:val="00561A33"/>
    <w:rsid w:val="00561B51"/>
    <w:rsid w:val="005623B8"/>
    <w:rsid w:val="00562FEF"/>
    <w:rsid w:val="00563B13"/>
    <w:rsid w:val="0056448B"/>
    <w:rsid w:val="005648BB"/>
    <w:rsid w:val="005649D1"/>
    <w:rsid w:val="00564BC1"/>
    <w:rsid w:val="00564CA8"/>
    <w:rsid w:val="00565296"/>
    <w:rsid w:val="0056638F"/>
    <w:rsid w:val="005666BA"/>
    <w:rsid w:val="005666D1"/>
    <w:rsid w:val="005669B6"/>
    <w:rsid w:val="005678A7"/>
    <w:rsid w:val="00567C53"/>
    <w:rsid w:val="00567DC7"/>
    <w:rsid w:val="00570504"/>
    <w:rsid w:val="005706F3"/>
    <w:rsid w:val="00570841"/>
    <w:rsid w:val="0057089A"/>
    <w:rsid w:val="00570E19"/>
    <w:rsid w:val="005719C9"/>
    <w:rsid w:val="00572204"/>
    <w:rsid w:val="0057230F"/>
    <w:rsid w:val="00572366"/>
    <w:rsid w:val="00573326"/>
    <w:rsid w:val="00573335"/>
    <w:rsid w:val="005737F0"/>
    <w:rsid w:val="005745AE"/>
    <w:rsid w:val="005754A2"/>
    <w:rsid w:val="005759DB"/>
    <w:rsid w:val="00575EFD"/>
    <w:rsid w:val="00576327"/>
    <w:rsid w:val="0057652F"/>
    <w:rsid w:val="0057667C"/>
    <w:rsid w:val="00576999"/>
    <w:rsid w:val="00576B4D"/>
    <w:rsid w:val="00577080"/>
    <w:rsid w:val="00577AB7"/>
    <w:rsid w:val="005803A0"/>
    <w:rsid w:val="005805E5"/>
    <w:rsid w:val="00581285"/>
    <w:rsid w:val="0058169F"/>
    <w:rsid w:val="00581C30"/>
    <w:rsid w:val="00581C80"/>
    <w:rsid w:val="005822CC"/>
    <w:rsid w:val="00582CED"/>
    <w:rsid w:val="00584508"/>
    <w:rsid w:val="005846ED"/>
    <w:rsid w:val="00584908"/>
    <w:rsid w:val="00585B64"/>
    <w:rsid w:val="0058610C"/>
    <w:rsid w:val="00587425"/>
    <w:rsid w:val="00587C6F"/>
    <w:rsid w:val="00587E60"/>
    <w:rsid w:val="00587E7B"/>
    <w:rsid w:val="00587FC6"/>
    <w:rsid w:val="005910A1"/>
    <w:rsid w:val="0059124B"/>
    <w:rsid w:val="00592386"/>
    <w:rsid w:val="005923CF"/>
    <w:rsid w:val="00592565"/>
    <w:rsid w:val="00592A3C"/>
    <w:rsid w:val="00592C10"/>
    <w:rsid w:val="0059316A"/>
    <w:rsid w:val="00593A92"/>
    <w:rsid w:val="005943E8"/>
    <w:rsid w:val="00594586"/>
    <w:rsid w:val="00595683"/>
    <w:rsid w:val="005960A4"/>
    <w:rsid w:val="00596183"/>
    <w:rsid w:val="00596631"/>
    <w:rsid w:val="00596669"/>
    <w:rsid w:val="00596C37"/>
    <w:rsid w:val="0059741E"/>
    <w:rsid w:val="00597B1E"/>
    <w:rsid w:val="005A06A5"/>
    <w:rsid w:val="005A0A49"/>
    <w:rsid w:val="005A0F84"/>
    <w:rsid w:val="005A2D6F"/>
    <w:rsid w:val="005A3126"/>
    <w:rsid w:val="005A535F"/>
    <w:rsid w:val="005A544D"/>
    <w:rsid w:val="005A5D18"/>
    <w:rsid w:val="005A5D44"/>
    <w:rsid w:val="005A5E35"/>
    <w:rsid w:val="005A65C5"/>
    <w:rsid w:val="005A68D4"/>
    <w:rsid w:val="005A71F3"/>
    <w:rsid w:val="005A7690"/>
    <w:rsid w:val="005A7987"/>
    <w:rsid w:val="005A79B9"/>
    <w:rsid w:val="005A7D11"/>
    <w:rsid w:val="005A7D4D"/>
    <w:rsid w:val="005B061E"/>
    <w:rsid w:val="005B0CE4"/>
    <w:rsid w:val="005B1366"/>
    <w:rsid w:val="005B1BFD"/>
    <w:rsid w:val="005B2284"/>
    <w:rsid w:val="005B3ADD"/>
    <w:rsid w:val="005B3C67"/>
    <w:rsid w:val="005B40E5"/>
    <w:rsid w:val="005B446F"/>
    <w:rsid w:val="005B479B"/>
    <w:rsid w:val="005B48EB"/>
    <w:rsid w:val="005B4A65"/>
    <w:rsid w:val="005B4A8F"/>
    <w:rsid w:val="005B4C6C"/>
    <w:rsid w:val="005B4D3D"/>
    <w:rsid w:val="005B51F6"/>
    <w:rsid w:val="005B5526"/>
    <w:rsid w:val="005B61B9"/>
    <w:rsid w:val="005B6597"/>
    <w:rsid w:val="005B6A7A"/>
    <w:rsid w:val="005B7139"/>
    <w:rsid w:val="005B7AE8"/>
    <w:rsid w:val="005B7F73"/>
    <w:rsid w:val="005C0B04"/>
    <w:rsid w:val="005C1AD4"/>
    <w:rsid w:val="005C202E"/>
    <w:rsid w:val="005C23A0"/>
    <w:rsid w:val="005C2599"/>
    <w:rsid w:val="005C32DE"/>
    <w:rsid w:val="005C3907"/>
    <w:rsid w:val="005C3A18"/>
    <w:rsid w:val="005C528D"/>
    <w:rsid w:val="005C5355"/>
    <w:rsid w:val="005C5966"/>
    <w:rsid w:val="005C7256"/>
    <w:rsid w:val="005C72C5"/>
    <w:rsid w:val="005C7EE8"/>
    <w:rsid w:val="005C7F72"/>
    <w:rsid w:val="005D0040"/>
    <w:rsid w:val="005D0858"/>
    <w:rsid w:val="005D1A4D"/>
    <w:rsid w:val="005D1C41"/>
    <w:rsid w:val="005D1F0E"/>
    <w:rsid w:val="005D236D"/>
    <w:rsid w:val="005D2548"/>
    <w:rsid w:val="005D26EA"/>
    <w:rsid w:val="005D2F40"/>
    <w:rsid w:val="005D34CF"/>
    <w:rsid w:val="005D4335"/>
    <w:rsid w:val="005D439F"/>
    <w:rsid w:val="005D4C64"/>
    <w:rsid w:val="005D5482"/>
    <w:rsid w:val="005D55D2"/>
    <w:rsid w:val="005D621A"/>
    <w:rsid w:val="005D6CAA"/>
    <w:rsid w:val="005D7CF6"/>
    <w:rsid w:val="005E01B1"/>
    <w:rsid w:val="005E0661"/>
    <w:rsid w:val="005E1670"/>
    <w:rsid w:val="005E180E"/>
    <w:rsid w:val="005E1BDD"/>
    <w:rsid w:val="005E1F9F"/>
    <w:rsid w:val="005E24EE"/>
    <w:rsid w:val="005E2CB1"/>
    <w:rsid w:val="005E308D"/>
    <w:rsid w:val="005E3F69"/>
    <w:rsid w:val="005E4C56"/>
    <w:rsid w:val="005E4E2F"/>
    <w:rsid w:val="005E4FE4"/>
    <w:rsid w:val="005E5555"/>
    <w:rsid w:val="005E5859"/>
    <w:rsid w:val="005E6FF3"/>
    <w:rsid w:val="005E7191"/>
    <w:rsid w:val="005E7739"/>
    <w:rsid w:val="005E7C6E"/>
    <w:rsid w:val="005E7F88"/>
    <w:rsid w:val="005E7FE7"/>
    <w:rsid w:val="005F02B8"/>
    <w:rsid w:val="005F0342"/>
    <w:rsid w:val="005F193B"/>
    <w:rsid w:val="005F334C"/>
    <w:rsid w:val="005F35D6"/>
    <w:rsid w:val="005F3C3F"/>
    <w:rsid w:val="005F43D4"/>
    <w:rsid w:val="005F4869"/>
    <w:rsid w:val="005F68DF"/>
    <w:rsid w:val="005F6E90"/>
    <w:rsid w:val="005F710A"/>
    <w:rsid w:val="005F7AA7"/>
    <w:rsid w:val="006003CF"/>
    <w:rsid w:val="006024E8"/>
    <w:rsid w:val="00602DF7"/>
    <w:rsid w:val="00603665"/>
    <w:rsid w:val="0060387A"/>
    <w:rsid w:val="0060397C"/>
    <w:rsid w:val="00604428"/>
    <w:rsid w:val="00604472"/>
    <w:rsid w:val="006056CA"/>
    <w:rsid w:val="006062CA"/>
    <w:rsid w:val="006064AD"/>
    <w:rsid w:val="0060666A"/>
    <w:rsid w:val="0060689D"/>
    <w:rsid w:val="00606D1C"/>
    <w:rsid w:val="00607B64"/>
    <w:rsid w:val="00610300"/>
    <w:rsid w:val="0061047A"/>
    <w:rsid w:val="00610CD5"/>
    <w:rsid w:val="006119F1"/>
    <w:rsid w:val="00611B20"/>
    <w:rsid w:val="00611E62"/>
    <w:rsid w:val="00612265"/>
    <w:rsid w:val="006122AC"/>
    <w:rsid w:val="00612F35"/>
    <w:rsid w:val="00612FAE"/>
    <w:rsid w:val="00613350"/>
    <w:rsid w:val="00613626"/>
    <w:rsid w:val="0061497E"/>
    <w:rsid w:val="00614B5B"/>
    <w:rsid w:val="0061504F"/>
    <w:rsid w:val="00615BF5"/>
    <w:rsid w:val="00615EF7"/>
    <w:rsid w:val="00616544"/>
    <w:rsid w:val="00617266"/>
    <w:rsid w:val="00620056"/>
    <w:rsid w:val="00620C12"/>
    <w:rsid w:val="0062105F"/>
    <w:rsid w:val="0062125A"/>
    <w:rsid w:val="00621708"/>
    <w:rsid w:val="0062178D"/>
    <w:rsid w:val="00622524"/>
    <w:rsid w:val="006226C4"/>
    <w:rsid w:val="0062295D"/>
    <w:rsid w:val="00622D67"/>
    <w:rsid w:val="00622F69"/>
    <w:rsid w:val="006230C8"/>
    <w:rsid w:val="00623293"/>
    <w:rsid w:val="00623CCD"/>
    <w:rsid w:val="00624056"/>
    <w:rsid w:val="006247B1"/>
    <w:rsid w:val="00624D87"/>
    <w:rsid w:val="00625344"/>
    <w:rsid w:val="00625768"/>
    <w:rsid w:val="00625BA3"/>
    <w:rsid w:val="00625EFD"/>
    <w:rsid w:val="006272CC"/>
    <w:rsid w:val="00627AC6"/>
    <w:rsid w:val="006301B7"/>
    <w:rsid w:val="006301BB"/>
    <w:rsid w:val="006301EC"/>
    <w:rsid w:val="006305FA"/>
    <w:rsid w:val="006319DA"/>
    <w:rsid w:val="00631BCB"/>
    <w:rsid w:val="00632075"/>
    <w:rsid w:val="006328B3"/>
    <w:rsid w:val="00632E01"/>
    <w:rsid w:val="00633123"/>
    <w:rsid w:val="0063349C"/>
    <w:rsid w:val="00633A8A"/>
    <w:rsid w:val="00634299"/>
    <w:rsid w:val="00634327"/>
    <w:rsid w:val="00634564"/>
    <w:rsid w:val="00634576"/>
    <w:rsid w:val="0063460A"/>
    <w:rsid w:val="00634875"/>
    <w:rsid w:val="00634A0D"/>
    <w:rsid w:val="006350A1"/>
    <w:rsid w:val="00635303"/>
    <w:rsid w:val="006353DB"/>
    <w:rsid w:val="00635410"/>
    <w:rsid w:val="00635978"/>
    <w:rsid w:val="00635BA0"/>
    <w:rsid w:val="006361E3"/>
    <w:rsid w:val="0063649B"/>
    <w:rsid w:val="00636C07"/>
    <w:rsid w:val="00640683"/>
    <w:rsid w:val="0064118C"/>
    <w:rsid w:val="00641AB3"/>
    <w:rsid w:val="00641E89"/>
    <w:rsid w:val="00641ECA"/>
    <w:rsid w:val="00642062"/>
    <w:rsid w:val="00642110"/>
    <w:rsid w:val="006433E8"/>
    <w:rsid w:val="0064346A"/>
    <w:rsid w:val="00644311"/>
    <w:rsid w:val="006443B9"/>
    <w:rsid w:val="00644641"/>
    <w:rsid w:val="00644D0E"/>
    <w:rsid w:val="00645299"/>
    <w:rsid w:val="00645F2B"/>
    <w:rsid w:val="006461EB"/>
    <w:rsid w:val="00647B98"/>
    <w:rsid w:val="00647CDD"/>
    <w:rsid w:val="00650268"/>
    <w:rsid w:val="00650B1E"/>
    <w:rsid w:val="00652D67"/>
    <w:rsid w:val="006533B5"/>
    <w:rsid w:val="00653561"/>
    <w:rsid w:val="00653580"/>
    <w:rsid w:val="006543B2"/>
    <w:rsid w:val="00654C05"/>
    <w:rsid w:val="00654D09"/>
    <w:rsid w:val="006554AD"/>
    <w:rsid w:val="00655889"/>
    <w:rsid w:val="00655A4D"/>
    <w:rsid w:val="006570A4"/>
    <w:rsid w:val="006574FC"/>
    <w:rsid w:val="006579CB"/>
    <w:rsid w:val="00657B7E"/>
    <w:rsid w:val="00660013"/>
    <w:rsid w:val="00660E98"/>
    <w:rsid w:val="00661129"/>
    <w:rsid w:val="006615F2"/>
    <w:rsid w:val="0066203D"/>
    <w:rsid w:val="0066247A"/>
    <w:rsid w:val="00662E8C"/>
    <w:rsid w:val="00663A8E"/>
    <w:rsid w:val="006641CE"/>
    <w:rsid w:val="006643B5"/>
    <w:rsid w:val="006664A4"/>
    <w:rsid w:val="006667EA"/>
    <w:rsid w:val="00666944"/>
    <w:rsid w:val="00666B00"/>
    <w:rsid w:val="0066791F"/>
    <w:rsid w:val="00667943"/>
    <w:rsid w:val="00667FA9"/>
    <w:rsid w:val="00670B18"/>
    <w:rsid w:val="0067101F"/>
    <w:rsid w:val="0067114D"/>
    <w:rsid w:val="0067158A"/>
    <w:rsid w:val="006716A0"/>
    <w:rsid w:val="006718F8"/>
    <w:rsid w:val="006733EE"/>
    <w:rsid w:val="00673C9A"/>
    <w:rsid w:val="00673FEB"/>
    <w:rsid w:val="00674097"/>
    <w:rsid w:val="006745D6"/>
    <w:rsid w:val="006750DC"/>
    <w:rsid w:val="0067522C"/>
    <w:rsid w:val="0067636E"/>
    <w:rsid w:val="0067672E"/>
    <w:rsid w:val="00676AA7"/>
    <w:rsid w:val="00676C58"/>
    <w:rsid w:val="00676CEA"/>
    <w:rsid w:val="006771D5"/>
    <w:rsid w:val="00677E31"/>
    <w:rsid w:val="00680395"/>
    <w:rsid w:val="006804EE"/>
    <w:rsid w:val="0068184E"/>
    <w:rsid w:val="00681E98"/>
    <w:rsid w:val="0068218F"/>
    <w:rsid w:val="00682931"/>
    <w:rsid w:val="00682C23"/>
    <w:rsid w:val="00682C2E"/>
    <w:rsid w:val="006832A8"/>
    <w:rsid w:val="0068355A"/>
    <w:rsid w:val="00683ADD"/>
    <w:rsid w:val="00683B6B"/>
    <w:rsid w:val="006842EC"/>
    <w:rsid w:val="006844CA"/>
    <w:rsid w:val="00684646"/>
    <w:rsid w:val="00684667"/>
    <w:rsid w:val="00684B9B"/>
    <w:rsid w:val="006853C8"/>
    <w:rsid w:val="006853EC"/>
    <w:rsid w:val="006856F2"/>
    <w:rsid w:val="0068584B"/>
    <w:rsid w:val="0068596E"/>
    <w:rsid w:val="00685AA7"/>
    <w:rsid w:val="00685AD2"/>
    <w:rsid w:val="00685CFD"/>
    <w:rsid w:val="00685E50"/>
    <w:rsid w:val="006861B5"/>
    <w:rsid w:val="00686433"/>
    <w:rsid w:val="006866F5"/>
    <w:rsid w:val="0068681D"/>
    <w:rsid w:val="00686AF2"/>
    <w:rsid w:val="0068749F"/>
    <w:rsid w:val="00690A21"/>
    <w:rsid w:val="0069248A"/>
    <w:rsid w:val="00692917"/>
    <w:rsid w:val="0069304F"/>
    <w:rsid w:val="00693113"/>
    <w:rsid w:val="006940CA"/>
    <w:rsid w:val="00694219"/>
    <w:rsid w:val="006948CA"/>
    <w:rsid w:val="00694E33"/>
    <w:rsid w:val="00695A31"/>
    <w:rsid w:val="00695A88"/>
    <w:rsid w:val="00696286"/>
    <w:rsid w:val="0069665D"/>
    <w:rsid w:val="00697055"/>
    <w:rsid w:val="00697526"/>
    <w:rsid w:val="00697583"/>
    <w:rsid w:val="006A13C1"/>
    <w:rsid w:val="006A151A"/>
    <w:rsid w:val="006A1A54"/>
    <w:rsid w:val="006A2609"/>
    <w:rsid w:val="006A2DC7"/>
    <w:rsid w:val="006A343B"/>
    <w:rsid w:val="006A3447"/>
    <w:rsid w:val="006A3BE3"/>
    <w:rsid w:val="006A3F25"/>
    <w:rsid w:val="006A3FF3"/>
    <w:rsid w:val="006A43AA"/>
    <w:rsid w:val="006A44CB"/>
    <w:rsid w:val="006A46B1"/>
    <w:rsid w:val="006A5A3F"/>
    <w:rsid w:val="006A5E96"/>
    <w:rsid w:val="006A6327"/>
    <w:rsid w:val="006A6542"/>
    <w:rsid w:val="006A69B5"/>
    <w:rsid w:val="006A6F96"/>
    <w:rsid w:val="006A7267"/>
    <w:rsid w:val="006A7B84"/>
    <w:rsid w:val="006B0247"/>
    <w:rsid w:val="006B077C"/>
    <w:rsid w:val="006B08FD"/>
    <w:rsid w:val="006B09EE"/>
    <w:rsid w:val="006B0BF9"/>
    <w:rsid w:val="006B0EF4"/>
    <w:rsid w:val="006B1781"/>
    <w:rsid w:val="006B1A95"/>
    <w:rsid w:val="006B1AB0"/>
    <w:rsid w:val="006B3112"/>
    <w:rsid w:val="006B3350"/>
    <w:rsid w:val="006B39CC"/>
    <w:rsid w:val="006B4075"/>
    <w:rsid w:val="006B4556"/>
    <w:rsid w:val="006B4A3C"/>
    <w:rsid w:val="006B5D67"/>
    <w:rsid w:val="006B603B"/>
    <w:rsid w:val="006B6439"/>
    <w:rsid w:val="006B661A"/>
    <w:rsid w:val="006B7080"/>
    <w:rsid w:val="006C0803"/>
    <w:rsid w:val="006C0C3E"/>
    <w:rsid w:val="006C0CE6"/>
    <w:rsid w:val="006C0DF1"/>
    <w:rsid w:val="006C109D"/>
    <w:rsid w:val="006C1250"/>
    <w:rsid w:val="006C1BE5"/>
    <w:rsid w:val="006C2192"/>
    <w:rsid w:val="006C3090"/>
    <w:rsid w:val="006C3091"/>
    <w:rsid w:val="006C30DC"/>
    <w:rsid w:val="006C30F9"/>
    <w:rsid w:val="006C3935"/>
    <w:rsid w:val="006C3CA0"/>
    <w:rsid w:val="006C4C29"/>
    <w:rsid w:val="006C5B15"/>
    <w:rsid w:val="006D11FC"/>
    <w:rsid w:val="006D20F5"/>
    <w:rsid w:val="006D22A5"/>
    <w:rsid w:val="006D2378"/>
    <w:rsid w:val="006D2C6E"/>
    <w:rsid w:val="006D2D59"/>
    <w:rsid w:val="006D31F5"/>
    <w:rsid w:val="006D32FA"/>
    <w:rsid w:val="006D33BB"/>
    <w:rsid w:val="006D3676"/>
    <w:rsid w:val="006D3D73"/>
    <w:rsid w:val="006D3E79"/>
    <w:rsid w:val="006D46CD"/>
    <w:rsid w:val="006D46EF"/>
    <w:rsid w:val="006D6E15"/>
    <w:rsid w:val="006D74F7"/>
    <w:rsid w:val="006D7EC0"/>
    <w:rsid w:val="006E0BB7"/>
    <w:rsid w:val="006E0D5E"/>
    <w:rsid w:val="006E11A3"/>
    <w:rsid w:val="006E1321"/>
    <w:rsid w:val="006E1C1A"/>
    <w:rsid w:val="006E2A31"/>
    <w:rsid w:val="006E30E1"/>
    <w:rsid w:val="006E31CA"/>
    <w:rsid w:val="006E3455"/>
    <w:rsid w:val="006E36AA"/>
    <w:rsid w:val="006E38A2"/>
    <w:rsid w:val="006E3B41"/>
    <w:rsid w:val="006E56B2"/>
    <w:rsid w:val="006E5D16"/>
    <w:rsid w:val="006E6342"/>
    <w:rsid w:val="006E67AA"/>
    <w:rsid w:val="006E6DD6"/>
    <w:rsid w:val="006E7109"/>
    <w:rsid w:val="006E736E"/>
    <w:rsid w:val="006E73DF"/>
    <w:rsid w:val="006E756A"/>
    <w:rsid w:val="006E7D63"/>
    <w:rsid w:val="006F0C73"/>
    <w:rsid w:val="006F1092"/>
    <w:rsid w:val="006F1453"/>
    <w:rsid w:val="006F1458"/>
    <w:rsid w:val="006F1BA2"/>
    <w:rsid w:val="006F1BFB"/>
    <w:rsid w:val="006F25F9"/>
    <w:rsid w:val="006F3DB0"/>
    <w:rsid w:val="006F40E4"/>
    <w:rsid w:val="006F463C"/>
    <w:rsid w:val="006F48E1"/>
    <w:rsid w:val="006F4AB4"/>
    <w:rsid w:val="006F58A0"/>
    <w:rsid w:val="006F5FD0"/>
    <w:rsid w:val="006F6CBA"/>
    <w:rsid w:val="006F752E"/>
    <w:rsid w:val="006F76B2"/>
    <w:rsid w:val="007002E1"/>
    <w:rsid w:val="007003C1"/>
    <w:rsid w:val="007006A1"/>
    <w:rsid w:val="00700AC1"/>
    <w:rsid w:val="00701051"/>
    <w:rsid w:val="00701CA4"/>
    <w:rsid w:val="00701D82"/>
    <w:rsid w:val="007025F4"/>
    <w:rsid w:val="00702EEA"/>
    <w:rsid w:val="0070365D"/>
    <w:rsid w:val="00703B97"/>
    <w:rsid w:val="00704723"/>
    <w:rsid w:val="007049EE"/>
    <w:rsid w:val="00705167"/>
    <w:rsid w:val="00705436"/>
    <w:rsid w:val="00705EB3"/>
    <w:rsid w:val="00705F64"/>
    <w:rsid w:val="00706CE3"/>
    <w:rsid w:val="00706E63"/>
    <w:rsid w:val="00707E24"/>
    <w:rsid w:val="007103AD"/>
    <w:rsid w:val="00710B84"/>
    <w:rsid w:val="00710CB9"/>
    <w:rsid w:val="0071152E"/>
    <w:rsid w:val="007117F5"/>
    <w:rsid w:val="00711AFD"/>
    <w:rsid w:val="00711BE9"/>
    <w:rsid w:val="007124DF"/>
    <w:rsid w:val="007125D4"/>
    <w:rsid w:val="0071283F"/>
    <w:rsid w:val="00713C79"/>
    <w:rsid w:val="00714450"/>
    <w:rsid w:val="00714E88"/>
    <w:rsid w:val="00714ED2"/>
    <w:rsid w:val="007154C9"/>
    <w:rsid w:val="0071566D"/>
    <w:rsid w:val="00715C7C"/>
    <w:rsid w:val="00716048"/>
    <w:rsid w:val="00716642"/>
    <w:rsid w:val="007173AA"/>
    <w:rsid w:val="007203A5"/>
    <w:rsid w:val="007209AE"/>
    <w:rsid w:val="00720DC5"/>
    <w:rsid w:val="00721071"/>
    <w:rsid w:val="00721849"/>
    <w:rsid w:val="00721EC4"/>
    <w:rsid w:val="00722616"/>
    <w:rsid w:val="00722BD0"/>
    <w:rsid w:val="00722C93"/>
    <w:rsid w:val="00722D1C"/>
    <w:rsid w:val="00722E67"/>
    <w:rsid w:val="00723FB7"/>
    <w:rsid w:val="00724806"/>
    <w:rsid w:val="00724A46"/>
    <w:rsid w:val="00724F72"/>
    <w:rsid w:val="00725DC6"/>
    <w:rsid w:val="00725F54"/>
    <w:rsid w:val="007262B3"/>
    <w:rsid w:val="0072667D"/>
    <w:rsid w:val="00726F11"/>
    <w:rsid w:val="007278F4"/>
    <w:rsid w:val="00727C43"/>
    <w:rsid w:val="00727C69"/>
    <w:rsid w:val="00727F8B"/>
    <w:rsid w:val="007310CF"/>
    <w:rsid w:val="00731204"/>
    <w:rsid w:val="00731316"/>
    <w:rsid w:val="00731F2F"/>
    <w:rsid w:val="00732210"/>
    <w:rsid w:val="00733654"/>
    <w:rsid w:val="00733FB0"/>
    <w:rsid w:val="00734818"/>
    <w:rsid w:val="007349D0"/>
    <w:rsid w:val="007349F6"/>
    <w:rsid w:val="00734E1B"/>
    <w:rsid w:val="007355ED"/>
    <w:rsid w:val="0073564C"/>
    <w:rsid w:val="00735AE9"/>
    <w:rsid w:val="0073664C"/>
    <w:rsid w:val="00736A21"/>
    <w:rsid w:val="00736DCA"/>
    <w:rsid w:val="00736EA6"/>
    <w:rsid w:val="00737174"/>
    <w:rsid w:val="0073747C"/>
    <w:rsid w:val="007375BB"/>
    <w:rsid w:val="00737EBA"/>
    <w:rsid w:val="0074160F"/>
    <w:rsid w:val="007416C8"/>
    <w:rsid w:val="00741760"/>
    <w:rsid w:val="00742FF6"/>
    <w:rsid w:val="00743A50"/>
    <w:rsid w:val="00743D25"/>
    <w:rsid w:val="00743E34"/>
    <w:rsid w:val="00743F7C"/>
    <w:rsid w:val="007446D2"/>
    <w:rsid w:val="0074477B"/>
    <w:rsid w:val="00744BC4"/>
    <w:rsid w:val="00744F27"/>
    <w:rsid w:val="007454EF"/>
    <w:rsid w:val="00746794"/>
    <w:rsid w:val="00747377"/>
    <w:rsid w:val="00747D32"/>
    <w:rsid w:val="0075005A"/>
    <w:rsid w:val="007501E6"/>
    <w:rsid w:val="007507CE"/>
    <w:rsid w:val="0075176A"/>
    <w:rsid w:val="00751800"/>
    <w:rsid w:val="00752558"/>
    <w:rsid w:val="00752B2E"/>
    <w:rsid w:val="007535FB"/>
    <w:rsid w:val="0075364F"/>
    <w:rsid w:val="0075378E"/>
    <w:rsid w:val="00753DCC"/>
    <w:rsid w:val="007541C8"/>
    <w:rsid w:val="00754F94"/>
    <w:rsid w:val="0075505B"/>
    <w:rsid w:val="007560B0"/>
    <w:rsid w:val="0075638A"/>
    <w:rsid w:val="00756425"/>
    <w:rsid w:val="007566DA"/>
    <w:rsid w:val="0075679F"/>
    <w:rsid w:val="00756A91"/>
    <w:rsid w:val="00757064"/>
    <w:rsid w:val="00757415"/>
    <w:rsid w:val="007604A4"/>
    <w:rsid w:val="00761745"/>
    <w:rsid w:val="0076237A"/>
    <w:rsid w:val="00762674"/>
    <w:rsid w:val="00762EAF"/>
    <w:rsid w:val="00762EB1"/>
    <w:rsid w:val="00763A09"/>
    <w:rsid w:val="00763C2B"/>
    <w:rsid w:val="00764529"/>
    <w:rsid w:val="0076463D"/>
    <w:rsid w:val="007647C7"/>
    <w:rsid w:val="00765780"/>
    <w:rsid w:val="00766162"/>
    <w:rsid w:val="0076690F"/>
    <w:rsid w:val="00770548"/>
    <w:rsid w:val="00770905"/>
    <w:rsid w:val="00770A12"/>
    <w:rsid w:val="00771A6D"/>
    <w:rsid w:val="0077303F"/>
    <w:rsid w:val="0077329C"/>
    <w:rsid w:val="007732FD"/>
    <w:rsid w:val="007744E4"/>
    <w:rsid w:val="007748F4"/>
    <w:rsid w:val="00774AA3"/>
    <w:rsid w:val="007750D7"/>
    <w:rsid w:val="00775C48"/>
    <w:rsid w:val="007764A4"/>
    <w:rsid w:val="00776766"/>
    <w:rsid w:val="00776DF1"/>
    <w:rsid w:val="00777081"/>
    <w:rsid w:val="007777F2"/>
    <w:rsid w:val="0078044D"/>
    <w:rsid w:val="007805A6"/>
    <w:rsid w:val="0078072A"/>
    <w:rsid w:val="00780959"/>
    <w:rsid w:val="00780D3D"/>
    <w:rsid w:val="0078143B"/>
    <w:rsid w:val="00781AB5"/>
    <w:rsid w:val="00782A59"/>
    <w:rsid w:val="00782CC7"/>
    <w:rsid w:val="007830F5"/>
    <w:rsid w:val="007831BC"/>
    <w:rsid w:val="00784867"/>
    <w:rsid w:val="007848D3"/>
    <w:rsid w:val="007849E6"/>
    <w:rsid w:val="00784FCA"/>
    <w:rsid w:val="00785323"/>
    <w:rsid w:val="00785C4A"/>
    <w:rsid w:val="00785D45"/>
    <w:rsid w:val="00785F64"/>
    <w:rsid w:val="007863D8"/>
    <w:rsid w:val="00786AA4"/>
    <w:rsid w:val="00786ED6"/>
    <w:rsid w:val="007875CB"/>
    <w:rsid w:val="00787650"/>
    <w:rsid w:val="00787916"/>
    <w:rsid w:val="007903B1"/>
    <w:rsid w:val="00790979"/>
    <w:rsid w:val="00790CFD"/>
    <w:rsid w:val="00790D1A"/>
    <w:rsid w:val="007918CD"/>
    <w:rsid w:val="00791C5D"/>
    <w:rsid w:val="007926C7"/>
    <w:rsid w:val="00792E8B"/>
    <w:rsid w:val="00793193"/>
    <w:rsid w:val="007938D7"/>
    <w:rsid w:val="007939D1"/>
    <w:rsid w:val="00794728"/>
    <w:rsid w:val="00794CCB"/>
    <w:rsid w:val="007954E3"/>
    <w:rsid w:val="007956EB"/>
    <w:rsid w:val="00795AC1"/>
    <w:rsid w:val="00795EDF"/>
    <w:rsid w:val="007961DC"/>
    <w:rsid w:val="007963B4"/>
    <w:rsid w:val="00797B9A"/>
    <w:rsid w:val="007A0208"/>
    <w:rsid w:val="007A093F"/>
    <w:rsid w:val="007A0BE9"/>
    <w:rsid w:val="007A0F9E"/>
    <w:rsid w:val="007A2241"/>
    <w:rsid w:val="007A330F"/>
    <w:rsid w:val="007A43DB"/>
    <w:rsid w:val="007A4967"/>
    <w:rsid w:val="007A4B71"/>
    <w:rsid w:val="007A5B0E"/>
    <w:rsid w:val="007A5DC8"/>
    <w:rsid w:val="007A5DF6"/>
    <w:rsid w:val="007A614C"/>
    <w:rsid w:val="007A63A4"/>
    <w:rsid w:val="007A6434"/>
    <w:rsid w:val="007A662E"/>
    <w:rsid w:val="007A6A67"/>
    <w:rsid w:val="007A730D"/>
    <w:rsid w:val="007A7F84"/>
    <w:rsid w:val="007B0301"/>
    <w:rsid w:val="007B0510"/>
    <w:rsid w:val="007B1021"/>
    <w:rsid w:val="007B1069"/>
    <w:rsid w:val="007B1AC3"/>
    <w:rsid w:val="007B1CE6"/>
    <w:rsid w:val="007B2251"/>
    <w:rsid w:val="007B295B"/>
    <w:rsid w:val="007B2EF6"/>
    <w:rsid w:val="007B31E5"/>
    <w:rsid w:val="007B3463"/>
    <w:rsid w:val="007B4371"/>
    <w:rsid w:val="007B4AFD"/>
    <w:rsid w:val="007B525E"/>
    <w:rsid w:val="007B541D"/>
    <w:rsid w:val="007B61DD"/>
    <w:rsid w:val="007B6E6E"/>
    <w:rsid w:val="007B7666"/>
    <w:rsid w:val="007B7E45"/>
    <w:rsid w:val="007B7E54"/>
    <w:rsid w:val="007C080A"/>
    <w:rsid w:val="007C0B5F"/>
    <w:rsid w:val="007C147C"/>
    <w:rsid w:val="007C16FA"/>
    <w:rsid w:val="007C209A"/>
    <w:rsid w:val="007C2351"/>
    <w:rsid w:val="007C2426"/>
    <w:rsid w:val="007C2627"/>
    <w:rsid w:val="007C2886"/>
    <w:rsid w:val="007C35D5"/>
    <w:rsid w:val="007C4143"/>
    <w:rsid w:val="007C47D1"/>
    <w:rsid w:val="007C4AE9"/>
    <w:rsid w:val="007C4E1B"/>
    <w:rsid w:val="007C534F"/>
    <w:rsid w:val="007C54AB"/>
    <w:rsid w:val="007C6303"/>
    <w:rsid w:val="007C77B1"/>
    <w:rsid w:val="007C7DA5"/>
    <w:rsid w:val="007D0056"/>
    <w:rsid w:val="007D22F5"/>
    <w:rsid w:val="007D2AEC"/>
    <w:rsid w:val="007D2CA9"/>
    <w:rsid w:val="007D31E7"/>
    <w:rsid w:val="007D3637"/>
    <w:rsid w:val="007D3A24"/>
    <w:rsid w:val="007D3A4A"/>
    <w:rsid w:val="007D3E22"/>
    <w:rsid w:val="007D4115"/>
    <w:rsid w:val="007D4137"/>
    <w:rsid w:val="007D4340"/>
    <w:rsid w:val="007D45D8"/>
    <w:rsid w:val="007D4B40"/>
    <w:rsid w:val="007D5479"/>
    <w:rsid w:val="007D549A"/>
    <w:rsid w:val="007D64DC"/>
    <w:rsid w:val="007D65AD"/>
    <w:rsid w:val="007D77A9"/>
    <w:rsid w:val="007E030C"/>
    <w:rsid w:val="007E0B32"/>
    <w:rsid w:val="007E1087"/>
    <w:rsid w:val="007E1883"/>
    <w:rsid w:val="007E2A40"/>
    <w:rsid w:val="007E2E15"/>
    <w:rsid w:val="007E3727"/>
    <w:rsid w:val="007E3ED5"/>
    <w:rsid w:val="007E4755"/>
    <w:rsid w:val="007E4F2F"/>
    <w:rsid w:val="007E591C"/>
    <w:rsid w:val="007E5A71"/>
    <w:rsid w:val="007E6048"/>
    <w:rsid w:val="007E6E87"/>
    <w:rsid w:val="007E700E"/>
    <w:rsid w:val="007E7435"/>
    <w:rsid w:val="007F04FF"/>
    <w:rsid w:val="007F0BA4"/>
    <w:rsid w:val="007F10ED"/>
    <w:rsid w:val="007F11AC"/>
    <w:rsid w:val="007F2538"/>
    <w:rsid w:val="007F2C8D"/>
    <w:rsid w:val="007F3041"/>
    <w:rsid w:val="007F3B2C"/>
    <w:rsid w:val="007F3EDA"/>
    <w:rsid w:val="007F3F3E"/>
    <w:rsid w:val="007F3FEB"/>
    <w:rsid w:val="007F40D2"/>
    <w:rsid w:val="007F54A5"/>
    <w:rsid w:val="007F5505"/>
    <w:rsid w:val="007F594B"/>
    <w:rsid w:val="007F64CC"/>
    <w:rsid w:val="007F6C88"/>
    <w:rsid w:val="007F6EC7"/>
    <w:rsid w:val="007F7201"/>
    <w:rsid w:val="007F75E3"/>
    <w:rsid w:val="0080074C"/>
    <w:rsid w:val="00800A0B"/>
    <w:rsid w:val="008018A0"/>
    <w:rsid w:val="00801F7F"/>
    <w:rsid w:val="00801FE3"/>
    <w:rsid w:val="008022CA"/>
    <w:rsid w:val="008029D4"/>
    <w:rsid w:val="00802ADA"/>
    <w:rsid w:val="00802CE0"/>
    <w:rsid w:val="00802F5B"/>
    <w:rsid w:val="0080337E"/>
    <w:rsid w:val="00804299"/>
    <w:rsid w:val="008045EA"/>
    <w:rsid w:val="00805717"/>
    <w:rsid w:val="00805CA1"/>
    <w:rsid w:val="0080663A"/>
    <w:rsid w:val="00806C92"/>
    <w:rsid w:val="0080715E"/>
    <w:rsid w:val="0080776A"/>
    <w:rsid w:val="008077B0"/>
    <w:rsid w:val="0080789F"/>
    <w:rsid w:val="00807A5B"/>
    <w:rsid w:val="008100A3"/>
    <w:rsid w:val="008105F9"/>
    <w:rsid w:val="00810CEE"/>
    <w:rsid w:val="00810F0A"/>
    <w:rsid w:val="00811267"/>
    <w:rsid w:val="008120E6"/>
    <w:rsid w:val="008124A5"/>
    <w:rsid w:val="008124EE"/>
    <w:rsid w:val="00813360"/>
    <w:rsid w:val="0081374E"/>
    <w:rsid w:val="008145AC"/>
    <w:rsid w:val="008149D7"/>
    <w:rsid w:val="00814B36"/>
    <w:rsid w:val="00814EE3"/>
    <w:rsid w:val="008150F3"/>
    <w:rsid w:val="008157BC"/>
    <w:rsid w:val="00815892"/>
    <w:rsid w:val="008159D5"/>
    <w:rsid w:val="00815B26"/>
    <w:rsid w:val="00815D0E"/>
    <w:rsid w:val="00817727"/>
    <w:rsid w:val="00817D59"/>
    <w:rsid w:val="00817FEA"/>
    <w:rsid w:val="00820BC3"/>
    <w:rsid w:val="00822A24"/>
    <w:rsid w:val="00822AC7"/>
    <w:rsid w:val="008232DE"/>
    <w:rsid w:val="008237F4"/>
    <w:rsid w:val="00823B97"/>
    <w:rsid w:val="00823BC1"/>
    <w:rsid w:val="00823C36"/>
    <w:rsid w:val="008243D5"/>
    <w:rsid w:val="00824A3F"/>
    <w:rsid w:val="00824F13"/>
    <w:rsid w:val="00825395"/>
    <w:rsid w:val="00827767"/>
    <w:rsid w:val="00830259"/>
    <w:rsid w:val="0083099A"/>
    <w:rsid w:val="00830E45"/>
    <w:rsid w:val="008314FC"/>
    <w:rsid w:val="00831D05"/>
    <w:rsid w:val="00831F10"/>
    <w:rsid w:val="00832083"/>
    <w:rsid w:val="00833226"/>
    <w:rsid w:val="008339C4"/>
    <w:rsid w:val="0083438D"/>
    <w:rsid w:val="0083439B"/>
    <w:rsid w:val="008345A0"/>
    <w:rsid w:val="00834852"/>
    <w:rsid w:val="00834D0D"/>
    <w:rsid w:val="00834F88"/>
    <w:rsid w:val="0083598F"/>
    <w:rsid w:val="00835AE9"/>
    <w:rsid w:val="00835DC0"/>
    <w:rsid w:val="00835EC6"/>
    <w:rsid w:val="00836AF1"/>
    <w:rsid w:val="008405DC"/>
    <w:rsid w:val="00840AC4"/>
    <w:rsid w:val="00840E35"/>
    <w:rsid w:val="00841A60"/>
    <w:rsid w:val="008425C0"/>
    <w:rsid w:val="00842A56"/>
    <w:rsid w:val="00842DE0"/>
    <w:rsid w:val="008431D7"/>
    <w:rsid w:val="00843B73"/>
    <w:rsid w:val="00844286"/>
    <w:rsid w:val="00844CA6"/>
    <w:rsid w:val="00846037"/>
    <w:rsid w:val="0084605D"/>
    <w:rsid w:val="00851812"/>
    <w:rsid w:val="00851AF6"/>
    <w:rsid w:val="00851DC3"/>
    <w:rsid w:val="00852208"/>
    <w:rsid w:val="00852AEE"/>
    <w:rsid w:val="00852EE8"/>
    <w:rsid w:val="0085324E"/>
    <w:rsid w:val="00853267"/>
    <w:rsid w:val="00853903"/>
    <w:rsid w:val="00853F95"/>
    <w:rsid w:val="00853FAB"/>
    <w:rsid w:val="00854C3A"/>
    <w:rsid w:val="00854E60"/>
    <w:rsid w:val="008551AB"/>
    <w:rsid w:val="0085533C"/>
    <w:rsid w:val="00855FD1"/>
    <w:rsid w:val="00856319"/>
    <w:rsid w:val="008601F9"/>
    <w:rsid w:val="00860E58"/>
    <w:rsid w:val="00860EF5"/>
    <w:rsid w:val="00861262"/>
    <w:rsid w:val="00861517"/>
    <w:rsid w:val="0086219B"/>
    <w:rsid w:val="008627B8"/>
    <w:rsid w:val="008637EA"/>
    <w:rsid w:val="00863E20"/>
    <w:rsid w:val="00863F61"/>
    <w:rsid w:val="00866572"/>
    <w:rsid w:val="00866E63"/>
    <w:rsid w:val="00867BFB"/>
    <w:rsid w:val="00870986"/>
    <w:rsid w:val="00870A3A"/>
    <w:rsid w:val="00870B25"/>
    <w:rsid w:val="008713A3"/>
    <w:rsid w:val="00871676"/>
    <w:rsid w:val="0087271D"/>
    <w:rsid w:val="0087316D"/>
    <w:rsid w:val="00873E19"/>
    <w:rsid w:val="008742D7"/>
    <w:rsid w:val="00874728"/>
    <w:rsid w:val="00874BD7"/>
    <w:rsid w:val="00874F05"/>
    <w:rsid w:val="00874F20"/>
    <w:rsid w:val="0087512F"/>
    <w:rsid w:val="008751C5"/>
    <w:rsid w:val="00875966"/>
    <w:rsid w:val="00876431"/>
    <w:rsid w:val="00876DC6"/>
    <w:rsid w:val="00880259"/>
    <w:rsid w:val="00880E8B"/>
    <w:rsid w:val="008810E0"/>
    <w:rsid w:val="008818B1"/>
    <w:rsid w:val="008827DB"/>
    <w:rsid w:val="00882860"/>
    <w:rsid w:val="00882FBE"/>
    <w:rsid w:val="00883C53"/>
    <w:rsid w:val="00883DA1"/>
    <w:rsid w:val="00884A12"/>
    <w:rsid w:val="00884A34"/>
    <w:rsid w:val="00884A53"/>
    <w:rsid w:val="008851B5"/>
    <w:rsid w:val="008853D0"/>
    <w:rsid w:val="00885872"/>
    <w:rsid w:val="00886A7E"/>
    <w:rsid w:val="008872CF"/>
    <w:rsid w:val="0088761D"/>
    <w:rsid w:val="00890ED5"/>
    <w:rsid w:val="00891147"/>
    <w:rsid w:val="00891DB1"/>
    <w:rsid w:val="00891EE0"/>
    <w:rsid w:val="008925E6"/>
    <w:rsid w:val="008929C9"/>
    <w:rsid w:val="00892C9A"/>
    <w:rsid w:val="0089357A"/>
    <w:rsid w:val="00893686"/>
    <w:rsid w:val="0089419A"/>
    <w:rsid w:val="008942D7"/>
    <w:rsid w:val="00894AF1"/>
    <w:rsid w:val="00894F06"/>
    <w:rsid w:val="00895E63"/>
    <w:rsid w:val="0089707F"/>
    <w:rsid w:val="008978B5"/>
    <w:rsid w:val="008A02CD"/>
    <w:rsid w:val="008A04CA"/>
    <w:rsid w:val="008A1100"/>
    <w:rsid w:val="008A1C5B"/>
    <w:rsid w:val="008A2ADF"/>
    <w:rsid w:val="008A2C22"/>
    <w:rsid w:val="008A3125"/>
    <w:rsid w:val="008A3613"/>
    <w:rsid w:val="008A3664"/>
    <w:rsid w:val="008A412F"/>
    <w:rsid w:val="008A4428"/>
    <w:rsid w:val="008A5264"/>
    <w:rsid w:val="008A5420"/>
    <w:rsid w:val="008A56AE"/>
    <w:rsid w:val="008A5797"/>
    <w:rsid w:val="008A5CDA"/>
    <w:rsid w:val="008A5E04"/>
    <w:rsid w:val="008A5F7E"/>
    <w:rsid w:val="008A65E6"/>
    <w:rsid w:val="008A686C"/>
    <w:rsid w:val="008A7183"/>
    <w:rsid w:val="008A71D5"/>
    <w:rsid w:val="008A73B7"/>
    <w:rsid w:val="008A78AA"/>
    <w:rsid w:val="008A7942"/>
    <w:rsid w:val="008A7A09"/>
    <w:rsid w:val="008B039D"/>
    <w:rsid w:val="008B0871"/>
    <w:rsid w:val="008B0F03"/>
    <w:rsid w:val="008B138C"/>
    <w:rsid w:val="008B230F"/>
    <w:rsid w:val="008B2BD8"/>
    <w:rsid w:val="008B301C"/>
    <w:rsid w:val="008B31A9"/>
    <w:rsid w:val="008B34D4"/>
    <w:rsid w:val="008B3F87"/>
    <w:rsid w:val="008B5AEF"/>
    <w:rsid w:val="008B62D0"/>
    <w:rsid w:val="008C116A"/>
    <w:rsid w:val="008C1F7E"/>
    <w:rsid w:val="008C202A"/>
    <w:rsid w:val="008C245B"/>
    <w:rsid w:val="008C24FB"/>
    <w:rsid w:val="008C281B"/>
    <w:rsid w:val="008C3CA3"/>
    <w:rsid w:val="008C40DD"/>
    <w:rsid w:val="008C4271"/>
    <w:rsid w:val="008C4815"/>
    <w:rsid w:val="008C4D14"/>
    <w:rsid w:val="008C52DC"/>
    <w:rsid w:val="008C5650"/>
    <w:rsid w:val="008C58C9"/>
    <w:rsid w:val="008C5F16"/>
    <w:rsid w:val="008C61BF"/>
    <w:rsid w:val="008C671B"/>
    <w:rsid w:val="008C6913"/>
    <w:rsid w:val="008C71D4"/>
    <w:rsid w:val="008C763F"/>
    <w:rsid w:val="008C7664"/>
    <w:rsid w:val="008C7698"/>
    <w:rsid w:val="008D0810"/>
    <w:rsid w:val="008D0FE0"/>
    <w:rsid w:val="008D13C7"/>
    <w:rsid w:val="008D2243"/>
    <w:rsid w:val="008D26AC"/>
    <w:rsid w:val="008D2A26"/>
    <w:rsid w:val="008D36C9"/>
    <w:rsid w:val="008D37A7"/>
    <w:rsid w:val="008D3A16"/>
    <w:rsid w:val="008D3C0D"/>
    <w:rsid w:val="008D3E21"/>
    <w:rsid w:val="008D4665"/>
    <w:rsid w:val="008D4862"/>
    <w:rsid w:val="008D4E64"/>
    <w:rsid w:val="008D5390"/>
    <w:rsid w:val="008D53AB"/>
    <w:rsid w:val="008D5C79"/>
    <w:rsid w:val="008D61B9"/>
    <w:rsid w:val="008D64F6"/>
    <w:rsid w:val="008D6577"/>
    <w:rsid w:val="008D6975"/>
    <w:rsid w:val="008D6F46"/>
    <w:rsid w:val="008D6FD8"/>
    <w:rsid w:val="008D73AF"/>
    <w:rsid w:val="008D79FD"/>
    <w:rsid w:val="008D7D6B"/>
    <w:rsid w:val="008E00D5"/>
    <w:rsid w:val="008E0160"/>
    <w:rsid w:val="008E024B"/>
    <w:rsid w:val="008E1218"/>
    <w:rsid w:val="008E147A"/>
    <w:rsid w:val="008E170D"/>
    <w:rsid w:val="008E1F81"/>
    <w:rsid w:val="008E22DB"/>
    <w:rsid w:val="008E246B"/>
    <w:rsid w:val="008E2555"/>
    <w:rsid w:val="008E2B94"/>
    <w:rsid w:val="008E32FE"/>
    <w:rsid w:val="008E3522"/>
    <w:rsid w:val="008E425F"/>
    <w:rsid w:val="008E494A"/>
    <w:rsid w:val="008E4999"/>
    <w:rsid w:val="008E4FAC"/>
    <w:rsid w:val="008E5426"/>
    <w:rsid w:val="008E6295"/>
    <w:rsid w:val="008E62A2"/>
    <w:rsid w:val="008E7512"/>
    <w:rsid w:val="008E75D0"/>
    <w:rsid w:val="008E78AB"/>
    <w:rsid w:val="008F0230"/>
    <w:rsid w:val="008F0644"/>
    <w:rsid w:val="008F06D4"/>
    <w:rsid w:val="008F0848"/>
    <w:rsid w:val="008F0893"/>
    <w:rsid w:val="008F08BB"/>
    <w:rsid w:val="008F0985"/>
    <w:rsid w:val="008F0C01"/>
    <w:rsid w:val="008F0C12"/>
    <w:rsid w:val="008F1494"/>
    <w:rsid w:val="008F18A5"/>
    <w:rsid w:val="008F2024"/>
    <w:rsid w:val="008F20DC"/>
    <w:rsid w:val="008F23D6"/>
    <w:rsid w:val="008F2C0B"/>
    <w:rsid w:val="008F2EA2"/>
    <w:rsid w:val="008F318F"/>
    <w:rsid w:val="008F32A5"/>
    <w:rsid w:val="008F3503"/>
    <w:rsid w:val="008F35A9"/>
    <w:rsid w:val="008F3993"/>
    <w:rsid w:val="008F457E"/>
    <w:rsid w:val="008F4CE1"/>
    <w:rsid w:val="008F4FB9"/>
    <w:rsid w:val="008F54D6"/>
    <w:rsid w:val="008F54DC"/>
    <w:rsid w:val="008F57EB"/>
    <w:rsid w:val="008F5DEB"/>
    <w:rsid w:val="008F6541"/>
    <w:rsid w:val="008F6564"/>
    <w:rsid w:val="008F6E3C"/>
    <w:rsid w:val="008F7FDD"/>
    <w:rsid w:val="009001AB"/>
    <w:rsid w:val="009009AB"/>
    <w:rsid w:val="00900A40"/>
    <w:rsid w:val="0090209D"/>
    <w:rsid w:val="0090217A"/>
    <w:rsid w:val="00902375"/>
    <w:rsid w:val="009029E5"/>
    <w:rsid w:val="00902D46"/>
    <w:rsid w:val="00902E52"/>
    <w:rsid w:val="00903680"/>
    <w:rsid w:val="00903B97"/>
    <w:rsid w:val="00903DAB"/>
    <w:rsid w:val="00903E0E"/>
    <w:rsid w:val="00903E32"/>
    <w:rsid w:val="00903EB8"/>
    <w:rsid w:val="00904328"/>
    <w:rsid w:val="009046A9"/>
    <w:rsid w:val="00904B09"/>
    <w:rsid w:val="00904E67"/>
    <w:rsid w:val="00905A90"/>
    <w:rsid w:val="009060C5"/>
    <w:rsid w:val="00906E10"/>
    <w:rsid w:val="00907360"/>
    <w:rsid w:val="009076B5"/>
    <w:rsid w:val="00907A84"/>
    <w:rsid w:val="00910A9C"/>
    <w:rsid w:val="009115AD"/>
    <w:rsid w:val="009124F0"/>
    <w:rsid w:val="00912508"/>
    <w:rsid w:val="009126A1"/>
    <w:rsid w:val="009132C4"/>
    <w:rsid w:val="0091330E"/>
    <w:rsid w:val="009136EB"/>
    <w:rsid w:val="009139F4"/>
    <w:rsid w:val="00913A06"/>
    <w:rsid w:val="0091416B"/>
    <w:rsid w:val="009143AA"/>
    <w:rsid w:val="00914D50"/>
    <w:rsid w:val="009159EA"/>
    <w:rsid w:val="00915D67"/>
    <w:rsid w:val="00915D77"/>
    <w:rsid w:val="00916221"/>
    <w:rsid w:val="0091658E"/>
    <w:rsid w:val="009167F1"/>
    <w:rsid w:val="0091708D"/>
    <w:rsid w:val="00920610"/>
    <w:rsid w:val="00920C0B"/>
    <w:rsid w:val="0092108E"/>
    <w:rsid w:val="0092179B"/>
    <w:rsid w:val="00921B43"/>
    <w:rsid w:val="00921F02"/>
    <w:rsid w:val="009221A5"/>
    <w:rsid w:val="0092291F"/>
    <w:rsid w:val="00923238"/>
    <w:rsid w:val="00923336"/>
    <w:rsid w:val="00923403"/>
    <w:rsid w:val="009234C0"/>
    <w:rsid w:val="009238DA"/>
    <w:rsid w:val="00925BBE"/>
    <w:rsid w:val="00925FB9"/>
    <w:rsid w:val="0092791A"/>
    <w:rsid w:val="00927981"/>
    <w:rsid w:val="00927C27"/>
    <w:rsid w:val="009301B0"/>
    <w:rsid w:val="009301DF"/>
    <w:rsid w:val="009306B8"/>
    <w:rsid w:val="00930A8D"/>
    <w:rsid w:val="00930EDF"/>
    <w:rsid w:val="009311E9"/>
    <w:rsid w:val="0093144B"/>
    <w:rsid w:val="009316CD"/>
    <w:rsid w:val="00931AD5"/>
    <w:rsid w:val="00932B9E"/>
    <w:rsid w:val="00932ED7"/>
    <w:rsid w:val="00933232"/>
    <w:rsid w:val="009333A3"/>
    <w:rsid w:val="00933667"/>
    <w:rsid w:val="0093438A"/>
    <w:rsid w:val="00934B74"/>
    <w:rsid w:val="00934D60"/>
    <w:rsid w:val="00935A65"/>
    <w:rsid w:val="00935F6A"/>
    <w:rsid w:val="00936046"/>
    <w:rsid w:val="009362F5"/>
    <w:rsid w:val="00936397"/>
    <w:rsid w:val="0093666B"/>
    <w:rsid w:val="0093679D"/>
    <w:rsid w:val="00936E86"/>
    <w:rsid w:val="00937B79"/>
    <w:rsid w:val="00937E4D"/>
    <w:rsid w:val="00940382"/>
    <w:rsid w:val="009403C7"/>
    <w:rsid w:val="00940462"/>
    <w:rsid w:val="00940648"/>
    <w:rsid w:val="00940712"/>
    <w:rsid w:val="00940BD6"/>
    <w:rsid w:val="00940DCD"/>
    <w:rsid w:val="009411A1"/>
    <w:rsid w:val="009420E5"/>
    <w:rsid w:val="00942581"/>
    <w:rsid w:val="00943425"/>
    <w:rsid w:val="009434AD"/>
    <w:rsid w:val="00943589"/>
    <w:rsid w:val="009444A7"/>
    <w:rsid w:val="0094494B"/>
    <w:rsid w:val="00944D1A"/>
    <w:rsid w:val="00945145"/>
    <w:rsid w:val="00945573"/>
    <w:rsid w:val="009459A7"/>
    <w:rsid w:val="00946391"/>
    <w:rsid w:val="00946FCD"/>
    <w:rsid w:val="009471AC"/>
    <w:rsid w:val="00947BCD"/>
    <w:rsid w:val="00950976"/>
    <w:rsid w:val="00951F71"/>
    <w:rsid w:val="0095217F"/>
    <w:rsid w:val="009523C5"/>
    <w:rsid w:val="009528F6"/>
    <w:rsid w:val="009533E9"/>
    <w:rsid w:val="00953A11"/>
    <w:rsid w:val="0095420A"/>
    <w:rsid w:val="00954958"/>
    <w:rsid w:val="0095510C"/>
    <w:rsid w:val="00955198"/>
    <w:rsid w:val="00955B8C"/>
    <w:rsid w:val="009561FF"/>
    <w:rsid w:val="009571DA"/>
    <w:rsid w:val="009577F5"/>
    <w:rsid w:val="009578B9"/>
    <w:rsid w:val="00957961"/>
    <w:rsid w:val="00957A2D"/>
    <w:rsid w:val="00957AD0"/>
    <w:rsid w:val="00960000"/>
    <w:rsid w:val="009605F4"/>
    <w:rsid w:val="009615C1"/>
    <w:rsid w:val="009615FD"/>
    <w:rsid w:val="009617A9"/>
    <w:rsid w:val="0096196E"/>
    <w:rsid w:val="0096205B"/>
    <w:rsid w:val="00962EB2"/>
    <w:rsid w:val="00963D4D"/>
    <w:rsid w:val="0096416E"/>
    <w:rsid w:val="00964577"/>
    <w:rsid w:val="009646AA"/>
    <w:rsid w:val="00964B6C"/>
    <w:rsid w:val="00964D76"/>
    <w:rsid w:val="00964F27"/>
    <w:rsid w:val="009653AE"/>
    <w:rsid w:val="00965FCA"/>
    <w:rsid w:val="009677FB"/>
    <w:rsid w:val="00967F13"/>
    <w:rsid w:val="00970398"/>
    <w:rsid w:val="00970B21"/>
    <w:rsid w:val="00970E3C"/>
    <w:rsid w:val="009714E0"/>
    <w:rsid w:val="009717AB"/>
    <w:rsid w:val="0097209C"/>
    <w:rsid w:val="00972248"/>
    <w:rsid w:val="00972988"/>
    <w:rsid w:val="00972EC0"/>
    <w:rsid w:val="0097334D"/>
    <w:rsid w:val="00973FF6"/>
    <w:rsid w:val="00974BFF"/>
    <w:rsid w:val="00975533"/>
    <w:rsid w:val="0097602A"/>
    <w:rsid w:val="009763E8"/>
    <w:rsid w:val="0097650F"/>
    <w:rsid w:val="009765DC"/>
    <w:rsid w:val="00976887"/>
    <w:rsid w:val="00976B1A"/>
    <w:rsid w:val="00976DBC"/>
    <w:rsid w:val="00976F8B"/>
    <w:rsid w:val="009816F3"/>
    <w:rsid w:val="00981A95"/>
    <w:rsid w:val="00982BC6"/>
    <w:rsid w:val="00982E6A"/>
    <w:rsid w:val="00983390"/>
    <w:rsid w:val="00983875"/>
    <w:rsid w:val="00983FA1"/>
    <w:rsid w:val="0098499F"/>
    <w:rsid w:val="0098668F"/>
    <w:rsid w:val="009866D3"/>
    <w:rsid w:val="00986BE9"/>
    <w:rsid w:val="009877E4"/>
    <w:rsid w:val="00987880"/>
    <w:rsid w:val="00987D4F"/>
    <w:rsid w:val="00987D65"/>
    <w:rsid w:val="00987D9B"/>
    <w:rsid w:val="00990017"/>
    <w:rsid w:val="00990C19"/>
    <w:rsid w:val="009912C1"/>
    <w:rsid w:val="00991885"/>
    <w:rsid w:val="009921FB"/>
    <w:rsid w:val="009924B9"/>
    <w:rsid w:val="009928EB"/>
    <w:rsid w:val="00992B47"/>
    <w:rsid w:val="0099333D"/>
    <w:rsid w:val="00993901"/>
    <w:rsid w:val="00993FEE"/>
    <w:rsid w:val="00994D19"/>
    <w:rsid w:val="009950E8"/>
    <w:rsid w:val="009955E5"/>
    <w:rsid w:val="0099593B"/>
    <w:rsid w:val="00996B3C"/>
    <w:rsid w:val="00996B8C"/>
    <w:rsid w:val="0099762A"/>
    <w:rsid w:val="00997B8A"/>
    <w:rsid w:val="00997FAD"/>
    <w:rsid w:val="009A1463"/>
    <w:rsid w:val="009A153D"/>
    <w:rsid w:val="009A21D8"/>
    <w:rsid w:val="009A21E9"/>
    <w:rsid w:val="009A2588"/>
    <w:rsid w:val="009A311C"/>
    <w:rsid w:val="009A3240"/>
    <w:rsid w:val="009A32C5"/>
    <w:rsid w:val="009A3704"/>
    <w:rsid w:val="009A398C"/>
    <w:rsid w:val="009A4A2A"/>
    <w:rsid w:val="009A51D1"/>
    <w:rsid w:val="009A5511"/>
    <w:rsid w:val="009A5786"/>
    <w:rsid w:val="009A7B68"/>
    <w:rsid w:val="009B0CF8"/>
    <w:rsid w:val="009B11D8"/>
    <w:rsid w:val="009B11FD"/>
    <w:rsid w:val="009B135D"/>
    <w:rsid w:val="009B1988"/>
    <w:rsid w:val="009B2234"/>
    <w:rsid w:val="009B2958"/>
    <w:rsid w:val="009B29A4"/>
    <w:rsid w:val="009B35EB"/>
    <w:rsid w:val="009B3F3D"/>
    <w:rsid w:val="009B3F4C"/>
    <w:rsid w:val="009B4A60"/>
    <w:rsid w:val="009B582C"/>
    <w:rsid w:val="009B5A0C"/>
    <w:rsid w:val="009B61D6"/>
    <w:rsid w:val="009B6E0D"/>
    <w:rsid w:val="009B71C9"/>
    <w:rsid w:val="009B76E3"/>
    <w:rsid w:val="009B7C83"/>
    <w:rsid w:val="009B7DA4"/>
    <w:rsid w:val="009C06F6"/>
    <w:rsid w:val="009C0EFC"/>
    <w:rsid w:val="009C1A25"/>
    <w:rsid w:val="009C1BD9"/>
    <w:rsid w:val="009C251C"/>
    <w:rsid w:val="009C2794"/>
    <w:rsid w:val="009C2CD4"/>
    <w:rsid w:val="009C2DCD"/>
    <w:rsid w:val="009C318F"/>
    <w:rsid w:val="009C4BC3"/>
    <w:rsid w:val="009C4C47"/>
    <w:rsid w:val="009C5994"/>
    <w:rsid w:val="009C6AC0"/>
    <w:rsid w:val="009C6E5C"/>
    <w:rsid w:val="009C70F1"/>
    <w:rsid w:val="009C72C5"/>
    <w:rsid w:val="009C7BD3"/>
    <w:rsid w:val="009D115F"/>
    <w:rsid w:val="009D1884"/>
    <w:rsid w:val="009D1DBF"/>
    <w:rsid w:val="009D1E34"/>
    <w:rsid w:val="009D204E"/>
    <w:rsid w:val="009D2EDB"/>
    <w:rsid w:val="009D3457"/>
    <w:rsid w:val="009D34FC"/>
    <w:rsid w:val="009D3A7A"/>
    <w:rsid w:val="009D3AAB"/>
    <w:rsid w:val="009D3C9F"/>
    <w:rsid w:val="009D47FB"/>
    <w:rsid w:val="009D4F84"/>
    <w:rsid w:val="009D520B"/>
    <w:rsid w:val="009D55FE"/>
    <w:rsid w:val="009D5AA4"/>
    <w:rsid w:val="009D5DF6"/>
    <w:rsid w:val="009D612C"/>
    <w:rsid w:val="009D6D5F"/>
    <w:rsid w:val="009D6F79"/>
    <w:rsid w:val="009D7154"/>
    <w:rsid w:val="009D7FC6"/>
    <w:rsid w:val="009E05F3"/>
    <w:rsid w:val="009E066D"/>
    <w:rsid w:val="009E06CD"/>
    <w:rsid w:val="009E0F45"/>
    <w:rsid w:val="009E1897"/>
    <w:rsid w:val="009E1DDA"/>
    <w:rsid w:val="009E25E5"/>
    <w:rsid w:val="009E38E1"/>
    <w:rsid w:val="009E3940"/>
    <w:rsid w:val="009E3F28"/>
    <w:rsid w:val="009E40C1"/>
    <w:rsid w:val="009E4839"/>
    <w:rsid w:val="009E5263"/>
    <w:rsid w:val="009E52F2"/>
    <w:rsid w:val="009E5F0B"/>
    <w:rsid w:val="009E621A"/>
    <w:rsid w:val="009E69BF"/>
    <w:rsid w:val="009E6E4E"/>
    <w:rsid w:val="009E6ECD"/>
    <w:rsid w:val="009E726C"/>
    <w:rsid w:val="009E7B07"/>
    <w:rsid w:val="009E7DD9"/>
    <w:rsid w:val="009F1BE1"/>
    <w:rsid w:val="009F35E6"/>
    <w:rsid w:val="009F38B1"/>
    <w:rsid w:val="009F3F98"/>
    <w:rsid w:val="009F4530"/>
    <w:rsid w:val="009F4772"/>
    <w:rsid w:val="009F491A"/>
    <w:rsid w:val="009F4A4E"/>
    <w:rsid w:val="009F5B77"/>
    <w:rsid w:val="009F5C7E"/>
    <w:rsid w:val="009F660B"/>
    <w:rsid w:val="009F6B0F"/>
    <w:rsid w:val="009F7087"/>
    <w:rsid w:val="009F710C"/>
    <w:rsid w:val="009F7541"/>
    <w:rsid w:val="009F7B04"/>
    <w:rsid w:val="00A00B44"/>
    <w:rsid w:val="00A00DA1"/>
    <w:rsid w:val="00A01556"/>
    <w:rsid w:val="00A01CCB"/>
    <w:rsid w:val="00A02260"/>
    <w:rsid w:val="00A02379"/>
    <w:rsid w:val="00A029CF"/>
    <w:rsid w:val="00A02D9B"/>
    <w:rsid w:val="00A03071"/>
    <w:rsid w:val="00A0332E"/>
    <w:rsid w:val="00A033D2"/>
    <w:rsid w:val="00A03A62"/>
    <w:rsid w:val="00A04203"/>
    <w:rsid w:val="00A06A2C"/>
    <w:rsid w:val="00A07FCA"/>
    <w:rsid w:val="00A104CB"/>
    <w:rsid w:val="00A108F9"/>
    <w:rsid w:val="00A10914"/>
    <w:rsid w:val="00A109A7"/>
    <w:rsid w:val="00A11153"/>
    <w:rsid w:val="00A11BAA"/>
    <w:rsid w:val="00A12D89"/>
    <w:rsid w:val="00A12E7B"/>
    <w:rsid w:val="00A13225"/>
    <w:rsid w:val="00A13847"/>
    <w:rsid w:val="00A14072"/>
    <w:rsid w:val="00A14FC9"/>
    <w:rsid w:val="00A154A0"/>
    <w:rsid w:val="00A1566B"/>
    <w:rsid w:val="00A15934"/>
    <w:rsid w:val="00A15B92"/>
    <w:rsid w:val="00A16357"/>
    <w:rsid w:val="00A16512"/>
    <w:rsid w:val="00A16C7F"/>
    <w:rsid w:val="00A17115"/>
    <w:rsid w:val="00A17247"/>
    <w:rsid w:val="00A174D7"/>
    <w:rsid w:val="00A17E20"/>
    <w:rsid w:val="00A2057E"/>
    <w:rsid w:val="00A206DB"/>
    <w:rsid w:val="00A2106A"/>
    <w:rsid w:val="00A21405"/>
    <w:rsid w:val="00A21DB0"/>
    <w:rsid w:val="00A21F43"/>
    <w:rsid w:val="00A22C64"/>
    <w:rsid w:val="00A233C9"/>
    <w:rsid w:val="00A23441"/>
    <w:rsid w:val="00A23A7A"/>
    <w:rsid w:val="00A242C3"/>
    <w:rsid w:val="00A24440"/>
    <w:rsid w:val="00A24539"/>
    <w:rsid w:val="00A24F99"/>
    <w:rsid w:val="00A2520D"/>
    <w:rsid w:val="00A25CBA"/>
    <w:rsid w:val="00A25EC3"/>
    <w:rsid w:val="00A267F1"/>
    <w:rsid w:val="00A26C8D"/>
    <w:rsid w:val="00A26CCC"/>
    <w:rsid w:val="00A271D6"/>
    <w:rsid w:val="00A27646"/>
    <w:rsid w:val="00A277E4"/>
    <w:rsid w:val="00A27A1C"/>
    <w:rsid w:val="00A27E40"/>
    <w:rsid w:val="00A27E95"/>
    <w:rsid w:val="00A30883"/>
    <w:rsid w:val="00A31254"/>
    <w:rsid w:val="00A3146C"/>
    <w:rsid w:val="00A31BAA"/>
    <w:rsid w:val="00A31FA2"/>
    <w:rsid w:val="00A320BE"/>
    <w:rsid w:val="00A32256"/>
    <w:rsid w:val="00A33759"/>
    <w:rsid w:val="00A33D92"/>
    <w:rsid w:val="00A33E02"/>
    <w:rsid w:val="00A3450E"/>
    <w:rsid w:val="00A3475D"/>
    <w:rsid w:val="00A358EC"/>
    <w:rsid w:val="00A35A0F"/>
    <w:rsid w:val="00A36CD3"/>
    <w:rsid w:val="00A36E8C"/>
    <w:rsid w:val="00A37672"/>
    <w:rsid w:val="00A37F3E"/>
    <w:rsid w:val="00A40795"/>
    <w:rsid w:val="00A40A4D"/>
    <w:rsid w:val="00A40CF5"/>
    <w:rsid w:val="00A40EC1"/>
    <w:rsid w:val="00A410A9"/>
    <w:rsid w:val="00A41A4A"/>
    <w:rsid w:val="00A41CFA"/>
    <w:rsid w:val="00A42349"/>
    <w:rsid w:val="00A4259A"/>
    <w:rsid w:val="00A42D2D"/>
    <w:rsid w:val="00A43137"/>
    <w:rsid w:val="00A435B4"/>
    <w:rsid w:val="00A435DF"/>
    <w:rsid w:val="00A439FD"/>
    <w:rsid w:val="00A441DC"/>
    <w:rsid w:val="00A44AA1"/>
    <w:rsid w:val="00A44B0F"/>
    <w:rsid w:val="00A456F8"/>
    <w:rsid w:val="00A457C4"/>
    <w:rsid w:val="00A46416"/>
    <w:rsid w:val="00A466F7"/>
    <w:rsid w:val="00A46D16"/>
    <w:rsid w:val="00A46D95"/>
    <w:rsid w:val="00A4767C"/>
    <w:rsid w:val="00A47A2A"/>
    <w:rsid w:val="00A47A4C"/>
    <w:rsid w:val="00A506EF"/>
    <w:rsid w:val="00A50C83"/>
    <w:rsid w:val="00A50CFD"/>
    <w:rsid w:val="00A51C4B"/>
    <w:rsid w:val="00A51DFC"/>
    <w:rsid w:val="00A520CF"/>
    <w:rsid w:val="00A52CA7"/>
    <w:rsid w:val="00A52D56"/>
    <w:rsid w:val="00A53472"/>
    <w:rsid w:val="00A537A8"/>
    <w:rsid w:val="00A54931"/>
    <w:rsid w:val="00A54DC5"/>
    <w:rsid w:val="00A551E6"/>
    <w:rsid w:val="00A5544D"/>
    <w:rsid w:val="00A55F77"/>
    <w:rsid w:val="00A56074"/>
    <w:rsid w:val="00A5610B"/>
    <w:rsid w:val="00A56268"/>
    <w:rsid w:val="00A57E3C"/>
    <w:rsid w:val="00A57E73"/>
    <w:rsid w:val="00A6001C"/>
    <w:rsid w:val="00A601CE"/>
    <w:rsid w:val="00A604B7"/>
    <w:rsid w:val="00A61023"/>
    <w:rsid w:val="00A61209"/>
    <w:rsid w:val="00A61B40"/>
    <w:rsid w:val="00A61C4B"/>
    <w:rsid w:val="00A61E64"/>
    <w:rsid w:val="00A62618"/>
    <w:rsid w:val="00A628CD"/>
    <w:rsid w:val="00A6295E"/>
    <w:rsid w:val="00A657FE"/>
    <w:rsid w:val="00A65E37"/>
    <w:rsid w:val="00A666A6"/>
    <w:rsid w:val="00A66846"/>
    <w:rsid w:val="00A67A1E"/>
    <w:rsid w:val="00A67BA3"/>
    <w:rsid w:val="00A702A4"/>
    <w:rsid w:val="00A705DE"/>
    <w:rsid w:val="00A70ED2"/>
    <w:rsid w:val="00A728A0"/>
    <w:rsid w:val="00A72F6A"/>
    <w:rsid w:val="00A73451"/>
    <w:rsid w:val="00A7362E"/>
    <w:rsid w:val="00A73F7F"/>
    <w:rsid w:val="00A741E5"/>
    <w:rsid w:val="00A74945"/>
    <w:rsid w:val="00A74AE1"/>
    <w:rsid w:val="00A74D74"/>
    <w:rsid w:val="00A7534D"/>
    <w:rsid w:val="00A755B9"/>
    <w:rsid w:val="00A75725"/>
    <w:rsid w:val="00A7580D"/>
    <w:rsid w:val="00A75B61"/>
    <w:rsid w:val="00A75D70"/>
    <w:rsid w:val="00A764D5"/>
    <w:rsid w:val="00A77678"/>
    <w:rsid w:val="00A777CF"/>
    <w:rsid w:val="00A77980"/>
    <w:rsid w:val="00A80445"/>
    <w:rsid w:val="00A80447"/>
    <w:rsid w:val="00A804BB"/>
    <w:rsid w:val="00A805EF"/>
    <w:rsid w:val="00A80685"/>
    <w:rsid w:val="00A80918"/>
    <w:rsid w:val="00A809EF"/>
    <w:rsid w:val="00A81445"/>
    <w:rsid w:val="00A81B87"/>
    <w:rsid w:val="00A81C0C"/>
    <w:rsid w:val="00A8274F"/>
    <w:rsid w:val="00A82F41"/>
    <w:rsid w:val="00A834A6"/>
    <w:rsid w:val="00A837D0"/>
    <w:rsid w:val="00A83F09"/>
    <w:rsid w:val="00A84134"/>
    <w:rsid w:val="00A843C7"/>
    <w:rsid w:val="00A8496C"/>
    <w:rsid w:val="00A84E0C"/>
    <w:rsid w:val="00A8511D"/>
    <w:rsid w:val="00A85C21"/>
    <w:rsid w:val="00A85EC3"/>
    <w:rsid w:val="00A86063"/>
    <w:rsid w:val="00A86899"/>
    <w:rsid w:val="00A86F22"/>
    <w:rsid w:val="00A86FA5"/>
    <w:rsid w:val="00A87460"/>
    <w:rsid w:val="00A87DF3"/>
    <w:rsid w:val="00A87E34"/>
    <w:rsid w:val="00A87FC3"/>
    <w:rsid w:val="00A9007D"/>
    <w:rsid w:val="00A90526"/>
    <w:rsid w:val="00A90778"/>
    <w:rsid w:val="00A90BE0"/>
    <w:rsid w:val="00A90E5E"/>
    <w:rsid w:val="00A921EA"/>
    <w:rsid w:val="00A9235E"/>
    <w:rsid w:val="00A9386F"/>
    <w:rsid w:val="00A94236"/>
    <w:rsid w:val="00A95A83"/>
    <w:rsid w:val="00A966E5"/>
    <w:rsid w:val="00A968B6"/>
    <w:rsid w:val="00A9703C"/>
    <w:rsid w:val="00A97119"/>
    <w:rsid w:val="00A9740D"/>
    <w:rsid w:val="00A97440"/>
    <w:rsid w:val="00AA0712"/>
    <w:rsid w:val="00AA08AB"/>
    <w:rsid w:val="00AA0D2B"/>
    <w:rsid w:val="00AA1220"/>
    <w:rsid w:val="00AA176A"/>
    <w:rsid w:val="00AA1BAF"/>
    <w:rsid w:val="00AA1D42"/>
    <w:rsid w:val="00AA1D9C"/>
    <w:rsid w:val="00AA2827"/>
    <w:rsid w:val="00AA2D22"/>
    <w:rsid w:val="00AA362E"/>
    <w:rsid w:val="00AA379F"/>
    <w:rsid w:val="00AA3FA9"/>
    <w:rsid w:val="00AA40D2"/>
    <w:rsid w:val="00AA41E3"/>
    <w:rsid w:val="00AA42F4"/>
    <w:rsid w:val="00AA4FE6"/>
    <w:rsid w:val="00AA66E0"/>
    <w:rsid w:val="00AA71DC"/>
    <w:rsid w:val="00AA7614"/>
    <w:rsid w:val="00AA77A4"/>
    <w:rsid w:val="00AA7A0A"/>
    <w:rsid w:val="00AA7A77"/>
    <w:rsid w:val="00AA7EE8"/>
    <w:rsid w:val="00AB0052"/>
    <w:rsid w:val="00AB0091"/>
    <w:rsid w:val="00AB0547"/>
    <w:rsid w:val="00AB0635"/>
    <w:rsid w:val="00AB1278"/>
    <w:rsid w:val="00AB1305"/>
    <w:rsid w:val="00AB1D2D"/>
    <w:rsid w:val="00AB1EEC"/>
    <w:rsid w:val="00AB22F2"/>
    <w:rsid w:val="00AB25F3"/>
    <w:rsid w:val="00AB363D"/>
    <w:rsid w:val="00AB36D6"/>
    <w:rsid w:val="00AB3AA0"/>
    <w:rsid w:val="00AB41D0"/>
    <w:rsid w:val="00AB4472"/>
    <w:rsid w:val="00AB469D"/>
    <w:rsid w:val="00AB4C37"/>
    <w:rsid w:val="00AB5194"/>
    <w:rsid w:val="00AB5A8E"/>
    <w:rsid w:val="00AB5F5E"/>
    <w:rsid w:val="00AB623A"/>
    <w:rsid w:val="00AB6BB4"/>
    <w:rsid w:val="00AB6D61"/>
    <w:rsid w:val="00AB7BBB"/>
    <w:rsid w:val="00AB7F31"/>
    <w:rsid w:val="00AB7FF2"/>
    <w:rsid w:val="00AC0149"/>
    <w:rsid w:val="00AC0D6A"/>
    <w:rsid w:val="00AC171F"/>
    <w:rsid w:val="00AC1BBF"/>
    <w:rsid w:val="00AC201A"/>
    <w:rsid w:val="00AC23BD"/>
    <w:rsid w:val="00AC25D3"/>
    <w:rsid w:val="00AC3B4D"/>
    <w:rsid w:val="00AC47AF"/>
    <w:rsid w:val="00AC4BE4"/>
    <w:rsid w:val="00AC4D5C"/>
    <w:rsid w:val="00AC5078"/>
    <w:rsid w:val="00AC6101"/>
    <w:rsid w:val="00AC64E4"/>
    <w:rsid w:val="00AC6BA1"/>
    <w:rsid w:val="00AC6FE1"/>
    <w:rsid w:val="00AC72D5"/>
    <w:rsid w:val="00AC766E"/>
    <w:rsid w:val="00AC77D0"/>
    <w:rsid w:val="00AD016E"/>
    <w:rsid w:val="00AD0EFD"/>
    <w:rsid w:val="00AD0FAC"/>
    <w:rsid w:val="00AD11B3"/>
    <w:rsid w:val="00AD14D5"/>
    <w:rsid w:val="00AD195D"/>
    <w:rsid w:val="00AD31D5"/>
    <w:rsid w:val="00AD3293"/>
    <w:rsid w:val="00AD368C"/>
    <w:rsid w:val="00AD3794"/>
    <w:rsid w:val="00AD4270"/>
    <w:rsid w:val="00AD4328"/>
    <w:rsid w:val="00AD45E3"/>
    <w:rsid w:val="00AD461D"/>
    <w:rsid w:val="00AD49D9"/>
    <w:rsid w:val="00AD4B45"/>
    <w:rsid w:val="00AD4EEE"/>
    <w:rsid w:val="00AD513E"/>
    <w:rsid w:val="00AD5204"/>
    <w:rsid w:val="00AD5D16"/>
    <w:rsid w:val="00AD72BA"/>
    <w:rsid w:val="00AD7BAC"/>
    <w:rsid w:val="00AE09E8"/>
    <w:rsid w:val="00AE12F0"/>
    <w:rsid w:val="00AE1CCF"/>
    <w:rsid w:val="00AE1D22"/>
    <w:rsid w:val="00AE1F7A"/>
    <w:rsid w:val="00AE201E"/>
    <w:rsid w:val="00AE2030"/>
    <w:rsid w:val="00AE2712"/>
    <w:rsid w:val="00AE2D2B"/>
    <w:rsid w:val="00AE320C"/>
    <w:rsid w:val="00AE349B"/>
    <w:rsid w:val="00AE3ACC"/>
    <w:rsid w:val="00AE3D27"/>
    <w:rsid w:val="00AE4603"/>
    <w:rsid w:val="00AE5156"/>
    <w:rsid w:val="00AE5951"/>
    <w:rsid w:val="00AE5F12"/>
    <w:rsid w:val="00AE6289"/>
    <w:rsid w:val="00AE6C25"/>
    <w:rsid w:val="00AE6E87"/>
    <w:rsid w:val="00AE7FA5"/>
    <w:rsid w:val="00AF00DD"/>
    <w:rsid w:val="00AF0187"/>
    <w:rsid w:val="00AF022B"/>
    <w:rsid w:val="00AF0A0F"/>
    <w:rsid w:val="00AF0D4A"/>
    <w:rsid w:val="00AF0D55"/>
    <w:rsid w:val="00AF18BB"/>
    <w:rsid w:val="00AF21DC"/>
    <w:rsid w:val="00AF325C"/>
    <w:rsid w:val="00AF330E"/>
    <w:rsid w:val="00AF529F"/>
    <w:rsid w:val="00AF5A36"/>
    <w:rsid w:val="00AF602B"/>
    <w:rsid w:val="00AF606A"/>
    <w:rsid w:val="00AF63ED"/>
    <w:rsid w:val="00AF657B"/>
    <w:rsid w:val="00AF67D4"/>
    <w:rsid w:val="00AF6E06"/>
    <w:rsid w:val="00AF7323"/>
    <w:rsid w:val="00AF7625"/>
    <w:rsid w:val="00B0023A"/>
    <w:rsid w:val="00B00262"/>
    <w:rsid w:val="00B01BDE"/>
    <w:rsid w:val="00B05252"/>
    <w:rsid w:val="00B05551"/>
    <w:rsid w:val="00B05EEE"/>
    <w:rsid w:val="00B0610D"/>
    <w:rsid w:val="00B071D0"/>
    <w:rsid w:val="00B10C5D"/>
    <w:rsid w:val="00B11009"/>
    <w:rsid w:val="00B11295"/>
    <w:rsid w:val="00B11329"/>
    <w:rsid w:val="00B115A8"/>
    <w:rsid w:val="00B11966"/>
    <w:rsid w:val="00B1198D"/>
    <w:rsid w:val="00B11BE2"/>
    <w:rsid w:val="00B121EF"/>
    <w:rsid w:val="00B12B9E"/>
    <w:rsid w:val="00B12FD2"/>
    <w:rsid w:val="00B131D1"/>
    <w:rsid w:val="00B152AA"/>
    <w:rsid w:val="00B15342"/>
    <w:rsid w:val="00B1562D"/>
    <w:rsid w:val="00B1583D"/>
    <w:rsid w:val="00B15CF8"/>
    <w:rsid w:val="00B15FC0"/>
    <w:rsid w:val="00B16DFE"/>
    <w:rsid w:val="00B16E5E"/>
    <w:rsid w:val="00B16F03"/>
    <w:rsid w:val="00B17131"/>
    <w:rsid w:val="00B179F8"/>
    <w:rsid w:val="00B20030"/>
    <w:rsid w:val="00B20486"/>
    <w:rsid w:val="00B2105E"/>
    <w:rsid w:val="00B21BA0"/>
    <w:rsid w:val="00B21DA4"/>
    <w:rsid w:val="00B22590"/>
    <w:rsid w:val="00B22729"/>
    <w:rsid w:val="00B22907"/>
    <w:rsid w:val="00B22DFF"/>
    <w:rsid w:val="00B23A21"/>
    <w:rsid w:val="00B24458"/>
    <w:rsid w:val="00B245A6"/>
    <w:rsid w:val="00B24890"/>
    <w:rsid w:val="00B258D4"/>
    <w:rsid w:val="00B25A89"/>
    <w:rsid w:val="00B25DD9"/>
    <w:rsid w:val="00B25E5A"/>
    <w:rsid w:val="00B266D2"/>
    <w:rsid w:val="00B2727C"/>
    <w:rsid w:val="00B2774A"/>
    <w:rsid w:val="00B27F48"/>
    <w:rsid w:val="00B30104"/>
    <w:rsid w:val="00B3042D"/>
    <w:rsid w:val="00B3050C"/>
    <w:rsid w:val="00B3118E"/>
    <w:rsid w:val="00B31EC3"/>
    <w:rsid w:val="00B32C88"/>
    <w:rsid w:val="00B332C4"/>
    <w:rsid w:val="00B3349F"/>
    <w:rsid w:val="00B3409A"/>
    <w:rsid w:val="00B34C68"/>
    <w:rsid w:val="00B34D14"/>
    <w:rsid w:val="00B34ED4"/>
    <w:rsid w:val="00B3578A"/>
    <w:rsid w:val="00B35A37"/>
    <w:rsid w:val="00B35B69"/>
    <w:rsid w:val="00B35F5A"/>
    <w:rsid w:val="00B36180"/>
    <w:rsid w:val="00B37340"/>
    <w:rsid w:val="00B3781C"/>
    <w:rsid w:val="00B41207"/>
    <w:rsid w:val="00B4162E"/>
    <w:rsid w:val="00B41723"/>
    <w:rsid w:val="00B41B35"/>
    <w:rsid w:val="00B41B91"/>
    <w:rsid w:val="00B423E3"/>
    <w:rsid w:val="00B42561"/>
    <w:rsid w:val="00B43487"/>
    <w:rsid w:val="00B43537"/>
    <w:rsid w:val="00B43769"/>
    <w:rsid w:val="00B441E4"/>
    <w:rsid w:val="00B44909"/>
    <w:rsid w:val="00B44E1A"/>
    <w:rsid w:val="00B44E9E"/>
    <w:rsid w:val="00B44F76"/>
    <w:rsid w:val="00B44FA0"/>
    <w:rsid w:val="00B45E25"/>
    <w:rsid w:val="00B467BB"/>
    <w:rsid w:val="00B47174"/>
    <w:rsid w:val="00B47A67"/>
    <w:rsid w:val="00B47B3A"/>
    <w:rsid w:val="00B47B70"/>
    <w:rsid w:val="00B47BAE"/>
    <w:rsid w:val="00B50CC7"/>
    <w:rsid w:val="00B51015"/>
    <w:rsid w:val="00B51517"/>
    <w:rsid w:val="00B51524"/>
    <w:rsid w:val="00B51824"/>
    <w:rsid w:val="00B522D7"/>
    <w:rsid w:val="00B525EB"/>
    <w:rsid w:val="00B52AE9"/>
    <w:rsid w:val="00B53803"/>
    <w:rsid w:val="00B539DA"/>
    <w:rsid w:val="00B53D5C"/>
    <w:rsid w:val="00B53EB7"/>
    <w:rsid w:val="00B5426F"/>
    <w:rsid w:val="00B54476"/>
    <w:rsid w:val="00B545DB"/>
    <w:rsid w:val="00B5472C"/>
    <w:rsid w:val="00B54915"/>
    <w:rsid w:val="00B54DD7"/>
    <w:rsid w:val="00B55A19"/>
    <w:rsid w:val="00B563EC"/>
    <w:rsid w:val="00B5724C"/>
    <w:rsid w:val="00B57718"/>
    <w:rsid w:val="00B57A55"/>
    <w:rsid w:val="00B57FCE"/>
    <w:rsid w:val="00B57FF8"/>
    <w:rsid w:val="00B60204"/>
    <w:rsid w:val="00B60233"/>
    <w:rsid w:val="00B60AAC"/>
    <w:rsid w:val="00B61326"/>
    <w:rsid w:val="00B61874"/>
    <w:rsid w:val="00B61B8D"/>
    <w:rsid w:val="00B623DA"/>
    <w:rsid w:val="00B624C0"/>
    <w:rsid w:val="00B62F58"/>
    <w:rsid w:val="00B634E2"/>
    <w:rsid w:val="00B64051"/>
    <w:rsid w:val="00B64302"/>
    <w:rsid w:val="00B6584E"/>
    <w:rsid w:val="00B65881"/>
    <w:rsid w:val="00B659C9"/>
    <w:rsid w:val="00B65A14"/>
    <w:rsid w:val="00B65FB8"/>
    <w:rsid w:val="00B66005"/>
    <w:rsid w:val="00B663D8"/>
    <w:rsid w:val="00B66C55"/>
    <w:rsid w:val="00B67447"/>
    <w:rsid w:val="00B6757B"/>
    <w:rsid w:val="00B67DFA"/>
    <w:rsid w:val="00B7134D"/>
    <w:rsid w:val="00B7153C"/>
    <w:rsid w:val="00B7165B"/>
    <w:rsid w:val="00B71F6B"/>
    <w:rsid w:val="00B7247C"/>
    <w:rsid w:val="00B725DD"/>
    <w:rsid w:val="00B7269A"/>
    <w:rsid w:val="00B72D77"/>
    <w:rsid w:val="00B73E2C"/>
    <w:rsid w:val="00B73E3D"/>
    <w:rsid w:val="00B742D6"/>
    <w:rsid w:val="00B74BFE"/>
    <w:rsid w:val="00B74DC0"/>
    <w:rsid w:val="00B75268"/>
    <w:rsid w:val="00B75493"/>
    <w:rsid w:val="00B756F0"/>
    <w:rsid w:val="00B75B47"/>
    <w:rsid w:val="00B75D5D"/>
    <w:rsid w:val="00B76AFD"/>
    <w:rsid w:val="00B774A6"/>
    <w:rsid w:val="00B77AEC"/>
    <w:rsid w:val="00B77E2E"/>
    <w:rsid w:val="00B77E8B"/>
    <w:rsid w:val="00B77FA3"/>
    <w:rsid w:val="00B806D1"/>
    <w:rsid w:val="00B80B16"/>
    <w:rsid w:val="00B80B74"/>
    <w:rsid w:val="00B80DC5"/>
    <w:rsid w:val="00B810E4"/>
    <w:rsid w:val="00B81764"/>
    <w:rsid w:val="00B81A88"/>
    <w:rsid w:val="00B82619"/>
    <w:rsid w:val="00B83802"/>
    <w:rsid w:val="00B83A86"/>
    <w:rsid w:val="00B83B32"/>
    <w:rsid w:val="00B83E8C"/>
    <w:rsid w:val="00B84B0E"/>
    <w:rsid w:val="00B84E67"/>
    <w:rsid w:val="00B8511A"/>
    <w:rsid w:val="00B85ED9"/>
    <w:rsid w:val="00B86193"/>
    <w:rsid w:val="00B86A65"/>
    <w:rsid w:val="00B86DBE"/>
    <w:rsid w:val="00B86E9D"/>
    <w:rsid w:val="00B873C6"/>
    <w:rsid w:val="00B8792C"/>
    <w:rsid w:val="00B9100B"/>
    <w:rsid w:val="00B913CD"/>
    <w:rsid w:val="00B913F0"/>
    <w:rsid w:val="00B916D0"/>
    <w:rsid w:val="00B91992"/>
    <w:rsid w:val="00B91AA6"/>
    <w:rsid w:val="00B92326"/>
    <w:rsid w:val="00B924DA"/>
    <w:rsid w:val="00B93804"/>
    <w:rsid w:val="00B93D34"/>
    <w:rsid w:val="00B9470F"/>
    <w:rsid w:val="00B94745"/>
    <w:rsid w:val="00B95003"/>
    <w:rsid w:val="00B968FA"/>
    <w:rsid w:val="00B969AB"/>
    <w:rsid w:val="00B96A90"/>
    <w:rsid w:val="00B9722C"/>
    <w:rsid w:val="00B9723C"/>
    <w:rsid w:val="00B97754"/>
    <w:rsid w:val="00BA03EE"/>
    <w:rsid w:val="00BA07F0"/>
    <w:rsid w:val="00BA0AFD"/>
    <w:rsid w:val="00BA12F1"/>
    <w:rsid w:val="00BA1AB8"/>
    <w:rsid w:val="00BA1C64"/>
    <w:rsid w:val="00BA2CB4"/>
    <w:rsid w:val="00BA2E96"/>
    <w:rsid w:val="00BA3174"/>
    <w:rsid w:val="00BA3439"/>
    <w:rsid w:val="00BA386E"/>
    <w:rsid w:val="00BA3C56"/>
    <w:rsid w:val="00BA3C8C"/>
    <w:rsid w:val="00BA40CA"/>
    <w:rsid w:val="00BA423E"/>
    <w:rsid w:val="00BA466C"/>
    <w:rsid w:val="00BA5947"/>
    <w:rsid w:val="00BA59AC"/>
    <w:rsid w:val="00BA59E2"/>
    <w:rsid w:val="00BA5C13"/>
    <w:rsid w:val="00BA60D3"/>
    <w:rsid w:val="00BA6300"/>
    <w:rsid w:val="00BA68C2"/>
    <w:rsid w:val="00BA72B1"/>
    <w:rsid w:val="00BA751B"/>
    <w:rsid w:val="00BB06F7"/>
    <w:rsid w:val="00BB1411"/>
    <w:rsid w:val="00BB180E"/>
    <w:rsid w:val="00BB23FE"/>
    <w:rsid w:val="00BB3286"/>
    <w:rsid w:val="00BB39D1"/>
    <w:rsid w:val="00BB3D6B"/>
    <w:rsid w:val="00BB4215"/>
    <w:rsid w:val="00BB58BF"/>
    <w:rsid w:val="00BB6340"/>
    <w:rsid w:val="00BB6B83"/>
    <w:rsid w:val="00BB73F8"/>
    <w:rsid w:val="00BB76EB"/>
    <w:rsid w:val="00BB7D0D"/>
    <w:rsid w:val="00BC0C7F"/>
    <w:rsid w:val="00BC0E0D"/>
    <w:rsid w:val="00BC137C"/>
    <w:rsid w:val="00BC1A85"/>
    <w:rsid w:val="00BC1BBD"/>
    <w:rsid w:val="00BC2085"/>
    <w:rsid w:val="00BC2232"/>
    <w:rsid w:val="00BC29F6"/>
    <w:rsid w:val="00BC2D95"/>
    <w:rsid w:val="00BC2F84"/>
    <w:rsid w:val="00BC382D"/>
    <w:rsid w:val="00BC4049"/>
    <w:rsid w:val="00BC447C"/>
    <w:rsid w:val="00BC4501"/>
    <w:rsid w:val="00BC4702"/>
    <w:rsid w:val="00BC5129"/>
    <w:rsid w:val="00BC532F"/>
    <w:rsid w:val="00BC5729"/>
    <w:rsid w:val="00BC5892"/>
    <w:rsid w:val="00BC5B06"/>
    <w:rsid w:val="00BC60CB"/>
    <w:rsid w:val="00BC617E"/>
    <w:rsid w:val="00BC6322"/>
    <w:rsid w:val="00BC6799"/>
    <w:rsid w:val="00BC6A1A"/>
    <w:rsid w:val="00BC6CD9"/>
    <w:rsid w:val="00BC6D4B"/>
    <w:rsid w:val="00BC6E61"/>
    <w:rsid w:val="00BC7606"/>
    <w:rsid w:val="00BC78D5"/>
    <w:rsid w:val="00BC7B5F"/>
    <w:rsid w:val="00BD0597"/>
    <w:rsid w:val="00BD0602"/>
    <w:rsid w:val="00BD08A3"/>
    <w:rsid w:val="00BD0A3A"/>
    <w:rsid w:val="00BD0AE8"/>
    <w:rsid w:val="00BD12E8"/>
    <w:rsid w:val="00BD1D85"/>
    <w:rsid w:val="00BD1E2B"/>
    <w:rsid w:val="00BD23D0"/>
    <w:rsid w:val="00BD2E12"/>
    <w:rsid w:val="00BD3578"/>
    <w:rsid w:val="00BD4AEB"/>
    <w:rsid w:val="00BD4FE3"/>
    <w:rsid w:val="00BD560F"/>
    <w:rsid w:val="00BD5CDB"/>
    <w:rsid w:val="00BD5EAE"/>
    <w:rsid w:val="00BD6027"/>
    <w:rsid w:val="00BD679E"/>
    <w:rsid w:val="00BD69AC"/>
    <w:rsid w:val="00BD6FC2"/>
    <w:rsid w:val="00BD7AA3"/>
    <w:rsid w:val="00BD7E31"/>
    <w:rsid w:val="00BD7F01"/>
    <w:rsid w:val="00BE07B6"/>
    <w:rsid w:val="00BE0A9B"/>
    <w:rsid w:val="00BE0AC3"/>
    <w:rsid w:val="00BE1300"/>
    <w:rsid w:val="00BE1F5E"/>
    <w:rsid w:val="00BE24B9"/>
    <w:rsid w:val="00BE2ECD"/>
    <w:rsid w:val="00BE338E"/>
    <w:rsid w:val="00BE354F"/>
    <w:rsid w:val="00BE3A5D"/>
    <w:rsid w:val="00BE3BE6"/>
    <w:rsid w:val="00BE3CC8"/>
    <w:rsid w:val="00BE4088"/>
    <w:rsid w:val="00BE46C6"/>
    <w:rsid w:val="00BE49D2"/>
    <w:rsid w:val="00BE4E2A"/>
    <w:rsid w:val="00BE5468"/>
    <w:rsid w:val="00BE552B"/>
    <w:rsid w:val="00BE5868"/>
    <w:rsid w:val="00BE59D9"/>
    <w:rsid w:val="00BE615A"/>
    <w:rsid w:val="00BE66EA"/>
    <w:rsid w:val="00BE681C"/>
    <w:rsid w:val="00BE71D6"/>
    <w:rsid w:val="00BE71E5"/>
    <w:rsid w:val="00BE73F1"/>
    <w:rsid w:val="00BE7C35"/>
    <w:rsid w:val="00BE7CAD"/>
    <w:rsid w:val="00BF00CC"/>
    <w:rsid w:val="00BF0806"/>
    <w:rsid w:val="00BF088B"/>
    <w:rsid w:val="00BF0B87"/>
    <w:rsid w:val="00BF12EE"/>
    <w:rsid w:val="00BF148D"/>
    <w:rsid w:val="00BF1BB7"/>
    <w:rsid w:val="00BF1C70"/>
    <w:rsid w:val="00BF1E7F"/>
    <w:rsid w:val="00BF214C"/>
    <w:rsid w:val="00BF2C86"/>
    <w:rsid w:val="00BF3322"/>
    <w:rsid w:val="00BF3DA6"/>
    <w:rsid w:val="00BF406E"/>
    <w:rsid w:val="00BF4A02"/>
    <w:rsid w:val="00BF4C45"/>
    <w:rsid w:val="00BF53A7"/>
    <w:rsid w:val="00BF55EC"/>
    <w:rsid w:val="00BF5D50"/>
    <w:rsid w:val="00BF5D97"/>
    <w:rsid w:val="00BF6758"/>
    <w:rsid w:val="00BF6BE2"/>
    <w:rsid w:val="00BF6F74"/>
    <w:rsid w:val="00C00A31"/>
    <w:rsid w:val="00C00E52"/>
    <w:rsid w:val="00C00F55"/>
    <w:rsid w:val="00C00FB3"/>
    <w:rsid w:val="00C0184C"/>
    <w:rsid w:val="00C01DFD"/>
    <w:rsid w:val="00C02680"/>
    <w:rsid w:val="00C026AD"/>
    <w:rsid w:val="00C02715"/>
    <w:rsid w:val="00C027B0"/>
    <w:rsid w:val="00C02B3D"/>
    <w:rsid w:val="00C0314A"/>
    <w:rsid w:val="00C03DCB"/>
    <w:rsid w:val="00C04CFA"/>
    <w:rsid w:val="00C04FC9"/>
    <w:rsid w:val="00C05123"/>
    <w:rsid w:val="00C0599D"/>
    <w:rsid w:val="00C0611C"/>
    <w:rsid w:val="00C065A4"/>
    <w:rsid w:val="00C0742E"/>
    <w:rsid w:val="00C07F68"/>
    <w:rsid w:val="00C10397"/>
    <w:rsid w:val="00C10635"/>
    <w:rsid w:val="00C106CB"/>
    <w:rsid w:val="00C10C84"/>
    <w:rsid w:val="00C10D2E"/>
    <w:rsid w:val="00C11EE9"/>
    <w:rsid w:val="00C12940"/>
    <w:rsid w:val="00C136EA"/>
    <w:rsid w:val="00C14346"/>
    <w:rsid w:val="00C144E6"/>
    <w:rsid w:val="00C15EEF"/>
    <w:rsid w:val="00C15F6C"/>
    <w:rsid w:val="00C162B9"/>
    <w:rsid w:val="00C1675E"/>
    <w:rsid w:val="00C16879"/>
    <w:rsid w:val="00C16C7F"/>
    <w:rsid w:val="00C17410"/>
    <w:rsid w:val="00C17951"/>
    <w:rsid w:val="00C17A92"/>
    <w:rsid w:val="00C17EB6"/>
    <w:rsid w:val="00C20153"/>
    <w:rsid w:val="00C20674"/>
    <w:rsid w:val="00C21179"/>
    <w:rsid w:val="00C21EFD"/>
    <w:rsid w:val="00C22547"/>
    <w:rsid w:val="00C22AEA"/>
    <w:rsid w:val="00C22FD2"/>
    <w:rsid w:val="00C23008"/>
    <w:rsid w:val="00C23055"/>
    <w:rsid w:val="00C239F0"/>
    <w:rsid w:val="00C240BD"/>
    <w:rsid w:val="00C24ABB"/>
    <w:rsid w:val="00C24B11"/>
    <w:rsid w:val="00C25327"/>
    <w:rsid w:val="00C2714A"/>
    <w:rsid w:val="00C272C4"/>
    <w:rsid w:val="00C27465"/>
    <w:rsid w:val="00C30538"/>
    <w:rsid w:val="00C30B73"/>
    <w:rsid w:val="00C30C7F"/>
    <w:rsid w:val="00C312DE"/>
    <w:rsid w:val="00C316AE"/>
    <w:rsid w:val="00C31CF5"/>
    <w:rsid w:val="00C32684"/>
    <w:rsid w:val="00C3304E"/>
    <w:rsid w:val="00C33107"/>
    <w:rsid w:val="00C3325C"/>
    <w:rsid w:val="00C33B1F"/>
    <w:rsid w:val="00C34B62"/>
    <w:rsid w:val="00C3537B"/>
    <w:rsid w:val="00C35809"/>
    <w:rsid w:val="00C35BEC"/>
    <w:rsid w:val="00C35D59"/>
    <w:rsid w:val="00C361B6"/>
    <w:rsid w:val="00C362A4"/>
    <w:rsid w:val="00C364F7"/>
    <w:rsid w:val="00C36673"/>
    <w:rsid w:val="00C36C6B"/>
    <w:rsid w:val="00C36D84"/>
    <w:rsid w:val="00C3719A"/>
    <w:rsid w:val="00C37835"/>
    <w:rsid w:val="00C37844"/>
    <w:rsid w:val="00C41169"/>
    <w:rsid w:val="00C4130E"/>
    <w:rsid w:val="00C41573"/>
    <w:rsid w:val="00C41D77"/>
    <w:rsid w:val="00C42404"/>
    <w:rsid w:val="00C426AE"/>
    <w:rsid w:val="00C42B72"/>
    <w:rsid w:val="00C4301A"/>
    <w:rsid w:val="00C4318D"/>
    <w:rsid w:val="00C43238"/>
    <w:rsid w:val="00C433B9"/>
    <w:rsid w:val="00C43497"/>
    <w:rsid w:val="00C44120"/>
    <w:rsid w:val="00C453DF"/>
    <w:rsid w:val="00C45455"/>
    <w:rsid w:val="00C45760"/>
    <w:rsid w:val="00C45FE8"/>
    <w:rsid w:val="00C46182"/>
    <w:rsid w:val="00C461D2"/>
    <w:rsid w:val="00C46A8D"/>
    <w:rsid w:val="00C46DA0"/>
    <w:rsid w:val="00C47001"/>
    <w:rsid w:val="00C47EC4"/>
    <w:rsid w:val="00C47F07"/>
    <w:rsid w:val="00C5079A"/>
    <w:rsid w:val="00C50BFB"/>
    <w:rsid w:val="00C52714"/>
    <w:rsid w:val="00C52898"/>
    <w:rsid w:val="00C528AC"/>
    <w:rsid w:val="00C52946"/>
    <w:rsid w:val="00C52E2A"/>
    <w:rsid w:val="00C5340A"/>
    <w:rsid w:val="00C53ACB"/>
    <w:rsid w:val="00C54010"/>
    <w:rsid w:val="00C548A9"/>
    <w:rsid w:val="00C5558A"/>
    <w:rsid w:val="00C5599E"/>
    <w:rsid w:val="00C56812"/>
    <w:rsid w:val="00C56F55"/>
    <w:rsid w:val="00C5745C"/>
    <w:rsid w:val="00C574A3"/>
    <w:rsid w:val="00C57934"/>
    <w:rsid w:val="00C60431"/>
    <w:rsid w:val="00C6153B"/>
    <w:rsid w:val="00C61968"/>
    <w:rsid w:val="00C6196E"/>
    <w:rsid w:val="00C62731"/>
    <w:rsid w:val="00C6288E"/>
    <w:rsid w:val="00C62A4C"/>
    <w:rsid w:val="00C62C47"/>
    <w:rsid w:val="00C62CE9"/>
    <w:rsid w:val="00C641F0"/>
    <w:rsid w:val="00C64A57"/>
    <w:rsid w:val="00C65517"/>
    <w:rsid w:val="00C6736F"/>
    <w:rsid w:val="00C67DE1"/>
    <w:rsid w:val="00C70494"/>
    <w:rsid w:val="00C71394"/>
    <w:rsid w:val="00C71861"/>
    <w:rsid w:val="00C721EC"/>
    <w:rsid w:val="00C722EE"/>
    <w:rsid w:val="00C73629"/>
    <w:rsid w:val="00C73819"/>
    <w:rsid w:val="00C73848"/>
    <w:rsid w:val="00C73F3B"/>
    <w:rsid w:val="00C74551"/>
    <w:rsid w:val="00C749E7"/>
    <w:rsid w:val="00C750F2"/>
    <w:rsid w:val="00C7545C"/>
    <w:rsid w:val="00C764BB"/>
    <w:rsid w:val="00C7682D"/>
    <w:rsid w:val="00C76CCC"/>
    <w:rsid w:val="00C76FC8"/>
    <w:rsid w:val="00C77B7A"/>
    <w:rsid w:val="00C77CDC"/>
    <w:rsid w:val="00C80206"/>
    <w:rsid w:val="00C802F0"/>
    <w:rsid w:val="00C80549"/>
    <w:rsid w:val="00C80705"/>
    <w:rsid w:val="00C810E2"/>
    <w:rsid w:val="00C8149B"/>
    <w:rsid w:val="00C816C8"/>
    <w:rsid w:val="00C81BED"/>
    <w:rsid w:val="00C81C14"/>
    <w:rsid w:val="00C82493"/>
    <w:rsid w:val="00C82918"/>
    <w:rsid w:val="00C8315F"/>
    <w:rsid w:val="00C84782"/>
    <w:rsid w:val="00C84999"/>
    <w:rsid w:val="00C84B62"/>
    <w:rsid w:val="00C84F0D"/>
    <w:rsid w:val="00C851C8"/>
    <w:rsid w:val="00C85AF4"/>
    <w:rsid w:val="00C85E6C"/>
    <w:rsid w:val="00C86210"/>
    <w:rsid w:val="00C863CA"/>
    <w:rsid w:val="00C86591"/>
    <w:rsid w:val="00C86BE5"/>
    <w:rsid w:val="00C873A0"/>
    <w:rsid w:val="00C87573"/>
    <w:rsid w:val="00C8767D"/>
    <w:rsid w:val="00C87970"/>
    <w:rsid w:val="00C902C8"/>
    <w:rsid w:val="00C90662"/>
    <w:rsid w:val="00C908D8"/>
    <w:rsid w:val="00C91384"/>
    <w:rsid w:val="00C91888"/>
    <w:rsid w:val="00C91E48"/>
    <w:rsid w:val="00C921BF"/>
    <w:rsid w:val="00C92C39"/>
    <w:rsid w:val="00C9332D"/>
    <w:rsid w:val="00C933D1"/>
    <w:rsid w:val="00C93B76"/>
    <w:rsid w:val="00C93CC5"/>
    <w:rsid w:val="00C94066"/>
    <w:rsid w:val="00C94A20"/>
    <w:rsid w:val="00C95223"/>
    <w:rsid w:val="00C95421"/>
    <w:rsid w:val="00C9787D"/>
    <w:rsid w:val="00C97B2F"/>
    <w:rsid w:val="00CA02D4"/>
    <w:rsid w:val="00CA12C8"/>
    <w:rsid w:val="00CA1491"/>
    <w:rsid w:val="00CA160B"/>
    <w:rsid w:val="00CA1BB4"/>
    <w:rsid w:val="00CA1DC0"/>
    <w:rsid w:val="00CA233F"/>
    <w:rsid w:val="00CA26AE"/>
    <w:rsid w:val="00CA3975"/>
    <w:rsid w:val="00CA425B"/>
    <w:rsid w:val="00CA4DEC"/>
    <w:rsid w:val="00CA545E"/>
    <w:rsid w:val="00CA590F"/>
    <w:rsid w:val="00CA5BC4"/>
    <w:rsid w:val="00CA6B71"/>
    <w:rsid w:val="00CA6BA9"/>
    <w:rsid w:val="00CA6D8A"/>
    <w:rsid w:val="00CA6EF9"/>
    <w:rsid w:val="00CA7573"/>
    <w:rsid w:val="00CA7ACF"/>
    <w:rsid w:val="00CB01B1"/>
    <w:rsid w:val="00CB071C"/>
    <w:rsid w:val="00CB09D6"/>
    <w:rsid w:val="00CB0DD7"/>
    <w:rsid w:val="00CB1132"/>
    <w:rsid w:val="00CB15A3"/>
    <w:rsid w:val="00CB1F80"/>
    <w:rsid w:val="00CB201F"/>
    <w:rsid w:val="00CB215E"/>
    <w:rsid w:val="00CB238D"/>
    <w:rsid w:val="00CB25F6"/>
    <w:rsid w:val="00CB27B0"/>
    <w:rsid w:val="00CB2D47"/>
    <w:rsid w:val="00CB30DF"/>
    <w:rsid w:val="00CB4C65"/>
    <w:rsid w:val="00CB4D9E"/>
    <w:rsid w:val="00CB5167"/>
    <w:rsid w:val="00CB531C"/>
    <w:rsid w:val="00CB5485"/>
    <w:rsid w:val="00CB656C"/>
    <w:rsid w:val="00CB72D3"/>
    <w:rsid w:val="00CB781A"/>
    <w:rsid w:val="00CB7B58"/>
    <w:rsid w:val="00CB7BD5"/>
    <w:rsid w:val="00CC05B0"/>
    <w:rsid w:val="00CC14A7"/>
    <w:rsid w:val="00CC19FC"/>
    <w:rsid w:val="00CC1B16"/>
    <w:rsid w:val="00CC204E"/>
    <w:rsid w:val="00CC2582"/>
    <w:rsid w:val="00CC3253"/>
    <w:rsid w:val="00CC36BB"/>
    <w:rsid w:val="00CC3B1C"/>
    <w:rsid w:val="00CC46F4"/>
    <w:rsid w:val="00CC4B03"/>
    <w:rsid w:val="00CC5391"/>
    <w:rsid w:val="00CC5CD8"/>
    <w:rsid w:val="00CC6C33"/>
    <w:rsid w:val="00CC7587"/>
    <w:rsid w:val="00CC7B3B"/>
    <w:rsid w:val="00CC7DC8"/>
    <w:rsid w:val="00CD016B"/>
    <w:rsid w:val="00CD0A8C"/>
    <w:rsid w:val="00CD148F"/>
    <w:rsid w:val="00CD17B7"/>
    <w:rsid w:val="00CD1B54"/>
    <w:rsid w:val="00CD1F16"/>
    <w:rsid w:val="00CD258E"/>
    <w:rsid w:val="00CD2AF4"/>
    <w:rsid w:val="00CD2F72"/>
    <w:rsid w:val="00CD2FE4"/>
    <w:rsid w:val="00CD3421"/>
    <w:rsid w:val="00CD3917"/>
    <w:rsid w:val="00CD4679"/>
    <w:rsid w:val="00CD4760"/>
    <w:rsid w:val="00CD4793"/>
    <w:rsid w:val="00CD4D4A"/>
    <w:rsid w:val="00CD51E0"/>
    <w:rsid w:val="00CD5634"/>
    <w:rsid w:val="00CD5EA2"/>
    <w:rsid w:val="00CD610A"/>
    <w:rsid w:val="00CD6169"/>
    <w:rsid w:val="00CD6190"/>
    <w:rsid w:val="00CD61F5"/>
    <w:rsid w:val="00CD63D7"/>
    <w:rsid w:val="00CD6AFF"/>
    <w:rsid w:val="00CD6D2B"/>
    <w:rsid w:val="00CD6E61"/>
    <w:rsid w:val="00CD7123"/>
    <w:rsid w:val="00CD73AD"/>
    <w:rsid w:val="00CE0060"/>
    <w:rsid w:val="00CE0328"/>
    <w:rsid w:val="00CE0DE2"/>
    <w:rsid w:val="00CE0F16"/>
    <w:rsid w:val="00CE14E6"/>
    <w:rsid w:val="00CE15FD"/>
    <w:rsid w:val="00CE1B71"/>
    <w:rsid w:val="00CE1C89"/>
    <w:rsid w:val="00CE1E6F"/>
    <w:rsid w:val="00CE2714"/>
    <w:rsid w:val="00CE2AFF"/>
    <w:rsid w:val="00CE2C68"/>
    <w:rsid w:val="00CE2CFA"/>
    <w:rsid w:val="00CE3C8F"/>
    <w:rsid w:val="00CE3C99"/>
    <w:rsid w:val="00CE5171"/>
    <w:rsid w:val="00CE5CCF"/>
    <w:rsid w:val="00CE6060"/>
    <w:rsid w:val="00CE6B45"/>
    <w:rsid w:val="00CE7628"/>
    <w:rsid w:val="00CE76D4"/>
    <w:rsid w:val="00CE76EC"/>
    <w:rsid w:val="00CE7BC7"/>
    <w:rsid w:val="00CF034C"/>
    <w:rsid w:val="00CF0BEB"/>
    <w:rsid w:val="00CF0ECA"/>
    <w:rsid w:val="00CF0EF3"/>
    <w:rsid w:val="00CF0F7A"/>
    <w:rsid w:val="00CF1D83"/>
    <w:rsid w:val="00CF2ADF"/>
    <w:rsid w:val="00CF2B91"/>
    <w:rsid w:val="00CF2D8F"/>
    <w:rsid w:val="00CF3766"/>
    <w:rsid w:val="00CF41D5"/>
    <w:rsid w:val="00CF4828"/>
    <w:rsid w:val="00CF560F"/>
    <w:rsid w:val="00CF56CB"/>
    <w:rsid w:val="00CF5847"/>
    <w:rsid w:val="00CF626D"/>
    <w:rsid w:val="00CF65C8"/>
    <w:rsid w:val="00CF6B6B"/>
    <w:rsid w:val="00CF7A51"/>
    <w:rsid w:val="00CF7F39"/>
    <w:rsid w:val="00CF7F3A"/>
    <w:rsid w:val="00D00CC7"/>
    <w:rsid w:val="00D00F5F"/>
    <w:rsid w:val="00D0161B"/>
    <w:rsid w:val="00D01BDB"/>
    <w:rsid w:val="00D01BE5"/>
    <w:rsid w:val="00D02E96"/>
    <w:rsid w:val="00D038EA"/>
    <w:rsid w:val="00D039F4"/>
    <w:rsid w:val="00D03DFF"/>
    <w:rsid w:val="00D0454B"/>
    <w:rsid w:val="00D04A3E"/>
    <w:rsid w:val="00D04C7C"/>
    <w:rsid w:val="00D05542"/>
    <w:rsid w:val="00D05659"/>
    <w:rsid w:val="00D05F33"/>
    <w:rsid w:val="00D06006"/>
    <w:rsid w:val="00D062A9"/>
    <w:rsid w:val="00D06951"/>
    <w:rsid w:val="00D06F92"/>
    <w:rsid w:val="00D072A6"/>
    <w:rsid w:val="00D07EF4"/>
    <w:rsid w:val="00D1063D"/>
    <w:rsid w:val="00D10792"/>
    <w:rsid w:val="00D109A5"/>
    <w:rsid w:val="00D11748"/>
    <w:rsid w:val="00D11CC0"/>
    <w:rsid w:val="00D1279D"/>
    <w:rsid w:val="00D131DD"/>
    <w:rsid w:val="00D1336F"/>
    <w:rsid w:val="00D13748"/>
    <w:rsid w:val="00D13F72"/>
    <w:rsid w:val="00D13F83"/>
    <w:rsid w:val="00D15427"/>
    <w:rsid w:val="00D17049"/>
    <w:rsid w:val="00D174FC"/>
    <w:rsid w:val="00D1795A"/>
    <w:rsid w:val="00D17B3B"/>
    <w:rsid w:val="00D17DEA"/>
    <w:rsid w:val="00D2048C"/>
    <w:rsid w:val="00D20710"/>
    <w:rsid w:val="00D20C0F"/>
    <w:rsid w:val="00D20FB7"/>
    <w:rsid w:val="00D21954"/>
    <w:rsid w:val="00D21B9B"/>
    <w:rsid w:val="00D21D3C"/>
    <w:rsid w:val="00D22197"/>
    <w:rsid w:val="00D22BAD"/>
    <w:rsid w:val="00D22BFB"/>
    <w:rsid w:val="00D22DB3"/>
    <w:rsid w:val="00D230F7"/>
    <w:rsid w:val="00D23386"/>
    <w:rsid w:val="00D237AE"/>
    <w:rsid w:val="00D2464A"/>
    <w:rsid w:val="00D2501C"/>
    <w:rsid w:val="00D25C01"/>
    <w:rsid w:val="00D2690D"/>
    <w:rsid w:val="00D26FC5"/>
    <w:rsid w:val="00D27095"/>
    <w:rsid w:val="00D27C54"/>
    <w:rsid w:val="00D27EAC"/>
    <w:rsid w:val="00D30385"/>
    <w:rsid w:val="00D3103B"/>
    <w:rsid w:val="00D31A29"/>
    <w:rsid w:val="00D32A57"/>
    <w:rsid w:val="00D3381B"/>
    <w:rsid w:val="00D34418"/>
    <w:rsid w:val="00D3453E"/>
    <w:rsid w:val="00D3470C"/>
    <w:rsid w:val="00D347C5"/>
    <w:rsid w:val="00D3493B"/>
    <w:rsid w:val="00D358E0"/>
    <w:rsid w:val="00D35B38"/>
    <w:rsid w:val="00D35D0F"/>
    <w:rsid w:val="00D35D72"/>
    <w:rsid w:val="00D3604C"/>
    <w:rsid w:val="00D363FE"/>
    <w:rsid w:val="00D36645"/>
    <w:rsid w:val="00D36C24"/>
    <w:rsid w:val="00D371D5"/>
    <w:rsid w:val="00D4012E"/>
    <w:rsid w:val="00D40530"/>
    <w:rsid w:val="00D40BA1"/>
    <w:rsid w:val="00D41EF6"/>
    <w:rsid w:val="00D42279"/>
    <w:rsid w:val="00D42DEF"/>
    <w:rsid w:val="00D43171"/>
    <w:rsid w:val="00D435FF"/>
    <w:rsid w:val="00D4360C"/>
    <w:rsid w:val="00D43649"/>
    <w:rsid w:val="00D43AF6"/>
    <w:rsid w:val="00D43DFB"/>
    <w:rsid w:val="00D4428B"/>
    <w:rsid w:val="00D44E14"/>
    <w:rsid w:val="00D45CDA"/>
    <w:rsid w:val="00D46343"/>
    <w:rsid w:val="00D46700"/>
    <w:rsid w:val="00D4689C"/>
    <w:rsid w:val="00D46ACA"/>
    <w:rsid w:val="00D47A24"/>
    <w:rsid w:val="00D47E96"/>
    <w:rsid w:val="00D507DF"/>
    <w:rsid w:val="00D50C95"/>
    <w:rsid w:val="00D51409"/>
    <w:rsid w:val="00D514C1"/>
    <w:rsid w:val="00D51D7C"/>
    <w:rsid w:val="00D51FBF"/>
    <w:rsid w:val="00D5269D"/>
    <w:rsid w:val="00D52D14"/>
    <w:rsid w:val="00D53295"/>
    <w:rsid w:val="00D5329B"/>
    <w:rsid w:val="00D534E7"/>
    <w:rsid w:val="00D53CFC"/>
    <w:rsid w:val="00D55A10"/>
    <w:rsid w:val="00D560BE"/>
    <w:rsid w:val="00D576BE"/>
    <w:rsid w:val="00D57E83"/>
    <w:rsid w:val="00D604F4"/>
    <w:rsid w:val="00D60B12"/>
    <w:rsid w:val="00D60CD4"/>
    <w:rsid w:val="00D60E4D"/>
    <w:rsid w:val="00D614A3"/>
    <w:rsid w:val="00D616F4"/>
    <w:rsid w:val="00D62420"/>
    <w:rsid w:val="00D6314F"/>
    <w:rsid w:val="00D63A05"/>
    <w:rsid w:val="00D63B1D"/>
    <w:rsid w:val="00D642B6"/>
    <w:rsid w:val="00D64C28"/>
    <w:rsid w:val="00D64D69"/>
    <w:rsid w:val="00D65FCF"/>
    <w:rsid w:val="00D66106"/>
    <w:rsid w:val="00D6627E"/>
    <w:rsid w:val="00D663FB"/>
    <w:rsid w:val="00D66A3E"/>
    <w:rsid w:val="00D66CEE"/>
    <w:rsid w:val="00D679C0"/>
    <w:rsid w:val="00D7054F"/>
    <w:rsid w:val="00D70B53"/>
    <w:rsid w:val="00D73540"/>
    <w:rsid w:val="00D736D1"/>
    <w:rsid w:val="00D7374B"/>
    <w:rsid w:val="00D73D16"/>
    <w:rsid w:val="00D74130"/>
    <w:rsid w:val="00D7415E"/>
    <w:rsid w:val="00D743F9"/>
    <w:rsid w:val="00D748AE"/>
    <w:rsid w:val="00D762C6"/>
    <w:rsid w:val="00D76A5F"/>
    <w:rsid w:val="00D779E1"/>
    <w:rsid w:val="00D77E1F"/>
    <w:rsid w:val="00D804DE"/>
    <w:rsid w:val="00D80BE0"/>
    <w:rsid w:val="00D80C18"/>
    <w:rsid w:val="00D80D18"/>
    <w:rsid w:val="00D8157C"/>
    <w:rsid w:val="00D8172D"/>
    <w:rsid w:val="00D81D97"/>
    <w:rsid w:val="00D82D1A"/>
    <w:rsid w:val="00D82DBD"/>
    <w:rsid w:val="00D8373C"/>
    <w:rsid w:val="00D83981"/>
    <w:rsid w:val="00D83D80"/>
    <w:rsid w:val="00D84327"/>
    <w:rsid w:val="00D844BF"/>
    <w:rsid w:val="00D84FFC"/>
    <w:rsid w:val="00D858C7"/>
    <w:rsid w:val="00D86ADF"/>
    <w:rsid w:val="00D874F2"/>
    <w:rsid w:val="00D87538"/>
    <w:rsid w:val="00D90052"/>
    <w:rsid w:val="00D90464"/>
    <w:rsid w:val="00D904F2"/>
    <w:rsid w:val="00D90F00"/>
    <w:rsid w:val="00D91553"/>
    <w:rsid w:val="00D9178E"/>
    <w:rsid w:val="00D91FD4"/>
    <w:rsid w:val="00D92F9D"/>
    <w:rsid w:val="00D931A5"/>
    <w:rsid w:val="00D93365"/>
    <w:rsid w:val="00D9353F"/>
    <w:rsid w:val="00D941D0"/>
    <w:rsid w:val="00D943EC"/>
    <w:rsid w:val="00D9483A"/>
    <w:rsid w:val="00D956D3"/>
    <w:rsid w:val="00D9586C"/>
    <w:rsid w:val="00D95AAF"/>
    <w:rsid w:val="00D96174"/>
    <w:rsid w:val="00D96D02"/>
    <w:rsid w:val="00D96F6A"/>
    <w:rsid w:val="00D978CD"/>
    <w:rsid w:val="00DA0AD5"/>
    <w:rsid w:val="00DA146E"/>
    <w:rsid w:val="00DA1A31"/>
    <w:rsid w:val="00DA1A77"/>
    <w:rsid w:val="00DA1B81"/>
    <w:rsid w:val="00DA1F9D"/>
    <w:rsid w:val="00DA2233"/>
    <w:rsid w:val="00DA24B7"/>
    <w:rsid w:val="00DA25B1"/>
    <w:rsid w:val="00DA2689"/>
    <w:rsid w:val="00DA4DE2"/>
    <w:rsid w:val="00DA4E22"/>
    <w:rsid w:val="00DA510B"/>
    <w:rsid w:val="00DA741B"/>
    <w:rsid w:val="00DA7CA9"/>
    <w:rsid w:val="00DB06E0"/>
    <w:rsid w:val="00DB084F"/>
    <w:rsid w:val="00DB0BD0"/>
    <w:rsid w:val="00DB0C69"/>
    <w:rsid w:val="00DB10B0"/>
    <w:rsid w:val="00DB17FE"/>
    <w:rsid w:val="00DB1A4B"/>
    <w:rsid w:val="00DB1DDD"/>
    <w:rsid w:val="00DB1E52"/>
    <w:rsid w:val="00DB1EF3"/>
    <w:rsid w:val="00DB2116"/>
    <w:rsid w:val="00DB3431"/>
    <w:rsid w:val="00DB41F4"/>
    <w:rsid w:val="00DB5FDB"/>
    <w:rsid w:val="00DB6245"/>
    <w:rsid w:val="00DB6AAB"/>
    <w:rsid w:val="00DB6F66"/>
    <w:rsid w:val="00DB76C5"/>
    <w:rsid w:val="00DB77BD"/>
    <w:rsid w:val="00DB7B01"/>
    <w:rsid w:val="00DC0665"/>
    <w:rsid w:val="00DC0846"/>
    <w:rsid w:val="00DC0A73"/>
    <w:rsid w:val="00DC0F5D"/>
    <w:rsid w:val="00DC1A68"/>
    <w:rsid w:val="00DC1FA8"/>
    <w:rsid w:val="00DC243C"/>
    <w:rsid w:val="00DC27A8"/>
    <w:rsid w:val="00DC2972"/>
    <w:rsid w:val="00DC2B67"/>
    <w:rsid w:val="00DC2BD9"/>
    <w:rsid w:val="00DC3BD2"/>
    <w:rsid w:val="00DC3BFF"/>
    <w:rsid w:val="00DC4773"/>
    <w:rsid w:val="00DC532A"/>
    <w:rsid w:val="00DC5734"/>
    <w:rsid w:val="00DC68E8"/>
    <w:rsid w:val="00DC6AAD"/>
    <w:rsid w:val="00DC7847"/>
    <w:rsid w:val="00DC7B9D"/>
    <w:rsid w:val="00DD0619"/>
    <w:rsid w:val="00DD0630"/>
    <w:rsid w:val="00DD06C3"/>
    <w:rsid w:val="00DD0794"/>
    <w:rsid w:val="00DD07A6"/>
    <w:rsid w:val="00DD175C"/>
    <w:rsid w:val="00DD1EE7"/>
    <w:rsid w:val="00DD30FF"/>
    <w:rsid w:val="00DD3724"/>
    <w:rsid w:val="00DD39F3"/>
    <w:rsid w:val="00DD3D5B"/>
    <w:rsid w:val="00DD4778"/>
    <w:rsid w:val="00DD50CF"/>
    <w:rsid w:val="00DD59B0"/>
    <w:rsid w:val="00DD59F1"/>
    <w:rsid w:val="00DD5A5F"/>
    <w:rsid w:val="00DD6166"/>
    <w:rsid w:val="00DD7C97"/>
    <w:rsid w:val="00DD7EE2"/>
    <w:rsid w:val="00DE01C8"/>
    <w:rsid w:val="00DE0319"/>
    <w:rsid w:val="00DE0F99"/>
    <w:rsid w:val="00DE24E6"/>
    <w:rsid w:val="00DE3520"/>
    <w:rsid w:val="00DE3C45"/>
    <w:rsid w:val="00DE42E8"/>
    <w:rsid w:val="00DE46F7"/>
    <w:rsid w:val="00DE4808"/>
    <w:rsid w:val="00DE4D2F"/>
    <w:rsid w:val="00DE4ECE"/>
    <w:rsid w:val="00DE51A2"/>
    <w:rsid w:val="00DE698D"/>
    <w:rsid w:val="00DE6A88"/>
    <w:rsid w:val="00DE7400"/>
    <w:rsid w:val="00DE7B59"/>
    <w:rsid w:val="00DE7D56"/>
    <w:rsid w:val="00DF0375"/>
    <w:rsid w:val="00DF03A4"/>
    <w:rsid w:val="00DF03DF"/>
    <w:rsid w:val="00DF083E"/>
    <w:rsid w:val="00DF0A70"/>
    <w:rsid w:val="00DF161B"/>
    <w:rsid w:val="00DF23BC"/>
    <w:rsid w:val="00DF2723"/>
    <w:rsid w:val="00DF2DA6"/>
    <w:rsid w:val="00DF374B"/>
    <w:rsid w:val="00DF42C8"/>
    <w:rsid w:val="00DF44B2"/>
    <w:rsid w:val="00DF474A"/>
    <w:rsid w:val="00DF4AD5"/>
    <w:rsid w:val="00DF4E1D"/>
    <w:rsid w:val="00DF4E9E"/>
    <w:rsid w:val="00DF5283"/>
    <w:rsid w:val="00DF5463"/>
    <w:rsid w:val="00DF55FC"/>
    <w:rsid w:val="00DF6E66"/>
    <w:rsid w:val="00DF6FE3"/>
    <w:rsid w:val="00DF7512"/>
    <w:rsid w:val="00DF7754"/>
    <w:rsid w:val="00DF78A5"/>
    <w:rsid w:val="00DF7BB1"/>
    <w:rsid w:val="00E002DF"/>
    <w:rsid w:val="00E00349"/>
    <w:rsid w:val="00E014ED"/>
    <w:rsid w:val="00E02555"/>
    <w:rsid w:val="00E029AE"/>
    <w:rsid w:val="00E02AF0"/>
    <w:rsid w:val="00E02B28"/>
    <w:rsid w:val="00E02CC5"/>
    <w:rsid w:val="00E030C7"/>
    <w:rsid w:val="00E03CFC"/>
    <w:rsid w:val="00E04D68"/>
    <w:rsid w:val="00E054D1"/>
    <w:rsid w:val="00E05722"/>
    <w:rsid w:val="00E0595E"/>
    <w:rsid w:val="00E05F47"/>
    <w:rsid w:val="00E06145"/>
    <w:rsid w:val="00E063B7"/>
    <w:rsid w:val="00E0735A"/>
    <w:rsid w:val="00E10320"/>
    <w:rsid w:val="00E10B93"/>
    <w:rsid w:val="00E114F6"/>
    <w:rsid w:val="00E11761"/>
    <w:rsid w:val="00E118F2"/>
    <w:rsid w:val="00E11984"/>
    <w:rsid w:val="00E120FB"/>
    <w:rsid w:val="00E12284"/>
    <w:rsid w:val="00E12F7F"/>
    <w:rsid w:val="00E130A7"/>
    <w:rsid w:val="00E13DFE"/>
    <w:rsid w:val="00E149BF"/>
    <w:rsid w:val="00E14B52"/>
    <w:rsid w:val="00E155C7"/>
    <w:rsid w:val="00E15CF0"/>
    <w:rsid w:val="00E15CFD"/>
    <w:rsid w:val="00E163B7"/>
    <w:rsid w:val="00E1640C"/>
    <w:rsid w:val="00E16955"/>
    <w:rsid w:val="00E170ED"/>
    <w:rsid w:val="00E1735B"/>
    <w:rsid w:val="00E17582"/>
    <w:rsid w:val="00E17A25"/>
    <w:rsid w:val="00E200B5"/>
    <w:rsid w:val="00E2040D"/>
    <w:rsid w:val="00E206EC"/>
    <w:rsid w:val="00E20727"/>
    <w:rsid w:val="00E21861"/>
    <w:rsid w:val="00E219BD"/>
    <w:rsid w:val="00E21E20"/>
    <w:rsid w:val="00E230E7"/>
    <w:rsid w:val="00E2360D"/>
    <w:rsid w:val="00E23906"/>
    <w:rsid w:val="00E23B6A"/>
    <w:rsid w:val="00E23E11"/>
    <w:rsid w:val="00E24293"/>
    <w:rsid w:val="00E24DC6"/>
    <w:rsid w:val="00E25435"/>
    <w:rsid w:val="00E25AED"/>
    <w:rsid w:val="00E26911"/>
    <w:rsid w:val="00E26AB0"/>
    <w:rsid w:val="00E26DC7"/>
    <w:rsid w:val="00E27F12"/>
    <w:rsid w:val="00E27FBA"/>
    <w:rsid w:val="00E30EB5"/>
    <w:rsid w:val="00E318BA"/>
    <w:rsid w:val="00E32435"/>
    <w:rsid w:val="00E32993"/>
    <w:rsid w:val="00E33AAB"/>
    <w:rsid w:val="00E34584"/>
    <w:rsid w:val="00E3562A"/>
    <w:rsid w:val="00E3655A"/>
    <w:rsid w:val="00E36810"/>
    <w:rsid w:val="00E36C95"/>
    <w:rsid w:val="00E37E4B"/>
    <w:rsid w:val="00E37E5B"/>
    <w:rsid w:val="00E37F66"/>
    <w:rsid w:val="00E37FFD"/>
    <w:rsid w:val="00E4026A"/>
    <w:rsid w:val="00E40C03"/>
    <w:rsid w:val="00E4199D"/>
    <w:rsid w:val="00E41EA7"/>
    <w:rsid w:val="00E426D0"/>
    <w:rsid w:val="00E435FC"/>
    <w:rsid w:val="00E43882"/>
    <w:rsid w:val="00E43D4F"/>
    <w:rsid w:val="00E4423D"/>
    <w:rsid w:val="00E44393"/>
    <w:rsid w:val="00E444A9"/>
    <w:rsid w:val="00E44DF3"/>
    <w:rsid w:val="00E4531A"/>
    <w:rsid w:val="00E454E6"/>
    <w:rsid w:val="00E45DA3"/>
    <w:rsid w:val="00E45EFF"/>
    <w:rsid w:val="00E469DB"/>
    <w:rsid w:val="00E47740"/>
    <w:rsid w:val="00E4798D"/>
    <w:rsid w:val="00E47B7C"/>
    <w:rsid w:val="00E50359"/>
    <w:rsid w:val="00E50710"/>
    <w:rsid w:val="00E50B86"/>
    <w:rsid w:val="00E51127"/>
    <w:rsid w:val="00E511EF"/>
    <w:rsid w:val="00E51436"/>
    <w:rsid w:val="00E517A0"/>
    <w:rsid w:val="00E52055"/>
    <w:rsid w:val="00E52631"/>
    <w:rsid w:val="00E52D2F"/>
    <w:rsid w:val="00E54909"/>
    <w:rsid w:val="00E54A90"/>
    <w:rsid w:val="00E558F2"/>
    <w:rsid w:val="00E5601F"/>
    <w:rsid w:val="00E56620"/>
    <w:rsid w:val="00E56869"/>
    <w:rsid w:val="00E56A30"/>
    <w:rsid w:val="00E56E53"/>
    <w:rsid w:val="00E56FD1"/>
    <w:rsid w:val="00E570F5"/>
    <w:rsid w:val="00E5737E"/>
    <w:rsid w:val="00E57D0E"/>
    <w:rsid w:val="00E57F32"/>
    <w:rsid w:val="00E6077F"/>
    <w:rsid w:val="00E613C8"/>
    <w:rsid w:val="00E63581"/>
    <w:rsid w:val="00E63B8B"/>
    <w:rsid w:val="00E642E7"/>
    <w:rsid w:val="00E64808"/>
    <w:rsid w:val="00E65126"/>
    <w:rsid w:val="00E6633B"/>
    <w:rsid w:val="00E664CC"/>
    <w:rsid w:val="00E66D10"/>
    <w:rsid w:val="00E6733E"/>
    <w:rsid w:val="00E673B0"/>
    <w:rsid w:val="00E679D7"/>
    <w:rsid w:val="00E67F3C"/>
    <w:rsid w:val="00E71463"/>
    <w:rsid w:val="00E71492"/>
    <w:rsid w:val="00E71981"/>
    <w:rsid w:val="00E71C5E"/>
    <w:rsid w:val="00E72C99"/>
    <w:rsid w:val="00E73610"/>
    <w:rsid w:val="00E73832"/>
    <w:rsid w:val="00E74254"/>
    <w:rsid w:val="00E743A2"/>
    <w:rsid w:val="00E745ED"/>
    <w:rsid w:val="00E74613"/>
    <w:rsid w:val="00E749BB"/>
    <w:rsid w:val="00E74CDA"/>
    <w:rsid w:val="00E75714"/>
    <w:rsid w:val="00E762D6"/>
    <w:rsid w:val="00E763A9"/>
    <w:rsid w:val="00E77060"/>
    <w:rsid w:val="00E7741A"/>
    <w:rsid w:val="00E80135"/>
    <w:rsid w:val="00E80726"/>
    <w:rsid w:val="00E80A3E"/>
    <w:rsid w:val="00E8106C"/>
    <w:rsid w:val="00E810F5"/>
    <w:rsid w:val="00E8189A"/>
    <w:rsid w:val="00E81951"/>
    <w:rsid w:val="00E81CBB"/>
    <w:rsid w:val="00E823D8"/>
    <w:rsid w:val="00E83C00"/>
    <w:rsid w:val="00E83DDD"/>
    <w:rsid w:val="00E845D0"/>
    <w:rsid w:val="00E847EC"/>
    <w:rsid w:val="00E85720"/>
    <w:rsid w:val="00E85FC7"/>
    <w:rsid w:val="00E900A0"/>
    <w:rsid w:val="00E90167"/>
    <w:rsid w:val="00E90263"/>
    <w:rsid w:val="00E91691"/>
    <w:rsid w:val="00E91A20"/>
    <w:rsid w:val="00E921D2"/>
    <w:rsid w:val="00E93FF0"/>
    <w:rsid w:val="00E9547F"/>
    <w:rsid w:val="00E9553D"/>
    <w:rsid w:val="00E9571E"/>
    <w:rsid w:val="00E95B1B"/>
    <w:rsid w:val="00E96313"/>
    <w:rsid w:val="00E969CE"/>
    <w:rsid w:val="00E96A31"/>
    <w:rsid w:val="00E97002"/>
    <w:rsid w:val="00E9742D"/>
    <w:rsid w:val="00E97A48"/>
    <w:rsid w:val="00EA0182"/>
    <w:rsid w:val="00EA13E5"/>
    <w:rsid w:val="00EA2225"/>
    <w:rsid w:val="00EA23F7"/>
    <w:rsid w:val="00EA257F"/>
    <w:rsid w:val="00EA4281"/>
    <w:rsid w:val="00EA480F"/>
    <w:rsid w:val="00EA4937"/>
    <w:rsid w:val="00EA6172"/>
    <w:rsid w:val="00EA6714"/>
    <w:rsid w:val="00EA6C76"/>
    <w:rsid w:val="00EA70BD"/>
    <w:rsid w:val="00EA7B88"/>
    <w:rsid w:val="00EB17D0"/>
    <w:rsid w:val="00EB18EE"/>
    <w:rsid w:val="00EB1B08"/>
    <w:rsid w:val="00EB1EC5"/>
    <w:rsid w:val="00EB2141"/>
    <w:rsid w:val="00EB2438"/>
    <w:rsid w:val="00EB25EF"/>
    <w:rsid w:val="00EB27CC"/>
    <w:rsid w:val="00EB2E84"/>
    <w:rsid w:val="00EB384C"/>
    <w:rsid w:val="00EB3BFC"/>
    <w:rsid w:val="00EB3D1A"/>
    <w:rsid w:val="00EB3DBD"/>
    <w:rsid w:val="00EB3EDC"/>
    <w:rsid w:val="00EB430E"/>
    <w:rsid w:val="00EB5227"/>
    <w:rsid w:val="00EB5A40"/>
    <w:rsid w:val="00EB5EF1"/>
    <w:rsid w:val="00EB6336"/>
    <w:rsid w:val="00EB6AC3"/>
    <w:rsid w:val="00EB7559"/>
    <w:rsid w:val="00EB78EA"/>
    <w:rsid w:val="00EB7DA9"/>
    <w:rsid w:val="00EC0287"/>
    <w:rsid w:val="00EC13C9"/>
    <w:rsid w:val="00EC144C"/>
    <w:rsid w:val="00EC1517"/>
    <w:rsid w:val="00EC1591"/>
    <w:rsid w:val="00EC2A94"/>
    <w:rsid w:val="00EC3255"/>
    <w:rsid w:val="00EC381A"/>
    <w:rsid w:val="00EC38FE"/>
    <w:rsid w:val="00EC3ED3"/>
    <w:rsid w:val="00EC4009"/>
    <w:rsid w:val="00EC43EC"/>
    <w:rsid w:val="00EC467E"/>
    <w:rsid w:val="00EC47BD"/>
    <w:rsid w:val="00EC4D0D"/>
    <w:rsid w:val="00EC4DD5"/>
    <w:rsid w:val="00EC50EB"/>
    <w:rsid w:val="00EC5155"/>
    <w:rsid w:val="00EC5822"/>
    <w:rsid w:val="00EC583F"/>
    <w:rsid w:val="00EC5B4D"/>
    <w:rsid w:val="00EC5E3D"/>
    <w:rsid w:val="00EC6284"/>
    <w:rsid w:val="00EC6286"/>
    <w:rsid w:val="00EC7FF7"/>
    <w:rsid w:val="00ED02EE"/>
    <w:rsid w:val="00ED0430"/>
    <w:rsid w:val="00ED052A"/>
    <w:rsid w:val="00ED053D"/>
    <w:rsid w:val="00ED0BF9"/>
    <w:rsid w:val="00ED0F3E"/>
    <w:rsid w:val="00ED143F"/>
    <w:rsid w:val="00ED15CD"/>
    <w:rsid w:val="00ED234A"/>
    <w:rsid w:val="00ED26CE"/>
    <w:rsid w:val="00ED286B"/>
    <w:rsid w:val="00ED294F"/>
    <w:rsid w:val="00ED2AEB"/>
    <w:rsid w:val="00ED2C16"/>
    <w:rsid w:val="00ED3E45"/>
    <w:rsid w:val="00ED49C9"/>
    <w:rsid w:val="00ED5081"/>
    <w:rsid w:val="00ED521A"/>
    <w:rsid w:val="00ED545F"/>
    <w:rsid w:val="00ED5533"/>
    <w:rsid w:val="00ED567F"/>
    <w:rsid w:val="00ED5715"/>
    <w:rsid w:val="00ED6577"/>
    <w:rsid w:val="00ED6E12"/>
    <w:rsid w:val="00ED7200"/>
    <w:rsid w:val="00ED7A0D"/>
    <w:rsid w:val="00EE0AA4"/>
    <w:rsid w:val="00EE1CDD"/>
    <w:rsid w:val="00EE2AF4"/>
    <w:rsid w:val="00EE2C25"/>
    <w:rsid w:val="00EE3275"/>
    <w:rsid w:val="00EE3B42"/>
    <w:rsid w:val="00EE3E3F"/>
    <w:rsid w:val="00EE5060"/>
    <w:rsid w:val="00EE54CE"/>
    <w:rsid w:val="00EE5631"/>
    <w:rsid w:val="00EE5752"/>
    <w:rsid w:val="00EE6104"/>
    <w:rsid w:val="00EE6474"/>
    <w:rsid w:val="00EE6717"/>
    <w:rsid w:val="00EE728E"/>
    <w:rsid w:val="00EE73D0"/>
    <w:rsid w:val="00EF07BC"/>
    <w:rsid w:val="00EF09EA"/>
    <w:rsid w:val="00EF0AAE"/>
    <w:rsid w:val="00EF0B06"/>
    <w:rsid w:val="00EF1DF4"/>
    <w:rsid w:val="00EF1E2C"/>
    <w:rsid w:val="00EF1F57"/>
    <w:rsid w:val="00EF38CE"/>
    <w:rsid w:val="00EF3DC9"/>
    <w:rsid w:val="00EF4720"/>
    <w:rsid w:val="00EF4809"/>
    <w:rsid w:val="00EF4B43"/>
    <w:rsid w:val="00EF5132"/>
    <w:rsid w:val="00EF549D"/>
    <w:rsid w:val="00EF5F4A"/>
    <w:rsid w:val="00EF613B"/>
    <w:rsid w:val="00EF67F1"/>
    <w:rsid w:val="00EF6F9A"/>
    <w:rsid w:val="00EF704C"/>
    <w:rsid w:val="00EF774F"/>
    <w:rsid w:val="00EF7A93"/>
    <w:rsid w:val="00EF7F68"/>
    <w:rsid w:val="00F003A1"/>
    <w:rsid w:val="00F00CAA"/>
    <w:rsid w:val="00F0152D"/>
    <w:rsid w:val="00F01CD3"/>
    <w:rsid w:val="00F020B0"/>
    <w:rsid w:val="00F02CEF"/>
    <w:rsid w:val="00F02E6C"/>
    <w:rsid w:val="00F03B71"/>
    <w:rsid w:val="00F03CB5"/>
    <w:rsid w:val="00F0405F"/>
    <w:rsid w:val="00F04500"/>
    <w:rsid w:val="00F046DC"/>
    <w:rsid w:val="00F04EA8"/>
    <w:rsid w:val="00F05A08"/>
    <w:rsid w:val="00F05B61"/>
    <w:rsid w:val="00F05B7E"/>
    <w:rsid w:val="00F07265"/>
    <w:rsid w:val="00F07B44"/>
    <w:rsid w:val="00F10647"/>
    <w:rsid w:val="00F106E6"/>
    <w:rsid w:val="00F10810"/>
    <w:rsid w:val="00F116B3"/>
    <w:rsid w:val="00F1177A"/>
    <w:rsid w:val="00F1183C"/>
    <w:rsid w:val="00F120FE"/>
    <w:rsid w:val="00F124DD"/>
    <w:rsid w:val="00F12BF1"/>
    <w:rsid w:val="00F130FC"/>
    <w:rsid w:val="00F1313F"/>
    <w:rsid w:val="00F13DBB"/>
    <w:rsid w:val="00F1452E"/>
    <w:rsid w:val="00F14568"/>
    <w:rsid w:val="00F145C4"/>
    <w:rsid w:val="00F14CB5"/>
    <w:rsid w:val="00F15214"/>
    <w:rsid w:val="00F1580C"/>
    <w:rsid w:val="00F16D54"/>
    <w:rsid w:val="00F170BB"/>
    <w:rsid w:val="00F17503"/>
    <w:rsid w:val="00F17728"/>
    <w:rsid w:val="00F20247"/>
    <w:rsid w:val="00F20A40"/>
    <w:rsid w:val="00F20C18"/>
    <w:rsid w:val="00F20C3A"/>
    <w:rsid w:val="00F20F6D"/>
    <w:rsid w:val="00F2124B"/>
    <w:rsid w:val="00F2175C"/>
    <w:rsid w:val="00F21806"/>
    <w:rsid w:val="00F21D8A"/>
    <w:rsid w:val="00F21E30"/>
    <w:rsid w:val="00F224BA"/>
    <w:rsid w:val="00F22874"/>
    <w:rsid w:val="00F2320F"/>
    <w:rsid w:val="00F235F6"/>
    <w:rsid w:val="00F2491F"/>
    <w:rsid w:val="00F24D2C"/>
    <w:rsid w:val="00F25422"/>
    <w:rsid w:val="00F258B3"/>
    <w:rsid w:val="00F25D2C"/>
    <w:rsid w:val="00F2616E"/>
    <w:rsid w:val="00F26294"/>
    <w:rsid w:val="00F26354"/>
    <w:rsid w:val="00F263AD"/>
    <w:rsid w:val="00F26441"/>
    <w:rsid w:val="00F27F69"/>
    <w:rsid w:val="00F3028F"/>
    <w:rsid w:val="00F31F3A"/>
    <w:rsid w:val="00F31F3D"/>
    <w:rsid w:val="00F3442B"/>
    <w:rsid w:val="00F34447"/>
    <w:rsid w:val="00F346BF"/>
    <w:rsid w:val="00F348B2"/>
    <w:rsid w:val="00F3498F"/>
    <w:rsid w:val="00F359E1"/>
    <w:rsid w:val="00F35DD6"/>
    <w:rsid w:val="00F3613B"/>
    <w:rsid w:val="00F36240"/>
    <w:rsid w:val="00F362C3"/>
    <w:rsid w:val="00F3657D"/>
    <w:rsid w:val="00F36D18"/>
    <w:rsid w:val="00F36EFE"/>
    <w:rsid w:val="00F373B8"/>
    <w:rsid w:val="00F373DF"/>
    <w:rsid w:val="00F403D6"/>
    <w:rsid w:val="00F40846"/>
    <w:rsid w:val="00F40DA7"/>
    <w:rsid w:val="00F40DDC"/>
    <w:rsid w:val="00F415E2"/>
    <w:rsid w:val="00F41740"/>
    <w:rsid w:val="00F41EBC"/>
    <w:rsid w:val="00F41F73"/>
    <w:rsid w:val="00F422A2"/>
    <w:rsid w:val="00F42701"/>
    <w:rsid w:val="00F43C1F"/>
    <w:rsid w:val="00F44842"/>
    <w:rsid w:val="00F448AA"/>
    <w:rsid w:val="00F4512E"/>
    <w:rsid w:val="00F45627"/>
    <w:rsid w:val="00F456F7"/>
    <w:rsid w:val="00F4575B"/>
    <w:rsid w:val="00F45AAC"/>
    <w:rsid w:val="00F4690D"/>
    <w:rsid w:val="00F46A7D"/>
    <w:rsid w:val="00F46B1A"/>
    <w:rsid w:val="00F46C75"/>
    <w:rsid w:val="00F4719F"/>
    <w:rsid w:val="00F4779C"/>
    <w:rsid w:val="00F4782A"/>
    <w:rsid w:val="00F47FB2"/>
    <w:rsid w:val="00F5104C"/>
    <w:rsid w:val="00F5126B"/>
    <w:rsid w:val="00F512A5"/>
    <w:rsid w:val="00F51302"/>
    <w:rsid w:val="00F51D56"/>
    <w:rsid w:val="00F520F2"/>
    <w:rsid w:val="00F524FF"/>
    <w:rsid w:val="00F52E4A"/>
    <w:rsid w:val="00F53623"/>
    <w:rsid w:val="00F53CC1"/>
    <w:rsid w:val="00F53F5A"/>
    <w:rsid w:val="00F53F9B"/>
    <w:rsid w:val="00F54E78"/>
    <w:rsid w:val="00F556FC"/>
    <w:rsid w:val="00F55710"/>
    <w:rsid w:val="00F55812"/>
    <w:rsid w:val="00F55854"/>
    <w:rsid w:val="00F559C5"/>
    <w:rsid w:val="00F56428"/>
    <w:rsid w:val="00F5688A"/>
    <w:rsid w:val="00F56B4D"/>
    <w:rsid w:val="00F5706D"/>
    <w:rsid w:val="00F570E1"/>
    <w:rsid w:val="00F57E5F"/>
    <w:rsid w:val="00F602F4"/>
    <w:rsid w:val="00F60D61"/>
    <w:rsid w:val="00F60DF1"/>
    <w:rsid w:val="00F61A71"/>
    <w:rsid w:val="00F61A7B"/>
    <w:rsid w:val="00F62688"/>
    <w:rsid w:val="00F633C3"/>
    <w:rsid w:val="00F63C1D"/>
    <w:rsid w:val="00F6464C"/>
    <w:rsid w:val="00F664A1"/>
    <w:rsid w:val="00F67E61"/>
    <w:rsid w:val="00F71283"/>
    <w:rsid w:val="00F71695"/>
    <w:rsid w:val="00F716B1"/>
    <w:rsid w:val="00F71911"/>
    <w:rsid w:val="00F7299A"/>
    <w:rsid w:val="00F736AB"/>
    <w:rsid w:val="00F7395B"/>
    <w:rsid w:val="00F7544A"/>
    <w:rsid w:val="00F7666F"/>
    <w:rsid w:val="00F76CF8"/>
    <w:rsid w:val="00F77FDC"/>
    <w:rsid w:val="00F824A0"/>
    <w:rsid w:val="00F826F5"/>
    <w:rsid w:val="00F82A91"/>
    <w:rsid w:val="00F82DF1"/>
    <w:rsid w:val="00F82F80"/>
    <w:rsid w:val="00F83618"/>
    <w:rsid w:val="00F837A4"/>
    <w:rsid w:val="00F83963"/>
    <w:rsid w:val="00F83D6C"/>
    <w:rsid w:val="00F84932"/>
    <w:rsid w:val="00F84EB1"/>
    <w:rsid w:val="00F85A90"/>
    <w:rsid w:val="00F85ED6"/>
    <w:rsid w:val="00F861E4"/>
    <w:rsid w:val="00F862F4"/>
    <w:rsid w:val="00F868FD"/>
    <w:rsid w:val="00F86A2C"/>
    <w:rsid w:val="00F8747A"/>
    <w:rsid w:val="00F87517"/>
    <w:rsid w:val="00F87884"/>
    <w:rsid w:val="00F87AA4"/>
    <w:rsid w:val="00F90519"/>
    <w:rsid w:val="00F9214F"/>
    <w:rsid w:val="00F921BE"/>
    <w:rsid w:val="00F92AB4"/>
    <w:rsid w:val="00F92D24"/>
    <w:rsid w:val="00F93743"/>
    <w:rsid w:val="00F9394A"/>
    <w:rsid w:val="00F93A52"/>
    <w:rsid w:val="00F9489D"/>
    <w:rsid w:val="00F94E2F"/>
    <w:rsid w:val="00F95026"/>
    <w:rsid w:val="00F95897"/>
    <w:rsid w:val="00F9589F"/>
    <w:rsid w:val="00F96052"/>
    <w:rsid w:val="00F96349"/>
    <w:rsid w:val="00F9684B"/>
    <w:rsid w:val="00F96EA2"/>
    <w:rsid w:val="00F97541"/>
    <w:rsid w:val="00F978B0"/>
    <w:rsid w:val="00F97B4E"/>
    <w:rsid w:val="00F97E7D"/>
    <w:rsid w:val="00FA1256"/>
    <w:rsid w:val="00FA2226"/>
    <w:rsid w:val="00FA2651"/>
    <w:rsid w:val="00FA29F7"/>
    <w:rsid w:val="00FA321F"/>
    <w:rsid w:val="00FA390D"/>
    <w:rsid w:val="00FA48F6"/>
    <w:rsid w:val="00FA523E"/>
    <w:rsid w:val="00FA547B"/>
    <w:rsid w:val="00FA5914"/>
    <w:rsid w:val="00FA63F3"/>
    <w:rsid w:val="00FA6B5D"/>
    <w:rsid w:val="00FA6D08"/>
    <w:rsid w:val="00FA7F46"/>
    <w:rsid w:val="00FB032A"/>
    <w:rsid w:val="00FB1420"/>
    <w:rsid w:val="00FB15C5"/>
    <w:rsid w:val="00FB1F6A"/>
    <w:rsid w:val="00FB250A"/>
    <w:rsid w:val="00FB37E2"/>
    <w:rsid w:val="00FB387A"/>
    <w:rsid w:val="00FB3E95"/>
    <w:rsid w:val="00FB42D6"/>
    <w:rsid w:val="00FB4DBC"/>
    <w:rsid w:val="00FB509E"/>
    <w:rsid w:val="00FB51BB"/>
    <w:rsid w:val="00FB53E2"/>
    <w:rsid w:val="00FB53E9"/>
    <w:rsid w:val="00FB6904"/>
    <w:rsid w:val="00FB69A2"/>
    <w:rsid w:val="00FB73AD"/>
    <w:rsid w:val="00FC020D"/>
    <w:rsid w:val="00FC09D0"/>
    <w:rsid w:val="00FC13CB"/>
    <w:rsid w:val="00FC13D1"/>
    <w:rsid w:val="00FC1A0E"/>
    <w:rsid w:val="00FC1AE0"/>
    <w:rsid w:val="00FC1E90"/>
    <w:rsid w:val="00FC21FE"/>
    <w:rsid w:val="00FC257E"/>
    <w:rsid w:val="00FC33D0"/>
    <w:rsid w:val="00FC34BF"/>
    <w:rsid w:val="00FC3EE7"/>
    <w:rsid w:val="00FC4026"/>
    <w:rsid w:val="00FC40EB"/>
    <w:rsid w:val="00FC5A3F"/>
    <w:rsid w:val="00FC5C40"/>
    <w:rsid w:val="00FC6077"/>
    <w:rsid w:val="00FC6130"/>
    <w:rsid w:val="00FC621D"/>
    <w:rsid w:val="00FC6709"/>
    <w:rsid w:val="00FC7AFB"/>
    <w:rsid w:val="00FD16BD"/>
    <w:rsid w:val="00FD2550"/>
    <w:rsid w:val="00FD2A82"/>
    <w:rsid w:val="00FD3A0F"/>
    <w:rsid w:val="00FD3C44"/>
    <w:rsid w:val="00FD4F5B"/>
    <w:rsid w:val="00FD5181"/>
    <w:rsid w:val="00FD54A8"/>
    <w:rsid w:val="00FD5CDA"/>
    <w:rsid w:val="00FD5E30"/>
    <w:rsid w:val="00FD6041"/>
    <w:rsid w:val="00FD61CE"/>
    <w:rsid w:val="00FD639D"/>
    <w:rsid w:val="00FD6D10"/>
    <w:rsid w:val="00FD6D2A"/>
    <w:rsid w:val="00FD710A"/>
    <w:rsid w:val="00FD7D29"/>
    <w:rsid w:val="00FE01ED"/>
    <w:rsid w:val="00FE1250"/>
    <w:rsid w:val="00FE1B27"/>
    <w:rsid w:val="00FE1BA7"/>
    <w:rsid w:val="00FE261D"/>
    <w:rsid w:val="00FE28EE"/>
    <w:rsid w:val="00FE30FF"/>
    <w:rsid w:val="00FE3D3C"/>
    <w:rsid w:val="00FE3F80"/>
    <w:rsid w:val="00FE4AF1"/>
    <w:rsid w:val="00FE4C0B"/>
    <w:rsid w:val="00FE4DAF"/>
    <w:rsid w:val="00FE5DFC"/>
    <w:rsid w:val="00FE6E70"/>
    <w:rsid w:val="00FE795F"/>
    <w:rsid w:val="00FF0B35"/>
    <w:rsid w:val="00FF10AE"/>
    <w:rsid w:val="00FF1DCF"/>
    <w:rsid w:val="00FF1ED9"/>
    <w:rsid w:val="00FF21C7"/>
    <w:rsid w:val="00FF258A"/>
    <w:rsid w:val="00FF2713"/>
    <w:rsid w:val="00FF3818"/>
    <w:rsid w:val="00FF3A39"/>
    <w:rsid w:val="00FF3EFD"/>
    <w:rsid w:val="00FF49FA"/>
    <w:rsid w:val="00FF4B00"/>
    <w:rsid w:val="00FF50C8"/>
    <w:rsid w:val="00FF5774"/>
    <w:rsid w:val="00FF5AAE"/>
    <w:rsid w:val="00FF6494"/>
    <w:rsid w:val="00FF698C"/>
    <w:rsid w:val="00FF69A7"/>
    <w:rsid w:val="00FF6EDB"/>
    <w:rsid w:val="00FF7205"/>
    <w:rsid w:val="00FF7C66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5DABFB"/>
  <w14:defaultImageDpi w14:val="32767"/>
  <w15:chartTrackingRefBased/>
  <w15:docId w15:val="{BA9FD5BE-DA96-47DD-98DF-9D8F4C4F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F7A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1"/>
    <w:qFormat/>
    <w:rsid w:val="00E444A9"/>
    <w:pPr>
      <w:keepNext/>
      <w:keepLines/>
      <w:numPr>
        <w:numId w:val="1"/>
      </w:numPr>
      <w:spacing w:beforeLines="50" w:before="50" w:afterLines="50" w:after="50"/>
      <w:ind w:firstLineChars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258A"/>
    <w:pPr>
      <w:keepNext/>
      <w:keepLines/>
      <w:numPr>
        <w:ilvl w:val="1"/>
        <w:numId w:val="1"/>
      </w:numPr>
      <w:spacing w:beforeLines="50" w:before="50" w:afterLines="50" w:after="50"/>
      <w:ind w:firstLineChars="0"/>
      <w:jc w:val="left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2D89"/>
    <w:pPr>
      <w:keepNext/>
      <w:keepLines/>
      <w:numPr>
        <w:ilvl w:val="2"/>
        <w:numId w:val="1"/>
      </w:numPr>
      <w:spacing w:beforeLines="50" w:before="50"/>
      <w:ind w:firstLineChars="0"/>
      <w:jc w:val="left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36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7E4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7E4"/>
    <w:pPr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7E4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E444A9"/>
    <w:rPr>
      <w:rFonts w:ascii="Times New Roman" w:eastAsia="黑体" w:hAnsi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5258A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12D89"/>
    <w:rPr>
      <w:rFonts w:ascii="Times New Roman" w:eastAsia="黑体" w:hAnsi="Times New Roman"/>
      <w:bCs/>
      <w:sz w:val="24"/>
      <w:szCs w:val="32"/>
    </w:rPr>
  </w:style>
  <w:style w:type="paragraph" w:customStyle="1" w:styleId="a7">
    <w:name w:val="空白行"/>
    <w:basedOn w:val="a"/>
    <w:link w:val="a8"/>
    <w:uiPriority w:val="1"/>
    <w:qFormat/>
    <w:rsid w:val="001B2920"/>
    <w:pPr>
      <w:spacing w:line="240" w:lineRule="auto"/>
      <w:ind w:firstLineChars="0" w:firstLine="0"/>
    </w:pPr>
  </w:style>
  <w:style w:type="paragraph" w:customStyle="1" w:styleId="a9">
    <w:name w:val="图表标注"/>
    <w:basedOn w:val="a"/>
    <w:next w:val="a7"/>
    <w:link w:val="aa"/>
    <w:qFormat/>
    <w:rsid w:val="00320828"/>
    <w:pPr>
      <w:spacing w:beforeLines="50" w:before="50" w:afterLines="50" w:after="50"/>
      <w:ind w:firstLineChars="0" w:firstLine="0"/>
      <w:jc w:val="center"/>
    </w:pPr>
    <w:rPr>
      <w:color w:val="767171" w:themeColor="background2" w:themeShade="80"/>
      <w:sz w:val="21"/>
    </w:rPr>
  </w:style>
  <w:style w:type="character" w:customStyle="1" w:styleId="a8">
    <w:name w:val="空白行 字符"/>
    <w:basedOn w:val="a0"/>
    <w:link w:val="a7"/>
    <w:uiPriority w:val="1"/>
    <w:rsid w:val="001B2920"/>
    <w:rPr>
      <w:rFonts w:ascii="Times New Roman" w:eastAsia="宋体" w:hAnsi="Times New Roman"/>
    </w:rPr>
  </w:style>
  <w:style w:type="character" w:customStyle="1" w:styleId="aa">
    <w:name w:val="图表标注 字符"/>
    <w:basedOn w:val="a0"/>
    <w:link w:val="a9"/>
    <w:rsid w:val="00320828"/>
    <w:rPr>
      <w:rFonts w:ascii="Times New Roman" w:eastAsia="宋体" w:hAnsi="Times New Roman"/>
      <w:color w:val="767171" w:themeColor="background2" w:themeShade="80"/>
    </w:rPr>
  </w:style>
  <w:style w:type="paragraph" w:styleId="ab">
    <w:name w:val="Body Text"/>
    <w:basedOn w:val="a"/>
    <w:link w:val="ac"/>
    <w:uiPriority w:val="99"/>
    <w:semiHidden/>
    <w:unhideWhenUsed/>
    <w:rsid w:val="00970B21"/>
    <w:pPr>
      <w:spacing w:after="120"/>
    </w:pPr>
  </w:style>
  <w:style w:type="character" w:customStyle="1" w:styleId="ac">
    <w:name w:val="正文文本 字符"/>
    <w:basedOn w:val="a0"/>
    <w:link w:val="ab"/>
    <w:uiPriority w:val="99"/>
    <w:semiHidden/>
    <w:rsid w:val="00970B21"/>
    <w:rPr>
      <w:rFonts w:ascii="Times New Roman" w:eastAsia="宋体" w:hAnsi="Times New Roman"/>
      <w:sz w:val="24"/>
    </w:rPr>
  </w:style>
  <w:style w:type="paragraph" w:styleId="ad">
    <w:name w:val="caption"/>
    <w:basedOn w:val="a"/>
    <w:next w:val="a"/>
    <w:link w:val="ae"/>
    <w:uiPriority w:val="35"/>
    <w:unhideWhenUsed/>
    <w:qFormat/>
    <w:rsid w:val="004049E4"/>
    <w:pPr>
      <w:ind w:firstLineChars="0" w:firstLine="0"/>
      <w:jc w:val="left"/>
    </w:pPr>
    <w:rPr>
      <w:rFonts w:cstheme="majorBidi"/>
      <w:szCs w:val="20"/>
    </w:rPr>
  </w:style>
  <w:style w:type="paragraph" w:styleId="af">
    <w:name w:val="table of figures"/>
    <w:basedOn w:val="a"/>
    <w:next w:val="a"/>
    <w:uiPriority w:val="99"/>
    <w:unhideWhenUsed/>
    <w:rsid w:val="001613C4"/>
    <w:pPr>
      <w:ind w:leftChars="200" w:left="200" w:hangingChars="200" w:hanging="200"/>
    </w:pPr>
  </w:style>
  <w:style w:type="character" w:styleId="af0">
    <w:name w:val="Hyperlink"/>
    <w:basedOn w:val="a0"/>
    <w:uiPriority w:val="99"/>
    <w:unhideWhenUsed/>
    <w:rsid w:val="001613C4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4A2CD9"/>
    <w:pPr>
      <w:ind w:firstLine="420"/>
    </w:pPr>
  </w:style>
  <w:style w:type="paragraph" w:customStyle="1" w:styleId="-">
    <w:name w:val="公式-超高"/>
    <w:basedOn w:val="ad"/>
    <w:link w:val="-0"/>
    <w:qFormat/>
    <w:rsid w:val="00F6464C"/>
    <w:pPr>
      <w:spacing w:line="240" w:lineRule="auto"/>
      <w:jc w:val="center"/>
    </w:pPr>
  </w:style>
  <w:style w:type="paragraph" w:customStyle="1" w:styleId="-1">
    <w:name w:val="公式-常规"/>
    <w:basedOn w:val="ad"/>
    <w:link w:val="-2"/>
    <w:qFormat/>
    <w:rsid w:val="00F6464C"/>
    <w:pPr>
      <w:jc w:val="center"/>
    </w:pPr>
  </w:style>
  <w:style w:type="character" w:customStyle="1" w:styleId="ae">
    <w:name w:val="题注 字符"/>
    <w:basedOn w:val="a0"/>
    <w:link w:val="ad"/>
    <w:uiPriority w:val="35"/>
    <w:rsid w:val="004E54FF"/>
    <w:rPr>
      <w:rFonts w:ascii="Times New Roman" w:eastAsia="宋体" w:hAnsi="Times New Roman" w:cstheme="majorBidi"/>
      <w:sz w:val="24"/>
      <w:szCs w:val="20"/>
    </w:rPr>
  </w:style>
  <w:style w:type="character" w:customStyle="1" w:styleId="-0">
    <w:name w:val="公式-超高 字符"/>
    <w:basedOn w:val="ae"/>
    <w:link w:val="-"/>
    <w:rsid w:val="00F6464C"/>
    <w:rPr>
      <w:rFonts w:ascii="Times New Roman" w:eastAsia="宋体" w:hAnsi="Times New Roman" w:cstheme="majorBidi"/>
      <w:sz w:val="24"/>
      <w:szCs w:val="20"/>
    </w:rPr>
  </w:style>
  <w:style w:type="paragraph" w:customStyle="1" w:styleId="af2">
    <w:name w:val="图片"/>
    <w:link w:val="af3"/>
    <w:qFormat/>
    <w:rsid w:val="00D43171"/>
    <w:pPr>
      <w:jc w:val="center"/>
    </w:pPr>
    <w:rPr>
      <w:rFonts w:ascii="Times New Roman" w:eastAsia="宋体" w:hAnsi="Times New Roman"/>
      <w:sz w:val="24"/>
    </w:rPr>
  </w:style>
  <w:style w:type="character" w:customStyle="1" w:styleId="-2">
    <w:name w:val="公式-常规 字符"/>
    <w:basedOn w:val="ae"/>
    <w:link w:val="-1"/>
    <w:rsid w:val="00F6464C"/>
    <w:rPr>
      <w:rFonts w:ascii="Times New Roman" w:eastAsia="宋体" w:hAnsi="Times New Roman" w:cstheme="majorBidi"/>
      <w:sz w:val="24"/>
      <w:szCs w:val="20"/>
    </w:rPr>
  </w:style>
  <w:style w:type="table" w:styleId="af4">
    <w:name w:val="Table Grid"/>
    <w:basedOn w:val="a1"/>
    <w:uiPriority w:val="39"/>
    <w:rsid w:val="00D36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图片 字符"/>
    <w:basedOn w:val="a8"/>
    <w:link w:val="af2"/>
    <w:rsid w:val="00D43171"/>
    <w:rPr>
      <w:rFonts w:ascii="Times New Roman" w:eastAsia="宋体" w:hAnsi="Times New Roman"/>
      <w:sz w:val="24"/>
    </w:rPr>
  </w:style>
  <w:style w:type="paragraph" w:customStyle="1" w:styleId="af5">
    <w:name w:val="编者按"/>
    <w:basedOn w:val="a"/>
    <w:link w:val="af6"/>
    <w:qFormat/>
    <w:rsid w:val="006E3455"/>
    <w:pPr>
      <w:spacing w:beforeLines="100" w:before="100"/>
      <w:ind w:firstLineChars="0" w:firstLine="0"/>
    </w:pPr>
    <w:rPr>
      <w:rFonts w:eastAsia="仿宋"/>
      <w:sz w:val="21"/>
    </w:rPr>
  </w:style>
  <w:style w:type="character" w:customStyle="1" w:styleId="af6">
    <w:name w:val="编者按 字符"/>
    <w:basedOn w:val="a0"/>
    <w:link w:val="af5"/>
    <w:rsid w:val="006E3455"/>
    <w:rPr>
      <w:rFonts w:ascii="Times New Roman" w:eastAsia="仿宋" w:hAnsi="Times New Roman"/>
    </w:rPr>
  </w:style>
  <w:style w:type="paragraph" w:customStyle="1" w:styleId="md-end-block">
    <w:name w:val="md-end-block"/>
    <w:basedOn w:val="a"/>
    <w:rsid w:val="00AC1BB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md-plain">
    <w:name w:val="md-plain"/>
    <w:basedOn w:val="a0"/>
    <w:rsid w:val="00AC1BBF"/>
  </w:style>
  <w:style w:type="character" w:customStyle="1" w:styleId="md-link">
    <w:name w:val="md-link"/>
    <w:basedOn w:val="a0"/>
    <w:rsid w:val="00E969CE"/>
  </w:style>
  <w:style w:type="character" w:styleId="af7">
    <w:name w:val="Mention"/>
    <w:basedOn w:val="a0"/>
    <w:uiPriority w:val="99"/>
    <w:semiHidden/>
    <w:unhideWhenUsed/>
    <w:rsid w:val="0076463D"/>
    <w:rPr>
      <w:color w:val="2B579A"/>
      <w:shd w:val="clear" w:color="auto" w:fill="E6E6E6"/>
    </w:rPr>
  </w:style>
  <w:style w:type="character" w:styleId="af8">
    <w:name w:val="FollowedHyperlink"/>
    <w:basedOn w:val="a0"/>
    <w:uiPriority w:val="99"/>
    <w:semiHidden/>
    <w:unhideWhenUsed/>
    <w:rsid w:val="00A44B0F"/>
    <w:rPr>
      <w:color w:val="954F72" w:themeColor="followedHyperlink"/>
      <w:u w:val="single"/>
    </w:rPr>
  </w:style>
  <w:style w:type="paragraph" w:styleId="af9">
    <w:name w:val="annotation text"/>
    <w:basedOn w:val="a"/>
    <w:link w:val="afa"/>
    <w:uiPriority w:val="99"/>
    <w:semiHidden/>
    <w:unhideWhenUsed/>
    <w:rsid w:val="00982E6A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982E6A"/>
    <w:rPr>
      <w:rFonts w:ascii="Times New Roman" w:eastAsia="宋体" w:hAnsi="Times New Roman"/>
      <w:sz w:val="24"/>
    </w:rPr>
  </w:style>
  <w:style w:type="character" w:styleId="afb">
    <w:name w:val="annotation reference"/>
    <w:basedOn w:val="a0"/>
    <w:uiPriority w:val="99"/>
    <w:semiHidden/>
    <w:unhideWhenUsed/>
    <w:rsid w:val="00982E6A"/>
    <w:rPr>
      <w:sz w:val="16"/>
      <w:szCs w:val="16"/>
    </w:rPr>
  </w:style>
  <w:style w:type="paragraph" w:styleId="afc">
    <w:name w:val="Revision"/>
    <w:hidden/>
    <w:uiPriority w:val="99"/>
    <w:semiHidden/>
    <w:rsid w:val="00955198"/>
    <w:rPr>
      <w:rFonts w:ascii="Times New Roman" w:eastAsia="宋体" w:hAnsi="Times New Roman"/>
      <w:sz w:val="24"/>
    </w:rPr>
  </w:style>
  <w:style w:type="paragraph" w:styleId="afd">
    <w:name w:val="Balloon Text"/>
    <w:basedOn w:val="a"/>
    <w:link w:val="afe"/>
    <w:uiPriority w:val="99"/>
    <w:semiHidden/>
    <w:unhideWhenUsed/>
    <w:rsid w:val="00955198"/>
    <w:pPr>
      <w:spacing w:line="240" w:lineRule="auto"/>
    </w:pPr>
    <w:rPr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95519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pt.aem.umn.edu/people/faculty/balas/darpa_sec/SEC.Software.html" TargetMode="External"/><Relationship Id="rId13" Type="http://schemas.openxmlformats.org/officeDocument/2006/relationships/image" Target="media/image3.png"/><Relationship Id="rId18" Type="http://schemas.openxmlformats.org/officeDocument/2006/relationships/oleObject" Target="embeddings/oleObject1.bin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wmf"/><Relationship Id="rId25" Type="http://schemas.openxmlformats.org/officeDocument/2006/relationships/oleObject" Target="embeddings/oleObject3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2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eader" Target="header2.xml"/><Relationship Id="rId10" Type="http://schemas.openxmlformats.org/officeDocument/2006/relationships/hyperlink" Target="https://blog.csdn.net/nudt_zrs/article/details/106653191" TargetMode="External"/><Relationship Id="rId19" Type="http://schemas.openxmlformats.org/officeDocument/2006/relationships/image" Target="media/image8.wmf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blog.csdn.net/nudt_zrs/article/details/8119901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3258;&#23450;&#20041;%20Office%20&#27169;&#26495;\&#23398;&#20064;&#31508;&#35760;&#65288;&#26032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F9C48-3C97-4739-8CF4-30D944B65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学习笔记（新）.dotx</Template>
  <TotalTime>1698</TotalTime>
  <Pages>6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吴慈航</cp:lastModifiedBy>
  <cp:revision>205</cp:revision>
  <cp:lastPrinted>2021-08-28T04:32:00Z</cp:lastPrinted>
  <dcterms:created xsi:type="dcterms:W3CDTF">2021-12-27T07:04:00Z</dcterms:created>
  <dcterms:modified xsi:type="dcterms:W3CDTF">2022-09-30T05:35:00Z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